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6B" w:rsidRPr="00807C5B" w:rsidRDefault="009C03F0" w:rsidP="00253881">
      <w:pPr>
        <w:rPr>
          <w:lang w:val="en-GB" w:eastAsia="zh-CN"/>
        </w:rPr>
      </w:pPr>
      <w:r w:rsidRPr="00807C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C3E31" wp14:editId="31BAACC7">
                <wp:simplePos x="0" y="0"/>
                <wp:positionH relativeFrom="column">
                  <wp:posOffset>-209550</wp:posOffset>
                </wp:positionH>
                <wp:positionV relativeFrom="paragraph">
                  <wp:posOffset>4810125</wp:posOffset>
                </wp:positionV>
                <wp:extent cx="5572125" cy="28549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85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495" w:rsidRDefault="004B6495" w:rsidP="0025388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sz w:val="32"/>
                                <w:szCs w:val="32"/>
                                <w:lang w:val="en-GB" w:eastAsia="zh-CN"/>
                              </w:rPr>
                              <w:t>Spark Web</w:t>
                            </w:r>
                            <w:r w:rsidRPr="000B6473">
                              <w:rPr>
                                <w:rFonts w:asciiTheme="majorHAnsi" w:eastAsia="宋体" w:hAnsiTheme="majorHAnsi" w:cstheme="majorBidi"/>
                                <w:b/>
                                <w:bCs/>
                                <w:sz w:val="32"/>
                                <w:szCs w:val="32"/>
                                <w:lang w:val="en-GB" w:eastAsia="zh-CN"/>
                              </w:rPr>
                              <w:t xml:space="preserve"> API Interface V1.0</w:t>
                            </w:r>
                          </w:p>
                          <w:p w:rsidR="004B6495" w:rsidRPr="00AF7994" w:rsidRDefault="004B6495" w:rsidP="009E6F31">
                            <w:pPr>
                              <w:pStyle w:val="Title"/>
                            </w:pPr>
                            <w:bookmarkStart w:id="0" w:name="_Toc517191314"/>
                            <w:r w:rsidRPr="00AF7994">
                              <w:rPr>
                                <w:rFonts w:hint="eastAsia"/>
                              </w:rPr>
                              <w:t>版本：</w:t>
                            </w:r>
                            <w:r w:rsidRPr="00AF7994">
                              <w:rPr>
                                <w:rFonts w:hint="eastAsia"/>
                              </w:rPr>
                              <w:t>1.0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3E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6.5pt;margin-top:378.75pt;width:438.75pt;height:2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" filled="f" stroked="f">
                <v:fill opacity="58853f"/>
                <v:textbox>
                  <w:txbxContent>
                    <w:p w:rsidR="004B6495" w:rsidRDefault="004B6495" w:rsidP="00253881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asciiTheme="majorHAnsi" w:eastAsia="宋体" w:hAnsiTheme="majorHAnsi" w:cstheme="majorBidi"/>
                          <w:b/>
                          <w:bCs/>
                          <w:sz w:val="32"/>
                          <w:szCs w:val="32"/>
                          <w:lang w:val="en-GB" w:eastAsia="zh-CN"/>
                        </w:rPr>
                        <w:t>Spark Web</w:t>
                      </w:r>
                      <w:r w:rsidRPr="000B6473">
                        <w:rPr>
                          <w:rFonts w:asciiTheme="majorHAnsi" w:eastAsia="宋体" w:hAnsiTheme="majorHAnsi" w:cstheme="majorBidi"/>
                          <w:b/>
                          <w:bCs/>
                          <w:sz w:val="32"/>
                          <w:szCs w:val="32"/>
                          <w:lang w:val="en-GB" w:eastAsia="zh-CN"/>
                        </w:rPr>
                        <w:t xml:space="preserve"> API Interface V1.0</w:t>
                      </w:r>
                    </w:p>
                    <w:p w:rsidR="004B6495" w:rsidRPr="00AF7994" w:rsidRDefault="004B6495" w:rsidP="009E6F31">
                      <w:pPr>
                        <w:pStyle w:val="Title"/>
                      </w:pPr>
                      <w:bookmarkStart w:id="1" w:name="_Toc517191314"/>
                      <w:r w:rsidRPr="00AF7994">
                        <w:rPr>
                          <w:rFonts w:hint="eastAsia"/>
                        </w:rPr>
                        <w:t>版本：</w:t>
                      </w:r>
                      <w:r w:rsidRPr="00AF7994">
                        <w:rPr>
                          <w:rFonts w:hint="eastAsia"/>
                        </w:rPr>
                        <w:t>1.0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07C5B"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61831300" wp14:editId="7C7CD67D">
            <wp:simplePos x="0" y="0"/>
            <wp:positionH relativeFrom="column">
              <wp:posOffset>-1102360</wp:posOffset>
            </wp:positionH>
            <wp:positionV relativeFrom="paragraph">
              <wp:posOffset>-295275</wp:posOffset>
            </wp:positionV>
            <wp:extent cx="7621905" cy="8999855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89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3B7" w:rsidRPr="00807C5B" w:rsidRDefault="007333B7" w:rsidP="00253881">
      <w:pPr>
        <w:rPr>
          <w:lang w:val="en-GB" w:eastAsia="zh-CN"/>
        </w:rPr>
        <w:sectPr w:rsidR="007333B7" w:rsidRPr="00807C5B" w:rsidSect="00096C84">
          <w:headerReference w:type="default" r:id="rId9"/>
          <w:footerReference w:type="default" r:id="rId10"/>
          <w:headerReference w:type="first" r:id="rId11"/>
          <w:pgSz w:w="12240" w:h="15840"/>
          <w:pgMar w:top="1440" w:right="1800" w:bottom="1440" w:left="1800" w:header="720" w:footer="720" w:gutter="0"/>
          <w:pgBorders w:offsetFrom="page">
            <w:bottom w:val="single" w:sz="4" w:space="24" w:color="auto"/>
          </w:pgBorders>
          <w:cols w:space="720"/>
          <w:titlePg/>
          <w:docGrid w:linePitch="360"/>
        </w:sectPr>
      </w:pPr>
    </w:p>
    <w:p w:rsidR="007333B7" w:rsidRPr="009E6F31" w:rsidRDefault="00C80E5C" w:rsidP="009E6F31">
      <w:pPr>
        <w:pStyle w:val="Title"/>
      </w:pPr>
      <w:bookmarkStart w:id="1" w:name="_Toc517191315"/>
      <w:bookmarkStart w:id="2" w:name="_Toc261360696"/>
      <w:r w:rsidRPr="009E6F31">
        <w:rPr>
          <w:rFonts w:hint="eastAsia"/>
        </w:rPr>
        <w:lastRenderedPageBreak/>
        <w:t>修改历史</w:t>
      </w:r>
      <w:bookmarkEnd w:id="1"/>
    </w:p>
    <w:p w:rsidR="007333B7" w:rsidRPr="00807C5B" w:rsidRDefault="007333B7" w:rsidP="00253881">
      <w:pPr>
        <w:rPr>
          <w:lang w:val="en-GB" w:eastAsia="zh-CN"/>
        </w:rPr>
      </w:pPr>
    </w:p>
    <w:tbl>
      <w:tblPr>
        <w:tblStyle w:val="TableGrid"/>
        <w:tblW w:w="9639" w:type="dxa"/>
        <w:tblLayout w:type="fixed"/>
        <w:tblLook w:val="01E0" w:firstRow="1" w:lastRow="1" w:firstColumn="1" w:lastColumn="1" w:noHBand="0" w:noVBand="0"/>
      </w:tblPr>
      <w:tblGrid>
        <w:gridCol w:w="1417"/>
        <w:gridCol w:w="1700"/>
        <w:gridCol w:w="997"/>
        <w:gridCol w:w="992"/>
        <w:gridCol w:w="4533"/>
      </w:tblGrid>
      <w:tr w:rsidR="007333B7" w:rsidRPr="00807C5B" w:rsidTr="00EB4BD8">
        <w:trPr>
          <w:trHeight w:val="504"/>
        </w:trPr>
        <w:tc>
          <w:tcPr>
            <w:tcW w:w="1418" w:type="dxa"/>
          </w:tcPr>
          <w:p w:rsidR="007333B7" w:rsidRPr="00DF3676" w:rsidRDefault="00742EC9" w:rsidP="00253881">
            <w:pPr>
              <w:rPr>
                <w:lang w:eastAsia="zh-CN"/>
              </w:rPr>
            </w:pPr>
            <w:r w:rsidRPr="00DF3676">
              <w:rPr>
                <w:lang w:eastAsia="zh-CN"/>
              </w:rPr>
              <w:t>日期</w:t>
            </w:r>
          </w:p>
        </w:tc>
        <w:tc>
          <w:tcPr>
            <w:tcW w:w="1696" w:type="dxa"/>
          </w:tcPr>
          <w:p w:rsidR="007333B7" w:rsidRPr="00DF3676" w:rsidRDefault="00742EC9" w:rsidP="00253881">
            <w:pPr>
              <w:rPr>
                <w:lang w:eastAsia="zh-CN"/>
              </w:rPr>
            </w:pPr>
            <w:r w:rsidRPr="00DF3676">
              <w:rPr>
                <w:lang w:eastAsia="zh-CN"/>
              </w:rPr>
              <w:t>作者</w:t>
            </w:r>
          </w:p>
        </w:tc>
        <w:tc>
          <w:tcPr>
            <w:tcW w:w="997" w:type="dxa"/>
          </w:tcPr>
          <w:p w:rsidR="007333B7" w:rsidRPr="00DF3676" w:rsidRDefault="00742EC9" w:rsidP="00253881">
            <w:pPr>
              <w:rPr>
                <w:lang w:eastAsia="zh-CN"/>
              </w:rPr>
            </w:pPr>
            <w:r w:rsidRPr="00DF3676">
              <w:rPr>
                <w:lang w:eastAsia="zh-CN"/>
              </w:rPr>
              <w:t>页码</w:t>
            </w:r>
          </w:p>
        </w:tc>
        <w:tc>
          <w:tcPr>
            <w:tcW w:w="992" w:type="dxa"/>
          </w:tcPr>
          <w:p w:rsidR="007333B7" w:rsidRPr="00DF3676" w:rsidRDefault="00742EC9" w:rsidP="00253881">
            <w:pPr>
              <w:rPr>
                <w:lang w:eastAsia="zh-CN"/>
              </w:rPr>
            </w:pPr>
            <w:r w:rsidRPr="00DF3676">
              <w:rPr>
                <w:lang w:eastAsia="zh-CN"/>
              </w:rPr>
              <w:t>版本</w:t>
            </w:r>
          </w:p>
        </w:tc>
        <w:tc>
          <w:tcPr>
            <w:tcW w:w="4536" w:type="dxa"/>
          </w:tcPr>
          <w:p w:rsidR="007333B7" w:rsidRPr="00DF3676" w:rsidRDefault="00710DC3" w:rsidP="002538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333B7" w:rsidRPr="00807C5B" w:rsidTr="00EB4BD8">
        <w:trPr>
          <w:trHeight w:val="145"/>
        </w:trPr>
        <w:tc>
          <w:tcPr>
            <w:tcW w:w="1418" w:type="dxa"/>
          </w:tcPr>
          <w:p w:rsidR="007333B7" w:rsidRPr="00DF3676" w:rsidRDefault="00710DC3" w:rsidP="00710DC3">
            <w:pPr>
              <w:rPr>
                <w:lang w:eastAsia="zh-CN"/>
              </w:rPr>
            </w:pPr>
            <w:r>
              <w:rPr>
                <w:lang w:eastAsia="zh-CN"/>
              </w:rPr>
              <w:t>2016</w:t>
            </w:r>
            <w:r w:rsidR="009E6F3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01</w:t>
            </w:r>
            <w:r w:rsidR="009E6F3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10</w:t>
            </w:r>
          </w:p>
        </w:tc>
        <w:tc>
          <w:tcPr>
            <w:tcW w:w="1701" w:type="dxa"/>
          </w:tcPr>
          <w:p w:rsidR="007333B7" w:rsidRPr="00DF3676" w:rsidRDefault="009E6F31" w:rsidP="002538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</w:t>
            </w:r>
          </w:p>
        </w:tc>
        <w:tc>
          <w:tcPr>
            <w:tcW w:w="992" w:type="dxa"/>
          </w:tcPr>
          <w:p w:rsidR="007333B7" w:rsidRPr="00DF3676" w:rsidRDefault="007333B7" w:rsidP="00253881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7333B7" w:rsidRPr="00DF3676" w:rsidRDefault="009E6F31" w:rsidP="002538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4536" w:type="dxa"/>
          </w:tcPr>
          <w:p w:rsidR="007333B7" w:rsidRPr="00DF3676" w:rsidRDefault="007333B7" w:rsidP="00253881">
            <w:pPr>
              <w:rPr>
                <w:lang w:eastAsia="zh-CN"/>
              </w:rPr>
            </w:pPr>
          </w:p>
        </w:tc>
      </w:tr>
      <w:tr w:rsidR="009A5F1A" w:rsidRPr="00807C5B" w:rsidTr="00EB4BD8">
        <w:trPr>
          <w:trHeight w:val="145"/>
        </w:trPr>
        <w:tc>
          <w:tcPr>
            <w:tcW w:w="1418" w:type="dxa"/>
          </w:tcPr>
          <w:p w:rsidR="009A5F1A" w:rsidRPr="00DF3676" w:rsidRDefault="009A5F1A" w:rsidP="00253881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9A5F1A" w:rsidRPr="00DF3676" w:rsidRDefault="009A5F1A" w:rsidP="00253881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9A5F1A" w:rsidRPr="00DF3676" w:rsidRDefault="009A5F1A" w:rsidP="00253881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9A5F1A" w:rsidRPr="00DF3676" w:rsidRDefault="009A5F1A" w:rsidP="00253881">
            <w:pPr>
              <w:rPr>
                <w:lang w:eastAsia="ko-KR"/>
              </w:rPr>
            </w:pPr>
          </w:p>
        </w:tc>
        <w:tc>
          <w:tcPr>
            <w:tcW w:w="4536" w:type="dxa"/>
          </w:tcPr>
          <w:p w:rsidR="009A5F1A" w:rsidRPr="00DF3676" w:rsidRDefault="009A5F1A" w:rsidP="00253881">
            <w:pPr>
              <w:rPr>
                <w:lang w:eastAsia="ko-KR"/>
              </w:rPr>
            </w:pPr>
          </w:p>
        </w:tc>
      </w:tr>
      <w:tr w:rsidR="00222976" w:rsidRPr="00807C5B" w:rsidTr="00EB4BD8">
        <w:trPr>
          <w:trHeight w:val="145"/>
        </w:trPr>
        <w:tc>
          <w:tcPr>
            <w:tcW w:w="1418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222976" w:rsidRPr="00DF3676" w:rsidRDefault="00222976" w:rsidP="00253881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222976" w:rsidRPr="00DF3676" w:rsidRDefault="00222976" w:rsidP="00253881">
            <w:pPr>
              <w:rPr>
                <w:lang w:eastAsia="ko-KR"/>
              </w:rPr>
            </w:pPr>
          </w:p>
        </w:tc>
        <w:tc>
          <w:tcPr>
            <w:tcW w:w="4536" w:type="dxa"/>
          </w:tcPr>
          <w:p w:rsidR="00222976" w:rsidRPr="00DF3676" w:rsidRDefault="00222976" w:rsidP="00253881">
            <w:pPr>
              <w:rPr>
                <w:lang w:eastAsia="ko-KR"/>
              </w:rPr>
            </w:pPr>
          </w:p>
        </w:tc>
      </w:tr>
      <w:tr w:rsidR="00222976" w:rsidRPr="00807C5B" w:rsidTr="00EB4BD8">
        <w:trPr>
          <w:trHeight w:val="145"/>
        </w:trPr>
        <w:tc>
          <w:tcPr>
            <w:tcW w:w="1418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  <w:tc>
          <w:tcPr>
            <w:tcW w:w="4536" w:type="dxa"/>
          </w:tcPr>
          <w:p w:rsidR="00222976" w:rsidRPr="00DF3676" w:rsidRDefault="00222976" w:rsidP="00253881">
            <w:pPr>
              <w:rPr>
                <w:lang w:eastAsia="zh-CN"/>
              </w:rPr>
            </w:pPr>
          </w:p>
        </w:tc>
      </w:tr>
    </w:tbl>
    <w:p w:rsidR="007333B7" w:rsidRPr="00807C5B" w:rsidRDefault="007333B7" w:rsidP="00253881">
      <w:pPr>
        <w:rPr>
          <w:lang w:val="en-GB" w:eastAsia="zh-CN"/>
        </w:rPr>
      </w:pPr>
    </w:p>
    <w:p w:rsidR="007333B7" w:rsidRPr="00253881" w:rsidRDefault="00C80E5C" w:rsidP="009E6F31">
      <w:pPr>
        <w:pStyle w:val="Title"/>
      </w:pPr>
      <w:bookmarkStart w:id="3" w:name="_Toc517191316"/>
      <w:bookmarkEnd w:id="2"/>
      <w:r w:rsidRPr="00253881">
        <w:rPr>
          <w:rFonts w:hint="eastAsia"/>
        </w:rPr>
        <w:t>版本声明</w:t>
      </w:r>
      <w:bookmarkEnd w:id="3"/>
    </w:p>
    <w:p w:rsidR="00167DA4" w:rsidRDefault="00167DA4" w:rsidP="00253881">
      <w:pPr>
        <w:rPr>
          <w:lang w:eastAsia="zh-CN"/>
        </w:rPr>
      </w:pPr>
      <w:r w:rsidRPr="0003424D">
        <w:rPr>
          <w:rFonts w:hint="eastAsia"/>
          <w:lang w:eastAsia="zh-CN"/>
        </w:rPr>
        <w:t>艾登瑞德集团公司保留所有权利（在下面的段落中定义）。</w:t>
      </w:r>
    </w:p>
    <w:p w:rsidR="00167DA4" w:rsidRPr="0003424D" w:rsidRDefault="00167DA4" w:rsidP="00253881">
      <w:pPr>
        <w:rPr>
          <w:lang w:eastAsia="zh-CN"/>
        </w:rPr>
      </w:pPr>
    </w:p>
    <w:p w:rsidR="00167DA4" w:rsidRDefault="00167DA4" w:rsidP="00253881">
      <w:pPr>
        <w:rPr>
          <w:lang w:eastAsia="zh-CN"/>
        </w:rPr>
      </w:pPr>
      <w:r w:rsidRPr="0003424D">
        <w:rPr>
          <w:rFonts w:hint="eastAsia"/>
          <w:lang w:eastAsia="zh-CN"/>
        </w:rPr>
        <w:t>本文档中包含的信息是艾登瑞德集团公司的财产（包括但不限于雅智捷（上海）有限公司/北京商翱科技有限公司，与其在任何国家的子公司和附属公司）。未经雅智捷（上海）有限公司/北京商翱科技有限公司事前书面批准授权，本文档的任何部分不得使用复制，储存于检索系统，透露给任何第三方，以任何形式或任何手段传播；电子，机械，影印，录音或其他。若任何个人或组织进行任何侵权，将采取法律行动。</w:t>
      </w:r>
    </w:p>
    <w:p w:rsidR="00167DA4" w:rsidRPr="0003424D" w:rsidRDefault="00167DA4" w:rsidP="00253881">
      <w:pPr>
        <w:rPr>
          <w:lang w:eastAsia="zh-CN"/>
        </w:rPr>
      </w:pPr>
    </w:p>
    <w:p w:rsidR="00167DA4" w:rsidRPr="0003424D" w:rsidRDefault="00167DA4" w:rsidP="00253881">
      <w:pPr>
        <w:rPr>
          <w:lang w:eastAsia="zh-CN"/>
        </w:rPr>
      </w:pPr>
      <w:r w:rsidRPr="0003424D">
        <w:rPr>
          <w:rFonts w:hint="eastAsia"/>
          <w:lang w:eastAsia="zh-CN"/>
        </w:rPr>
        <w:t>对于直接或间接的非法使用本文件或信息所造成的损害，艾登瑞德将不承担任何法律责任。</w:t>
      </w:r>
    </w:p>
    <w:p w:rsidR="00167DA4" w:rsidRPr="00807C5B" w:rsidRDefault="00167DA4" w:rsidP="00253881">
      <w:pPr>
        <w:rPr>
          <w:lang w:val="en-GB" w:eastAsia="zh-CN"/>
        </w:rPr>
      </w:pPr>
    </w:p>
    <w:p w:rsidR="007333B7" w:rsidRPr="00253881" w:rsidRDefault="00C80E5C" w:rsidP="009E6F31">
      <w:pPr>
        <w:pStyle w:val="Title"/>
        <w:rPr>
          <w:lang w:eastAsia="ko-KR"/>
        </w:rPr>
      </w:pPr>
      <w:bookmarkStart w:id="4" w:name="_Toc517191317"/>
      <w:r w:rsidRPr="00253881">
        <w:rPr>
          <w:rFonts w:hint="eastAsia"/>
        </w:rPr>
        <w:t>隐私声明</w:t>
      </w:r>
      <w:bookmarkEnd w:id="4"/>
    </w:p>
    <w:p w:rsidR="007333B7" w:rsidRPr="00807C5B" w:rsidRDefault="007333B7" w:rsidP="00253881">
      <w:pPr>
        <w:rPr>
          <w:lang w:val="en-GB" w:eastAsia="ko-KR"/>
        </w:rPr>
      </w:pPr>
    </w:p>
    <w:p w:rsidR="00F66D45" w:rsidRPr="0003424D" w:rsidRDefault="00F66D45" w:rsidP="00253881">
      <w:pPr>
        <w:rPr>
          <w:lang w:eastAsia="zh-CN"/>
        </w:rPr>
      </w:pPr>
      <w:r w:rsidRPr="0003424D">
        <w:rPr>
          <w:rFonts w:hint="eastAsia"/>
          <w:lang w:eastAsia="zh-CN"/>
        </w:rPr>
        <w:t>本文档中包含的信息构成商业机密和/或信息，是艾登瑞德集团公司（“信息”）的金融商业和机密或特权。依本协议，客户需保密且未经雅智捷（上海）有限公司/北京商翱科技有限公司（艾登瑞德集团公司的子公司）事先书面批准授权，此文件不得使用或披露给任何第三方，除非双方有特殊合同或商业用途。例如，在本文件的基础上，有权使用客户名字，并将信息披露给合同责任的第三方。雅智捷（上海）有限公司/北京商翱科技有限公司代表的仅是艾登瑞德的产品和服务，将不作任何陈述，保证，担保，或任何第三方产品或服务的承诺。</w:t>
      </w:r>
      <w:r w:rsidRPr="0003424D">
        <w:rPr>
          <w:lang w:eastAsia="zh-CN"/>
        </w:rPr>
        <w:t xml:space="preserve"> </w:t>
      </w:r>
    </w:p>
    <w:p w:rsidR="00F66D45" w:rsidRPr="00807C5B" w:rsidRDefault="00F66D45" w:rsidP="00253881">
      <w:pPr>
        <w:rPr>
          <w:lang w:val="en-GB" w:eastAsia="zh-CN"/>
        </w:rPr>
      </w:pPr>
    </w:p>
    <w:p w:rsidR="00471FA0" w:rsidRDefault="00471FA0" w:rsidP="00253881">
      <w:pPr>
        <w:rPr>
          <w:lang w:val="en-GB" w:eastAsia="zh-CN"/>
        </w:rPr>
      </w:pPr>
      <w:r>
        <w:rPr>
          <w:lang w:val="en-GB" w:eastAsia="zh-CN"/>
        </w:rPr>
        <w:br w:type="page"/>
      </w:r>
    </w:p>
    <w:p w:rsidR="000940F2" w:rsidRPr="00807C5B" w:rsidRDefault="0001619E" w:rsidP="009E6F31">
      <w:pPr>
        <w:pStyle w:val="Title"/>
      </w:pPr>
      <w:bookmarkStart w:id="5" w:name="_Toc517191318"/>
      <w:r>
        <w:rPr>
          <w:rFonts w:hint="eastAsia"/>
        </w:rPr>
        <w:lastRenderedPageBreak/>
        <w:t>目录</w:t>
      </w:r>
      <w:bookmarkEnd w:id="5"/>
    </w:p>
    <w:p w:rsidR="000940F2" w:rsidRPr="00807C5B" w:rsidRDefault="000940F2" w:rsidP="00253881">
      <w:pPr>
        <w:rPr>
          <w:lang w:val="en-GB" w:eastAsia="zh-CN"/>
        </w:rPr>
      </w:pPr>
    </w:p>
    <w:p w:rsidR="006741DF" w:rsidRDefault="000940F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r w:rsidRPr="00807C5B">
        <w:rPr>
          <w:lang w:val="en-GB"/>
        </w:rPr>
        <w:fldChar w:fldCharType="begin"/>
      </w:r>
      <w:r w:rsidRPr="00807C5B">
        <w:rPr>
          <w:lang w:val="en-GB"/>
        </w:rPr>
        <w:instrText xml:space="preserve"> TOC \o "1-3" \h \z </w:instrText>
      </w:r>
      <w:r w:rsidRPr="00807C5B">
        <w:rPr>
          <w:lang w:val="en-GB"/>
        </w:rPr>
        <w:fldChar w:fldCharType="separate"/>
      </w:r>
      <w:hyperlink r:id="rId12" w:anchor="_Toc517191314" w:history="1">
        <w:r w:rsidR="006741DF" w:rsidRPr="00A946CC">
          <w:rPr>
            <w:rStyle w:val="Hyperlink"/>
            <w:rFonts w:hint="eastAsia"/>
            <w:noProof/>
          </w:rPr>
          <w:t>版本：</w:t>
        </w:r>
        <w:r w:rsidR="006741DF" w:rsidRPr="00A946CC">
          <w:rPr>
            <w:rStyle w:val="Hyperlink"/>
            <w:noProof/>
          </w:rPr>
          <w:t>1.0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15" w:history="1">
        <w:r w:rsidR="006741DF" w:rsidRPr="00A946CC">
          <w:rPr>
            <w:rStyle w:val="Hyperlink"/>
            <w:rFonts w:hint="eastAsia"/>
            <w:noProof/>
          </w:rPr>
          <w:t>修改历史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16" w:history="1">
        <w:r w:rsidR="006741DF" w:rsidRPr="00A946CC">
          <w:rPr>
            <w:rStyle w:val="Hyperlink"/>
            <w:rFonts w:hint="eastAsia"/>
            <w:noProof/>
          </w:rPr>
          <w:t>版本声明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17" w:history="1">
        <w:r w:rsidR="006741DF" w:rsidRPr="00A946CC">
          <w:rPr>
            <w:rStyle w:val="Hyperlink"/>
            <w:rFonts w:hint="eastAsia"/>
            <w:noProof/>
          </w:rPr>
          <w:t>隐私声明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18" w:history="1">
        <w:r w:rsidR="006741DF" w:rsidRPr="00A946CC">
          <w:rPr>
            <w:rStyle w:val="Hyperlink"/>
            <w:rFonts w:hint="eastAsia"/>
            <w:noProof/>
          </w:rPr>
          <w:t>目录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19" w:history="1">
        <w:r w:rsidR="006741DF" w:rsidRPr="00A946CC">
          <w:rPr>
            <w:rStyle w:val="Hyperlink"/>
            <w:noProof/>
          </w:rPr>
          <w:t>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接口定义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_Toc517191319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0" w:history="1">
        <w:r w:rsidR="006741DF" w:rsidRPr="00A946CC">
          <w:rPr>
            <w:rStyle w:val="Hyperlink"/>
            <w:noProof/>
          </w:rPr>
          <w:t>1.1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请求定义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1" w:history="1">
        <w:r w:rsidR="006741DF" w:rsidRPr="00A946CC">
          <w:rPr>
            <w:rStyle w:val="Hyperlink"/>
            <w:noProof/>
          </w:rPr>
          <w:t>1.2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响应结果定义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7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2" w:history="1">
        <w:r w:rsidR="006741DF" w:rsidRPr="00A946CC">
          <w:rPr>
            <w:rStyle w:val="Hyperlink"/>
            <w:noProof/>
          </w:rPr>
          <w:t>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基础</w:t>
        </w:r>
        <w:r w:rsidR="006741DF" w:rsidRPr="00A946CC">
          <w:rPr>
            <w:rStyle w:val="Hyperlink"/>
            <w:noProof/>
          </w:rPr>
          <w:t>API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3" w:history="1">
        <w:r w:rsidR="006741DF" w:rsidRPr="00A946CC">
          <w:rPr>
            <w:rStyle w:val="Hyperlink"/>
            <w:rFonts w:cs="Times New Roman"/>
            <w:noProof/>
          </w:rPr>
          <w:t>2.1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授权接口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4" w:history="1">
        <w:r w:rsidR="006741DF" w:rsidRPr="00A946CC">
          <w:rPr>
            <w:rStyle w:val="Hyperlink"/>
            <w:noProof/>
            <w:lang w:eastAsia="zh-CN"/>
          </w:rPr>
          <w:t>2.1.1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5" w:history="1">
        <w:r w:rsidR="006741DF" w:rsidRPr="00A946CC">
          <w:rPr>
            <w:rStyle w:val="Hyperlink"/>
            <w:noProof/>
            <w:lang w:eastAsia="zh-CN"/>
          </w:rPr>
          <w:t>2.1.2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6" w:history="1">
        <w:r w:rsidR="006741DF" w:rsidRPr="00A946CC">
          <w:rPr>
            <w:rStyle w:val="Hyperlink"/>
            <w:noProof/>
          </w:rPr>
          <w:t>2.1.3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7" w:history="1">
        <w:r w:rsidR="006741DF" w:rsidRPr="00A946CC">
          <w:rPr>
            <w:rStyle w:val="Hyperlink"/>
            <w:noProof/>
          </w:rPr>
          <w:t>2.2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刷新</w:t>
        </w:r>
        <w:r w:rsidR="006741DF" w:rsidRPr="00A946CC">
          <w:rPr>
            <w:rStyle w:val="Hyperlink"/>
            <w:noProof/>
          </w:rPr>
          <w:t>Token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8" w:history="1">
        <w:r w:rsidR="006741DF" w:rsidRPr="00A946CC">
          <w:rPr>
            <w:rStyle w:val="Hyperlink"/>
            <w:noProof/>
          </w:rPr>
          <w:t>2.2.1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29" w:history="1">
        <w:r w:rsidR="006741DF" w:rsidRPr="00A946CC">
          <w:rPr>
            <w:rStyle w:val="Hyperlink"/>
            <w:noProof/>
            <w:lang w:eastAsia="zh-CN"/>
          </w:rPr>
          <w:t>2.2.2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_Toc517191329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0" w:history="1">
        <w:r w:rsidR="006741DF" w:rsidRPr="00A946CC">
          <w:rPr>
            <w:rStyle w:val="Hyperlink"/>
            <w:noProof/>
          </w:rPr>
          <w:t>2.2.3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1" w:history="1">
        <w:r w:rsidR="006741DF" w:rsidRPr="00A946CC">
          <w:rPr>
            <w:rStyle w:val="Hyperlink"/>
            <w:noProof/>
          </w:rPr>
          <w:t>2.3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签名</w:t>
        </w:r>
        <w:r w:rsidR="006741DF" w:rsidRPr="00A946CC">
          <w:rPr>
            <w:rStyle w:val="Hyperlink"/>
            <w:noProof/>
          </w:rPr>
          <w:t>Demo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2" w:history="1">
        <w:r w:rsidR="006741DF" w:rsidRPr="00A946CC">
          <w:rPr>
            <w:rStyle w:val="Hyperlink"/>
            <w:noProof/>
          </w:rPr>
          <w:t>2.3.1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3" w:history="1">
        <w:r w:rsidR="006741DF" w:rsidRPr="00A946CC">
          <w:rPr>
            <w:rStyle w:val="Hyperlink"/>
            <w:noProof/>
            <w:lang w:eastAsia="zh-CN"/>
          </w:rPr>
          <w:t>2.3.2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4" w:history="1">
        <w:r w:rsidR="006741DF" w:rsidRPr="00A946CC">
          <w:rPr>
            <w:rStyle w:val="Hyperlink"/>
            <w:noProof/>
          </w:rPr>
          <w:t>2.3.3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5" w:history="1">
        <w:r w:rsidR="006741DF" w:rsidRPr="00A946CC">
          <w:rPr>
            <w:rStyle w:val="Hyperlink"/>
            <w:noProof/>
          </w:rPr>
          <w:t>2.4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上传图片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6" w:history="1">
        <w:r w:rsidR="006741DF" w:rsidRPr="00A946CC">
          <w:rPr>
            <w:rStyle w:val="Hyperlink"/>
            <w:noProof/>
          </w:rPr>
          <w:t>2.4.1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7" w:history="1">
        <w:r w:rsidR="006741DF" w:rsidRPr="00A946CC">
          <w:rPr>
            <w:rStyle w:val="Hyperlink"/>
            <w:noProof/>
            <w:lang w:eastAsia="zh-CN"/>
          </w:rPr>
          <w:t>2.4.2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8" w:history="1">
        <w:r w:rsidR="006741DF" w:rsidRPr="00A946CC">
          <w:rPr>
            <w:rStyle w:val="Hyperlink"/>
            <w:noProof/>
          </w:rPr>
          <w:t>2.4.3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39" w:history="1">
        <w:r w:rsidR="006741DF" w:rsidRPr="00A946CC">
          <w:rPr>
            <w:rStyle w:val="Hyperlink"/>
            <w:noProof/>
          </w:rPr>
          <w:t>2.5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noProof/>
          </w:rPr>
          <w:t>SMS</w:t>
        </w:r>
        <w:r w:rsidR="006741DF" w:rsidRPr="00A946CC">
          <w:rPr>
            <w:rStyle w:val="Hyperlink"/>
            <w:rFonts w:hint="eastAsia"/>
            <w:noProof/>
          </w:rPr>
          <w:t>功能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_Toc517191339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0" w:history="1">
        <w:r w:rsidR="006741DF" w:rsidRPr="00A946CC">
          <w:rPr>
            <w:rStyle w:val="Hyperlink"/>
            <w:noProof/>
            <w:lang w:eastAsia="zh-CN"/>
          </w:rPr>
          <w:t>2.5.1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1" w:history="1">
        <w:r w:rsidR="006741DF" w:rsidRPr="00A946CC">
          <w:rPr>
            <w:rStyle w:val="Hyperlink"/>
            <w:noProof/>
            <w:lang w:eastAsia="zh-CN"/>
          </w:rPr>
          <w:t>2.5.2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2" w:history="1">
        <w:r w:rsidR="006741DF" w:rsidRPr="00A946CC">
          <w:rPr>
            <w:rStyle w:val="Hyperlink"/>
            <w:noProof/>
            <w:lang w:eastAsia="zh-CN"/>
          </w:rPr>
          <w:t>2.5.3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3" w:history="1">
        <w:r w:rsidR="006741DF" w:rsidRPr="00A946CC">
          <w:rPr>
            <w:rStyle w:val="Hyperlink"/>
            <w:noProof/>
          </w:rPr>
          <w:t>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微信小程序接口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4" w:history="1">
        <w:r w:rsidR="006741DF" w:rsidRPr="00A946CC">
          <w:rPr>
            <w:rStyle w:val="Hyperlink"/>
            <w:noProof/>
          </w:rPr>
          <w:t>3.1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noProof/>
          </w:rPr>
          <w:t>AccessToken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5" w:history="1">
        <w:r w:rsidR="006741DF" w:rsidRPr="00A946CC">
          <w:rPr>
            <w:rStyle w:val="Hyperlink"/>
            <w:noProof/>
            <w:lang w:eastAsia="zh-CN"/>
          </w:rPr>
          <w:t>3.1.1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6" w:history="1">
        <w:r w:rsidR="006741DF" w:rsidRPr="00A946CC">
          <w:rPr>
            <w:rStyle w:val="Hyperlink"/>
            <w:noProof/>
            <w:lang w:eastAsia="zh-CN"/>
          </w:rPr>
          <w:t>3.1.2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7" w:history="1">
        <w:r w:rsidR="006741DF" w:rsidRPr="00A946CC">
          <w:rPr>
            <w:rStyle w:val="Hyperlink"/>
            <w:noProof/>
            <w:lang w:eastAsia="zh-CN"/>
          </w:rPr>
          <w:t>3.1.3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8" w:history="1">
        <w:r w:rsidR="006741DF" w:rsidRPr="00A946CC">
          <w:rPr>
            <w:rStyle w:val="Hyperlink"/>
            <w:noProof/>
          </w:rPr>
          <w:t>3.2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微信账号自动登录小程序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49" w:history="1">
        <w:r w:rsidR="006741DF" w:rsidRPr="00A946CC">
          <w:rPr>
            <w:rStyle w:val="Hyperlink"/>
            <w:noProof/>
          </w:rPr>
          <w:t>3.2.1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_Toc517191349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0" w:history="1">
        <w:r w:rsidR="006741DF" w:rsidRPr="00A946CC">
          <w:rPr>
            <w:rStyle w:val="Hyperlink"/>
            <w:noProof/>
          </w:rPr>
          <w:t>3.2.2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1" w:history="1">
        <w:r w:rsidR="006741DF" w:rsidRPr="00A946CC">
          <w:rPr>
            <w:rStyle w:val="Hyperlink"/>
            <w:noProof/>
          </w:rPr>
          <w:t>3.2.3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2" w:history="1">
        <w:r w:rsidR="006741DF" w:rsidRPr="00A946CC">
          <w:rPr>
            <w:rStyle w:val="Hyperlink"/>
            <w:noProof/>
          </w:rPr>
          <w:t>3.3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用于模板消息的</w:t>
        </w:r>
        <w:r w:rsidR="006741DF" w:rsidRPr="00A946CC">
          <w:rPr>
            <w:rStyle w:val="Hyperlink"/>
            <w:noProof/>
          </w:rPr>
          <w:t>Form ID</w:t>
        </w:r>
        <w:r w:rsidR="006741DF" w:rsidRPr="00A946CC">
          <w:rPr>
            <w:rStyle w:val="Hyperlink"/>
            <w:rFonts w:hint="eastAsia"/>
            <w:noProof/>
          </w:rPr>
          <w:t>存储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3" w:history="1">
        <w:r w:rsidR="006741DF" w:rsidRPr="00A946CC">
          <w:rPr>
            <w:rStyle w:val="Hyperlink"/>
            <w:noProof/>
          </w:rPr>
          <w:t>3.3.1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4" w:history="1">
        <w:r w:rsidR="006741DF" w:rsidRPr="00A946CC">
          <w:rPr>
            <w:rStyle w:val="Hyperlink"/>
            <w:noProof/>
          </w:rPr>
          <w:t>3.3.2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5" w:history="1">
        <w:r w:rsidR="006741DF" w:rsidRPr="00A946CC">
          <w:rPr>
            <w:rStyle w:val="Hyperlink"/>
            <w:noProof/>
          </w:rPr>
          <w:t>3.3.3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6" w:history="1">
        <w:r w:rsidR="006741DF" w:rsidRPr="00A946CC">
          <w:rPr>
            <w:rStyle w:val="Hyperlink"/>
            <w:noProof/>
          </w:rPr>
          <w:t>3.4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微信绑定手机号存储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7" w:history="1">
        <w:r w:rsidR="006741DF" w:rsidRPr="00A946CC">
          <w:rPr>
            <w:rStyle w:val="Hyperlink"/>
            <w:noProof/>
          </w:rPr>
          <w:t>3.4.1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8" w:history="1">
        <w:r w:rsidR="006741DF" w:rsidRPr="00A946CC">
          <w:rPr>
            <w:rStyle w:val="Hyperlink"/>
            <w:noProof/>
          </w:rPr>
          <w:t>3.4.2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59" w:history="1">
        <w:r w:rsidR="006741DF" w:rsidRPr="00A946CC">
          <w:rPr>
            <w:rStyle w:val="Hyperlink"/>
            <w:noProof/>
          </w:rPr>
          <w:t>3.4.3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_Toc517191359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0" w:history="1">
        <w:r w:rsidR="006741DF" w:rsidRPr="00A946CC">
          <w:rPr>
            <w:rStyle w:val="Hyperlink"/>
            <w:noProof/>
          </w:rPr>
          <w:t>3.5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发送小程序模板消息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1" w:history="1">
        <w:r w:rsidR="006741DF" w:rsidRPr="00A946CC">
          <w:rPr>
            <w:rStyle w:val="Hyperlink"/>
            <w:noProof/>
          </w:rPr>
          <w:t>3.5.1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2" w:history="1">
        <w:r w:rsidR="006741DF" w:rsidRPr="00A946CC">
          <w:rPr>
            <w:rStyle w:val="Hyperlink"/>
            <w:noProof/>
          </w:rPr>
          <w:t>3.5.2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3" w:history="1">
        <w:r w:rsidR="006741DF" w:rsidRPr="00A946CC">
          <w:rPr>
            <w:rStyle w:val="Hyperlink"/>
            <w:noProof/>
          </w:rPr>
          <w:t>3.5.3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4" w:history="1">
        <w:r w:rsidR="006741DF" w:rsidRPr="00A946CC">
          <w:rPr>
            <w:rStyle w:val="Hyperlink"/>
            <w:noProof/>
          </w:rPr>
          <w:t>4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门店预约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15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5" w:history="1">
        <w:r w:rsidR="006741DF" w:rsidRPr="00A946CC">
          <w:rPr>
            <w:rStyle w:val="Hyperlink"/>
            <w:noProof/>
          </w:rPr>
          <w:t>4.1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门店可预约性查询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15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6" w:history="1">
        <w:r w:rsidR="006741DF" w:rsidRPr="00A946CC">
          <w:rPr>
            <w:rStyle w:val="Hyperlink"/>
            <w:noProof/>
          </w:rPr>
          <w:t>4.1.1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15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7" w:history="1">
        <w:r w:rsidR="006741DF" w:rsidRPr="00A946CC">
          <w:rPr>
            <w:rStyle w:val="Hyperlink"/>
            <w:noProof/>
          </w:rPr>
          <w:t>4.1.2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15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8" w:history="1">
        <w:r w:rsidR="006741DF" w:rsidRPr="00A946CC">
          <w:rPr>
            <w:rStyle w:val="Hyperlink"/>
            <w:noProof/>
          </w:rPr>
          <w:t>4.1.3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15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69" w:history="1">
        <w:r w:rsidR="006741DF" w:rsidRPr="00A946CC">
          <w:rPr>
            <w:rStyle w:val="Hyperlink"/>
            <w:noProof/>
          </w:rPr>
          <w:t>4.2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门店服务类型获取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_Toc517191369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0" w:history="1">
        <w:r w:rsidR="006741DF" w:rsidRPr="00A946CC">
          <w:rPr>
            <w:rStyle w:val="Hyperlink"/>
            <w:noProof/>
          </w:rPr>
          <w:t>4.2.1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1" w:history="1">
        <w:r w:rsidR="006741DF" w:rsidRPr="00A946CC">
          <w:rPr>
            <w:rStyle w:val="Hyperlink"/>
            <w:noProof/>
          </w:rPr>
          <w:t>4.2.2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2" w:history="1">
        <w:r w:rsidR="006741DF" w:rsidRPr="00A946CC">
          <w:rPr>
            <w:rStyle w:val="Hyperlink"/>
            <w:noProof/>
          </w:rPr>
          <w:t>4.2.3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3" w:history="1">
        <w:r w:rsidR="006741DF" w:rsidRPr="00A946CC">
          <w:rPr>
            <w:rStyle w:val="Hyperlink"/>
            <w:noProof/>
          </w:rPr>
          <w:t>4.3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创建预约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4" w:history="1">
        <w:r w:rsidR="006741DF" w:rsidRPr="00A946CC">
          <w:rPr>
            <w:rStyle w:val="Hyperlink"/>
            <w:noProof/>
          </w:rPr>
          <w:t>4.3.1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5" w:history="1">
        <w:r w:rsidR="006741DF" w:rsidRPr="00A946CC">
          <w:rPr>
            <w:rStyle w:val="Hyperlink"/>
            <w:noProof/>
            <w:lang w:eastAsia="zh-CN"/>
          </w:rPr>
          <w:t>4.3.2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16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6" w:history="1">
        <w:r w:rsidR="006741DF" w:rsidRPr="00A946CC">
          <w:rPr>
            <w:rStyle w:val="Hyperlink"/>
            <w:noProof/>
          </w:rPr>
          <w:t>4.3.3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17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7" w:history="1">
        <w:r w:rsidR="006741DF" w:rsidRPr="00A946CC">
          <w:rPr>
            <w:rStyle w:val="Hyperlink"/>
            <w:noProof/>
          </w:rPr>
          <w:t>4.4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修改及取消预约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17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8" w:history="1">
        <w:r w:rsidR="006741DF" w:rsidRPr="00A946CC">
          <w:rPr>
            <w:rStyle w:val="Hyperlink"/>
            <w:noProof/>
          </w:rPr>
          <w:t>4.4.1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17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79" w:history="1">
        <w:r w:rsidR="006741DF" w:rsidRPr="00A946CC">
          <w:rPr>
            <w:rStyle w:val="Hyperlink"/>
            <w:noProof/>
            <w:lang w:eastAsia="zh-CN"/>
          </w:rPr>
          <w:t>4.4.2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_Toc517191379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17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0" w:history="1">
        <w:r w:rsidR="006741DF" w:rsidRPr="00A946CC">
          <w:rPr>
            <w:rStyle w:val="Hyperlink"/>
            <w:noProof/>
          </w:rPr>
          <w:t>4.4.3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1" w:history="1">
        <w:r w:rsidR="006741DF" w:rsidRPr="00A946CC">
          <w:rPr>
            <w:rStyle w:val="Hyperlink"/>
            <w:noProof/>
          </w:rPr>
          <w:t>4.5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检查手机号是否可预约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2" w:history="1">
        <w:r w:rsidR="006741DF" w:rsidRPr="00A946CC">
          <w:rPr>
            <w:rStyle w:val="Hyperlink"/>
            <w:noProof/>
          </w:rPr>
          <w:t>4.5.1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3" w:history="1">
        <w:r w:rsidR="006741DF" w:rsidRPr="00A946CC">
          <w:rPr>
            <w:rStyle w:val="Hyperlink"/>
            <w:noProof/>
            <w:lang w:eastAsia="zh-CN"/>
          </w:rPr>
          <w:t>4.5.2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4" w:history="1">
        <w:r w:rsidR="006741DF" w:rsidRPr="00A946CC">
          <w:rPr>
            <w:rStyle w:val="Hyperlink"/>
            <w:noProof/>
          </w:rPr>
          <w:t>4.5.3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5" w:history="1">
        <w:r w:rsidR="006741DF" w:rsidRPr="00A946CC">
          <w:rPr>
            <w:rStyle w:val="Hyperlink"/>
            <w:noProof/>
          </w:rPr>
          <w:t>4.6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用户预约查询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6" w:history="1">
        <w:r w:rsidR="006741DF" w:rsidRPr="00A946CC">
          <w:rPr>
            <w:rStyle w:val="Hyperlink"/>
            <w:noProof/>
          </w:rPr>
          <w:t>4.6.1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7" w:history="1">
        <w:r w:rsidR="006741DF" w:rsidRPr="00A946CC">
          <w:rPr>
            <w:rStyle w:val="Hyperlink"/>
            <w:noProof/>
            <w:lang w:eastAsia="zh-CN"/>
          </w:rPr>
          <w:t>4.6.2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8" w:history="1">
        <w:r w:rsidR="006741DF" w:rsidRPr="00A946CC">
          <w:rPr>
            <w:rStyle w:val="Hyperlink"/>
            <w:noProof/>
          </w:rPr>
          <w:t>4.6.3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18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89" w:history="1">
        <w:r w:rsidR="006741DF" w:rsidRPr="00A946CC">
          <w:rPr>
            <w:rStyle w:val="Hyperlink"/>
            <w:noProof/>
          </w:rPr>
          <w:t>5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消息接口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_Toc517191389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0" w:history="1">
        <w:r w:rsidR="006741DF" w:rsidRPr="00A946CC">
          <w:rPr>
            <w:rStyle w:val="Hyperlink"/>
            <w:noProof/>
          </w:rPr>
          <w:t>5.1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客户检查会话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1" w:history="1">
        <w:r w:rsidR="006741DF" w:rsidRPr="00A946CC">
          <w:rPr>
            <w:rStyle w:val="Hyperlink"/>
            <w:noProof/>
          </w:rPr>
          <w:t>5.1.1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2" w:history="1">
        <w:r w:rsidR="006741DF" w:rsidRPr="00A946CC">
          <w:rPr>
            <w:rStyle w:val="Hyperlink"/>
            <w:noProof/>
            <w:lang w:eastAsia="zh-CN"/>
          </w:rPr>
          <w:t>5.1.2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3" w:history="1">
        <w:r w:rsidR="006741DF" w:rsidRPr="00A946CC">
          <w:rPr>
            <w:rStyle w:val="Hyperlink"/>
            <w:noProof/>
          </w:rPr>
          <w:t>5.1.3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4" w:history="1">
        <w:r w:rsidR="006741DF" w:rsidRPr="00A946CC">
          <w:rPr>
            <w:rStyle w:val="Hyperlink"/>
            <w:noProof/>
          </w:rPr>
          <w:t>5.2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客户开启会话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19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5" w:history="1">
        <w:r w:rsidR="006741DF" w:rsidRPr="00A946CC">
          <w:rPr>
            <w:rStyle w:val="Hyperlink"/>
            <w:noProof/>
          </w:rPr>
          <w:t>5.2.1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6" w:history="1">
        <w:r w:rsidR="006741DF" w:rsidRPr="00A946CC">
          <w:rPr>
            <w:rStyle w:val="Hyperlink"/>
            <w:noProof/>
            <w:lang w:eastAsia="zh-CN"/>
          </w:rPr>
          <w:t>5.2.2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7" w:history="1">
        <w:r w:rsidR="006741DF" w:rsidRPr="00A946CC">
          <w:rPr>
            <w:rStyle w:val="Hyperlink"/>
            <w:noProof/>
          </w:rPr>
          <w:t>5.2.3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8" w:history="1">
        <w:r w:rsidR="006741DF" w:rsidRPr="00A946CC">
          <w:rPr>
            <w:rStyle w:val="Hyperlink"/>
            <w:noProof/>
          </w:rPr>
          <w:t>5.3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客户发送信息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399" w:history="1">
        <w:r w:rsidR="006741DF" w:rsidRPr="00A946CC">
          <w:rPr>
            <w:rStyle w:val="Hyperlink"/>
            <w:noProof/>
          </w:rPr>
          <w:t>5.3.1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_Toc517191399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0" w:history="1">
        <w:r w:rsidR="006741DF" w:rsidRPr="00A946CC">
          <w:rPr>
            <w:rStyle w:val="Hyperlink"/>
            <w:noProof/>
            <w:lang w:eastAsia="zh-CN"/>
          </w:rPr>
          <w:t>5.3.2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1" w:history="1">
        <w:r w:rsidR="006741DF" w:rsidRPr="00A946CC">
          <w:rPr>
            <w:rStyle w:val="Hyperlink"/>
            <w:noProof/>
          </w:rPr>
          <w:t>5.3.3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2" w:history="1">
        <w:r w:rsidR="006741DF" w:rsidRPr="00A946CC">
          <w:rPr>
            <w:rStyle w:val="Hyperlink"/>
            <w:noProof/>
          </w:rPr>
          <w:t>5.4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客服接收消息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3" w:history="1">
        <w:r w:rsidR="006741DF" w:rsidRPr="00A946CC">
          <w:rPr>
            <w:rStyle w:val="Hyperlink"/>
            <w:noProof/>
          </w:rPr>
          <w:t>5.4.1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20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4" w:history="1">
        <w:r w:rsidR="006741DF" w:rsidRPr="00A946CC">
          <w:rPr>
            <w:rStyle w:val="Hyperlink"/>
            <w:noProof/>
            <w:lang w:eastAsia="zh-CN"/>
          </w:rPr>
          <w:t>5.4.2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5" w:history="1">
        <w:r w:rsidR="006741DF" w:rsidRPr="00A946CC">
          <w:rPr>
            <w:rStyle w:val="Hyperlink"/>
            <w:noProof/>
          </w:rPr>
          <w:t>5.4.3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21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6" w:history="1">
        <w:r w:rsidR="006741DF" w:rsidRPr="00A946CC">
          <w:rPr>
            <w:rStyle w:val="Hyperlink"/>
            <w:noProof/>
          </w:rPr>
          <w:t>5.5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客服发送消息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7" w:history="1">
        <w:r w:rsidR="006741DF" w:rsidRPr="00A946CC">
          <w:rPr>
            <w:rStyle w:val="Hyperlink"/>
            <w:noProof/>
          </w:rPr>
          <w:t>5.5.1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8" w:history="1">
        <w:r w:rsidR="006741DF" w:rsidRPr="00A946CC">
          <w:rPr>
            <w:rStyle w:val="Hyperlink"/>
            <w:noProof/>
            <w:lang w:eastAsia="zh-CN"/>
          </w:rPr>
          <w:t>5.5.2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09" w:history="1">
        <w:r w:rsidR="006741DF" w:rsidRPr="00A946CC">
          <w:rPr>
            <w:rStyle w:val="Hyperlink"/>
            <w:noProof/>
          </w:rPr>
          <w:t>5.5.3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_Toc517191409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22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0" w:history="1">
        <w:r w:rsidR="006741DF" w:rsidRPr="00A946CC">
          <w:rPr>
            <w:rStyle w:val="Hyperlink"/>
            <w:noProof/>
          </w:rPr>
          <w:t>5.6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客服人员结束会话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1" w:history="1">
        <w:r w:rsidR="006741DF" w:rsidRPr="00A946CC">
          <w:rPr>
            <w:rStyle w:val="Hyperlink"/>
            <w:noProof/>
          </w:rPr>
          <w:t>5.6.1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2" w:history="1">
        <w:r w:rsidR="006741DF" w:rsidRPr="00A946CC">
          <w:rPr>
            <w:rStyle w:val="Hyperlink"/>
            <w:noProof/>
            <w:lang w:eastAsia="zh-CN"/>
          </w:rPr>
          <w:t>5.6.2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3" w:history="1">
        <w:r w:rsidR="006741DF" w:rsidRPr="00A946CC">
          <w:rPr>
            <w:rStyle w:val="Hyperlink"/>
            <w:noProof/>
          </w:rPr>
          <w:t>5.6.3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4" w:history="1">
        <w:r w:rsidR="006741DF" w:rsidRPr="00A946CC">
          <w:rPr>
            <w:rStyle w:val="Hyperlink"/>
            <w:noProof/>
          </w:rPr>
          <w:t>5.7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客服人员重启会话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5" w:history="1">
        <w:r w:rsidR="006741DF" w:rsidRPr="00A946CC">
          <w:rPr>
            <w:rStyle w:val="Hyperlink"/>
            <w:noProof/>
          </w:rPr>
          <w:t>5.7.1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_Toc517191415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6" w:history="1">
        <w:r w:rsidR="006741DF" w:rsidRPr="00A946CC">
          <w:rPr>
            <w:rStyle w:val="Hyperlink"/>
            <w:noProof/>
            <w:lang w:eastAsia="zh-CN"/>
          </w:rPr>
          <w:t>5.7.2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_Toc517191416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7" w:history="1">
        <w:r w:rsidR="006741DF" w:rsidRPr="00A946CC">
          <w:rPr>
            <w:rStyle w:val="Hyperlink"/>
            <w:noProof/>
          </w:rPr>
          <w:t>5.7.3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_Toc517191417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8" w:history="1">
        <w:r w:rsidR="006741DF" w:rsidRPr="00A946CC">
          <w:rPr>
            <w:rStyle w:val="Hyperlink"/>
            <w:noProof/>
          </w:rPr>
          <w:t>5.8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客服转移会话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_Toc517191418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23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19" w:history="1">
        <w:r w:rsidR="006741DF" w:rsidRPr="00A946CC">
          <w:rPr>
            <w:rStyle w:val="Hyperlink"/>
            <w:noProof/>
          </w:rPr>
          <w:t>5.8.1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请求方式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_Toc517191419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20" w:history="1">
        <w:r w:rsidR="006741DF" w:rsidRPr="00A946CC">
          <w:rPr>
            <w:rStyle w:val="Hyperlink"/>
            <w:noProof/>
            <w:lang w:eastAsia="zh-CN"/>
          </w:rPr>
          <w:t>5.8.2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请求参数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_Toc517191420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21" w:history="1">
        <w:r w:rsidR="006741DF" w:rsidRPr="00A946CC">
          <w:rPr>
            <w:rStyle w:val="Hyperlink"/>
            <w:noProof/>
          </w:rPr>
          <w:t>5.8.3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响应参数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_Toc517191421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22" w:history="1">
        <w:r w:rsidR="006741DF" w:rsidRPr="00A946CC">
          <w:rPr>
            <w:rStyle w:val="Hyperlink"/>
            <w:noProof/>
          </w:rPr>
          <w:t>6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附录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_Toc517191422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23" w:history="1">
        <w:r w:rsidR="006741DF" w:rsidRPr="00A946CC">
          <w:rPr>
            <w:rStyle w:val="Hyperlink"/>
            <w:noProof/>
          </w:rPr>
          <w:t>6.1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签名算法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_Toc517191423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6741DF" w:rsidRDefault="002B5C80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shd w:val="clear" w:color="auto" w:fill="auto"/>
          <w:lang w:eastAsia="zh-CN"/>
        </w:rPr>
      </w:pPr>
      <w:hyperlink w:anchor="_Toc517191424" w:history="1">
        <w:r w:rsidR="006741DF" w:rsidRPr="00A946CC">
          <w:rPr>
            <w:rStyle w:val="Hyperlink"/>
            <w:noProof/>
          </w:rPr>
          <w:t>6.2</w:t>
        </w:r>
        <w:r w:rsidR="006741DF">
          <w:rPr>
            <w:rFonts w:asciiTheme="minorHAnsi" w:eastAsiaTheme="minorEastAsia" w:hAnsiTheme="minorHAnsi" w:cstheme="minorBidi"/>
            <w:noProof/>
            <w:sz w:val="22"/>
            <w:szCs w:val="22"/>
            <w:shd w:val="clear" w:color="auto" w:fill="auto"/>
            <w:lang w:eastAsia="zh-CN"/>
          </w:rPr>
          <w:tab/>
        </w:r>
        <w:r w:rsidR="006741DF" w:rsidRPr="00A946CC">
          <w:rPr>
            <w:rStyle w:val="Hyperlink"/>
            <w:rFonts w:hint="eastAsia"/>
            <w:noProof/>
          </w:rPr>
          <w:t>错误描述</w:t>
        </w:r>
        <w:r w:rsidR="006741DF">
          <w:rPr>
            <w:noProof/>
            <w:webHidden/>
          </w:rPr>
          <w:tab/>
        </w:r>
        <w:r w:rsidR="006741DF">
          <w:rPr>
            <w:noProof/>
            <w:webHidden/>
          </w:rPr>
          <w:fldChar w:fldCharType="begin"/>
        </w:r>
        <w:r w:rsidR="006741DF">
          <w:rPr>
            <w:noProof/>
            <w:webHidden/>
          </w:rPr>
          <w:instrText xml:space="preserve"> PAGEREF _Toc517191424 \h </w:instrText>
        </w:r>
        <w:r w:rsidR="006741DF">
          <w:rPr>
            <w:noProof/>
            <w:webHidden/>
          </w:rPr>
        </w:r>
        <w:r w:rsidR="006741DF">
          <w:rPr>
            <w:noProof/>
            <w:webHidden/>
          </w:rPr>
          <w:fldChar w:fldCharType="separate"/>
        </w:r>
        <w:r w:rsidR="006741DF">
          <w:rPr>
            <w:noProof/>
            <w:webHidden/>
          </w:rPr>
          <w:t>24</w:t>
        </w:r>
        <w:r w:rsidR="006741DF">
          <w:rPr>
            <w:noProof/>
            <w:webHidden/>
          </w:rPr>
          <w:fldChar w:fldCharType="end"/>
        </w:r>
      </w:hyperlink>
    </w:p>
    <w:p w:rsidR="003B5BFA" w:rsidRPr="00807C5B" w:rsidRDefault="000940F2" w:rsidP="00253881">
      <w:pPr>
        <w:rPr>
          <w:lang w:eastAsia="zh-CN"/>
        </w:rPr>
      </w:pPr>
      <w:r w:rsidRPr="00807C5B">
        <w:rPr>
          <w:lang w:val="en-GB"/>
        </w:rPr>
        <w:fldChar w:fldCharType="end"/>
      </w:r>
    </w:p>
    <w:p w:rsidR="00A12F53" w:rsidRPr="00807C5B" w:rsidRDefault="00A12F53" w:rsidP="00253881">
      <w:pPr>
        <w:rPr>
          <w:lang w:val="en-GB" w:eastAsia="zh-CN"/>
        </w:rPr>
      </w:pPr>
    </w:p>
    <w:p w:rsidR="00A92AE5" w:rsidRDefault="00A92AE5" w:rsidP="00253881">
      <w:pPr>
        <w:rPr>
          <w:lang w:val="en-GB" w:eastAsia="zh-CN"/>
        </w:rPr>
      </w:pPr>
    </w:p>
    <w:p w:rsidR="00094230" w:rsidRDefault="00094230" w:rsidP="00253881">
      <w:pPr>
        <w:rPr>
          <w:lang w:val="en-GB" w:eastAsia="zh-CN"/>
        </w:rPr>
      </w:pPr>
    </w:p>
    <w:p w:rsidR="00094230" w:rsidRDefault="00094230" w:rsidP="00253881">
      <w:pPr>
        <w:rPr>
          <w:lang w:val="en-GB" w:eastAsia="zh-CN"/>
        </w:rPr>
      </w:pPr>
    </w:p>
    <w:p w:rsidR="00094230" w:rsidRDefault="00094230" w:rsidP="00F4711C">
      <w:pPr>
        <w:pStyle w:val="Heading1"/>
      </w:pPr>
      <w:bookmarkStart w:id="6" w:name="_Toc517191319"/>
      <w:r>
        <w:rPr>
          <w:rFonts w:hint="eastAsia"/>
        </w:rPr>
        <w:t>接口定义</w:t>
      </w:r>
      <w:bookmarkEnd w:id="6"/>
    </w:p>
    <w:p w:rsidR="009C3638" w:rsidRDefault="009C3638" w:rsidP="009C3638">
      <w:pPr>
        <w:rPr>
          <w:lang w:val="x-none" w:eastAsia="zh-CN"/>
        </w:rPr>
      </w:pPr>
      <w:r>
        <w:rPr>
          <w:rFonts w:hint="eastAsia"/>
          <w:lang w:val="x-none" w:eastAsia="zh-CN"/>
        </w:rPr>
        <w:t>所有</w:t>
      </w:r>
      <w:r>
        <w:rPr>
          <w:lang w:val="x-none" w:eastAsia="zh-CN"/>
        </w:rPr>
        <w:t>请求内容</w:t>
      </w:r>
      <w:r>
        <w:rPr>
          <w:rFonts w:hint="eastAsia"/>
          <w:lang w:val="x-none" w:eastAsia="zh-CN"/>
        </w:rPr>
        <w:t>都</w:t>
      </w:r>
      <w:r>
        <w:rPr>
          <w:lang w:val="x-none" w:eastAsia="zh-CN"/>
        </w:rPr>
        <w:t>是以json</w:t>
      </w:r>
      <w:r>
        <w:rPr>
          <w:rFonts w:hint="eastAsia"/>
          <w:lang w:val="x-none" w:eastAsia="zh-CN"/>
        </w:rPr>
        <w:t>方式</w:t>
      </w:r>
      <w:r>
        <w:rPr>
          <w:lang w:val="x-none" w:eastAsia="zh-CN"/>
        </w:rPr>
        <w:t>提交，</w:t>
      </w:r>
      <w:r>
        <w:rPr>
          <w:rFonts w:hint="eastAsia"/>
          <w:lang w:val="x-none" w:eastAsia="zh-CN"/>
        </w:rPr>
        <w:t>服务</w:t>
      </w:r>
      <w:r>
        <w:rPr>
          <w:lang w:val="x-none" w:eastAsia="zh-CN"/>
        </w:rPr>
        <w:t>器以</w:t>
      </w:r>
      <w:r>
        <w:rPr>
          <w:rFonts w:hint="eastAsia"/>
          <w:lang w:val="x-none" w:eastAsia="zh-CN"/>
        </w:rPr>
        <w:t>js</w:t>
      </w:r>
      <w:r>
        <w:rPr>
          <w:lang w:val="x-none" w:eastAsia="zh-CN"/>
        </w:rPr>
        <w:t>on</w:t>
      </w:r>
      <w:r>
        <w:rPr>
          <w:rFonts w:hint="eastAsia"/>
          <w:lang w:val="x-none" w:eastAsia="zh-CN"/>
        </w:rPr>
        <w:t>方式</w:t>
      </w:r>
      <w:r>
        <w:rPr>
          <w:lang w:val="x-none" w:eastAsia="zh-CN"/>
        </w:rPr>
        <w:t>响应</w:t>
      </w:r>
    </w:p>
    <w:p w:rsidR="00D479E4" w:rsidRDefault="00D479E4" w:rsidP="00B81914">
      <w:pPr>
        <w:pStyle w:val="Heading2"/>
      </w:pPr>
      <w:bookmarkStart w:id="7" w:name="_Toc517191320"/>
      <w:r>
        <w:rPr>
          <w:rFonts w:hint="eastAsia"/>
        </w:rPr>
        <w:t>请求定义</w:t>
      </w:r>
      <w:bookmarkEnd w:id="7"/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{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"RequestId"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"123456"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lastRenderedPageBreak/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"RequestTime"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"20161127105916"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</w:t>
      </w:r>
      <w:r w:rsidRPr="00A753E7"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L</w:t>
      </w:r>
      <w:r w:rsidRPr="00A753E7">
        <w:rPr>
          <w:rFonts w:ascii="Consolas" w:eastAsia="宋体" w:hAnsi="Consolas" w:cs="Consolas" w:hint="eastAsia"/>
          <w:color w:val="2E75B6"/>
          <w:sz w:val="19"/>
          <w:szCs w:val="19"/>
          <w:shd w:val="clear" w:color="auto" w:fill="auto"/>
          <w:lang w:eastAsia="zh-CN"/>
        </w:rPr>
        <w:t>anguage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"Signature"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ind w:firstLine="72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auto"/>
          <w:lang w:eastAsia="zh-CN"/>
        </w:rPr>
        <w:t>//Body</w:t>
      </w:r>
    </w:p>
    <w:p w:rsidR="006B53DB" w:rsidRPr="009C3638" w:rsidRDefault="006B53DB" w:rsidP="006B53DB">
      <w:pPr>
        <w:rPr>
          <w:lang w:val="x-none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}</w:t>
      </w:r>
    </w:p>
    <w:p w:rsidR="006B53DB" w:rsidRPr="006B53DB" w:rsidRDefault="006B53DB" w:rsidP="006B53DB">
      <w:pPr>
        <w:rPr>
          <w:lang w:val="x-none" w:eastAsia="zh-C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464"/>
        <w:gridCol w:w="1016"/>
        <w:gridCol w:w="1139"/>
        <w:gridCol w:w="5023"/>
      </w:tblGrid>
      <w:tr w:rsidR="00D479E4" w:rsidRPr="00673E7D" w:rsidTr="00D554D8">
        <w:trPr>
          <w:trHeight w:val="408"/>
        </w:trPr>
        <w:tc>
          <w:tcPr>
            <w:tcW w:w="1464" w:type="dxa"/>
          </w:tcPr>
          <w:p w:rsidR="00D479E4" w:rsidRDefault="00D479E4" w:rsidP="00D479E4">
            <w:r w:rsidRPr="00673E7D">
              <w:rPr>
                <w:rFonts w:hint="eastAsia"/>
              </w:rPr>
              <w:t>名称</w:t>
            </w:r>
          </w:p>
        </w:tc>
        <w:tc>
          <w:tcPr>
            <w:tcW w:w="1016" w:type="dxa"/>
          </w:tcPr>
          <w:p w:rsidR="00D479E4" w:rsidRPr="00673E7D" w:rsidRDefault="00D479E4" w:rsidP="00D479E4">
            <w:r w:rsidRPr="00673E7D">
              <w:rPr>
                <w:rFonts w:hint="eastAsia"/>
              </w:rPr>
              <w:t>说明</w:t>
            </w:r>
          </w:p>
        </w:tc>
        <w:tc>
          <w:tcPr>
            <w:tcW w:w="1139" w:type="dxa"/>
          </w:tcPr>
          <w:p w:rsidR="00D479E4" w:rsidRPr="00673E7D" w:rsidRDefault="00D479E4" w:rsidP="00D479E4">
            <w:r>
              <w:rPr>
                <w:rFonts w:hint="eastAsia"/>
              </w:rPr>
              <w:t>类型</w:t>
            </w:r>
          </w:p>
        </w:tc>
        <w:tc>
          <w:tcPr>
            <w:tcW w:w="5023" w:type="dxa"/>
          </w:tcPr>
          <w:p w:rsidR="00D479E4" w:rsidRPr="00673E7D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479E4" w:rsidRPr="00D479E4" w:rsidTr="00D554D8">
        <w:trPr>
          <w:trHeight w:val="408"/>
        </w:trPr>
        <w:tc>
          <w:tcPr>
            <w:tcW w:w="1464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lang w:eastAsia="zh-CN"/>
              </w:rPr>
              <w:t>RequestId</w:t>
            </w:r>
          </w:p>
        </w:tc>
        <w:tc>
          <w:tcPr>
            <w:tcW w:w="1016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码</w:t>
            </w:r>
          </w:p>
        </w:tc>
        <w:tc>
          <w:tcPr>
            <w:tcW w:w="1139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23" w:type="dxa"/>
          </w:tcPr>
          <w:p w:rsidR="00D479E4" w:rsidRPr="00B94C8C" w:rsidRDefault="00D479E4" w:rsidP="00A87D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用于认识不</w:t>
            </w:r>
            <w:r>
              <w:rPr>
                <w:lang w:eastAsia="zh-CN"/>
              </w:rPr>
              <w:t>同的</w:t>
            </w:r>
            <w:r>
              <w:rPr>
                <w:rFonts w:hint="eastAsia"/>
                <w:lang w:eastAsia="zh-CN"/>
              </w:rPr>
              <w:t>会话</w:t>
            </w:r>
          </w:p>
        </w:tc>
      </w:tr>
      <w:tr w:rsidR="00A753E7" w:rsidRPr="00673E7D" w:rsidTr="00B81914">
        <w:trPr>
          <w:trHeight w:val="408"/>
        </w:trPr>
        <w:tc>
          <w:tcPr>
            <w:tcW w:w="1464" w:type="dxa"/>
          </w:tcPr>
          <w:p w:rsidR="00A753E7" w:rsidRDefault="00A753E7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RequestT</w:t>
            </w:r>
            <w:r>
              <w:rPr>
                <w:lang w:eastAsia="zh-CN"/>
              </w:rPr>
              <w:t>ime</w:t>
            </w:r>
          </w:p>
        </w:tc>
        <w:tc>
          <w:tcPr>
            <w:tcW w:w="1016" w:type="dxa"/>
          </w:tcPr>
          <w:p w:rsidR="00A753E7" w:rsidRDefault="00A753E7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139" w:type="dxa"/>
          </w:tcPr>
          <w:p w:rsidR="00A753E7" w:rsidRDefault="00A753E7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</w:t>
            </w:r>
          </w:p>
        </w:tc>
        <w:tc>
          <w:tcPr>
            <w:tcW w:w="5023" w:type="dxa"/>
          </w:tcPr>
          <w:p w:rsidR="00A753E7" w:rsidRDefault="00A753E7" w:rsidP="00A87D41">
            <w:pPr>
              <w:rPr>
                <w:highlight w:val="white"/>
                <w:shd w:val="clear" w:color="auto" w:fill="auto"/>
                <w:lang w:eastAsia="zh-CN"/>
              </w:rPr>
            </w:pPr>
            <w:r>
              <w:rPr>
                <w:rFonts w:hint="eastAsia"/>
                <w:highlight w:val="white"/>
                <w:shd w:val="clear" w:color="auto" w:fill="auto"/>
                <w:lang w:eastAsia="zh-CN"/>
              </w:rPr>
              <w:t>客户</w:t>
            </w:r>
            <w:r>
              <w:rPr>
                <w:highlight w:val="white"/>
                <w:shd w:val="clear" w:color="auto" w:fill="auto"/>
                <w:lang w:eastAsia="zh-CN"/>
              </w:rPr>
              <w:t>端的请求时间</w:t>
            </w:r>
            <w:r w:rsidR="00A87D41">
              <w:rPr>
                <w:rFonts w:hint="eastAsia"/>
                <w:highlight w:val="white"/>
                <w:shd w:val="clear" w:color="auto" w:fill="auto"/>
                <w:lang w:eastAsia="zh-CN"/>
              </w:rPr>
              <w:t>截</w:t>
            </w:r>
          </w:p>
        </w:tc>
      </w:tr>
      <w:tr w:rsidR="00A753E7" w:rsidRPr="00673E7D" w:rsidTr="00B81914">
        <w:trPr>
          <w:trHeight w:val="408"/>
        </w:trPr>
        <w:tc>
          <w:tcPr>
            <w:tcW w:w="1464" w:type="dxa"/>
          </w:tcPr>
          <w:p w:rsidR="00A753E7" w:rsidRPr="00673E7D" w:rsidRDefault="00A753E7" w:rsidP="00B81914">
            <w:r>
              <w:t>S</w:t>
            </w:r>
            <w:r w:rsidRPr="00181103">
              <w:rPr>
                <w:rFonts w:hint="eastAsia"/>
              </w:rPr>
              <w:t>ignature</w:t>
            </w:r>
          </w:p>
        </w:tc>
        <w:tc>
          <w:tcPr>
            <w:tcW w:w="1016" w:type="dxa"/>
          </w:tcPr>
          <w:p w:rsidR="00A753E7" w:rsidRPr="00673E7D" w:rsidRDefault="00A753E7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</w:p>
        </w:tc>
        <w:tc>
          <w:tcPr>
            <w:tcW w:w="1139" w:type="dxa"/>
          </w:tcPr>
          <w:p w:rsidR="00A753E7" w:rsidRPr="00673E7D" w:rsidRDefault="00A753E7" w:rsidP="00B81914">
            <w:r>
              <w:rPr>
                <w:rFonts w:hint="eastAsia"/>
              </w:rPr>
              <w:t>String</w:t>
            </w:r>
          </w:p>
        </w:tc>
        <w:tc>
          <w:tcPr>
            <w:tcW w:w="5023" w:type="dxa"/>
          </w:tcPr>
          <w:p w:rsidR="00A753E7" w:rsidRPr="00673E7D" w:rsidRDefault="00A753E7" w:rsidP="00B81914">
            <w:pPr>
              <w:rPr>
                <w:lang w:eastAsia="zh-CN"/>
              </w:rPr>
            </w:pPr>
            <w:r w:rsidRPr="0092561B">
              <w:rPr>
                <w:rFonts w:hint="eastAsia"/>
                <w:lang w:eastAsia="zh-CN"/>
              </w:rPr>
              <w:t>根据请求</w:t>
            </w:r>
            <w:r>
              <w:rPr>
                <w:rFonts w:hint="eastAsia"/>
                <w:lang w:eastAsia="zh-CN"/>
              </w:rPr>
              <w:t>体</w:t>
            </w:r>
            <w:r w:rsidRPr="0092561B">
              <w:rPr>
                <w:rFonts w:hint="eastAsia"/>
                <w:lang w:eastAsia="zh-CN"/>
              </w:rPr>
              <w:t>，生成</w:t>
            </w:r>
            <w:r>
              <w:rPr>
                <w:rFonts w:hint="eastAsia"/>
                <w:lang w:eastAsia="zh-CN"/>
              </w:rPr>
              <w:t>数字</w:t>
            </w:r>
            <w:r>
              <w:rPr>
                <w:lang w:eastAsia="zh-CN"/>
              </w:rPr>
              <w:t>签名</w:t>
            </w:r>
            <w:r w:rsidRPr="0092561B">
              <w:rPr>
                <w:rFonts w:hint="eastAsia"/>
                <w:lang w:eastAsia="zh-CN"/>
              </w:rPr>
              <w:t>，用来确保请求包没有被篡改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使用MD5</w:t>
            </w:r>
          </w:p>
        </w:tc>
      </w:tr>
      <w:tr w:rsidR="00D479E4" w:rsidRPr="00673E7D" w:rsidTr="00D554D8">
        <w:trPr>
          <w:trHeight w:val="408"/>
        </w:trPr>
        <w:tc>
          <w:tcPr>
            <w:tcW w:w="1464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anguage</w:t>
            </w:r>
          </w:p>
        </w:tc>
        <w:tc>
          <w:tcPr>
            <w:tcW w:w="1016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</w:tc>
        <w:tc>
          <w:tcPr>
            <w:tcW w:w="1139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23" w:type="dxa"/>
          </w:tcPr>
          <w:p w:rsidR="00D479E4" w:rsidRPr="00B94C8C" w:rsidRDefault="00D479E4" w:rsidP="00726448">
            <w:pPr>
              <w:rPr>
                <w:lang w:eastAsia="zh-CN"/>
              </w:rPr>
            </w:pPr>
            <w:r>
              <w:rPr>
                <w:rFonts w:hint="eastAsia"/>
                <w:highlight w:val="white"/>
                <w:shd w:val="clear" w:color="auto" w:fill="auto"/>
                <w:lang w:eastAsia="zh-CN"/>
              </w:rPr>
              <w:t>默认</w:t>
            </w:r>
            <w:r>
              <w:rPr>
                <w:rFonts w:hint="eastAsia"/>
                <w:shd w:val="clear" w:color="auto" w:fill="auto"/>
                <w:lang w:eastAsia="zh-CN"/>
              </w:rPr>
              <w:t>中</w:t>
            </w:r>
            <w:r>
              <w:rPr>
                <w:shd w:val="clear" w:color="auto" w:fill="auto"/>
                <w:lang w:eastAsia="zh-CN"/>
              </w:rPr>
              <w:t>文</w:t>
            </w:r>
            <w:r w:rsidR="00726448">
              <w:rPr>
                <w:highlight w:val="white"/>
                <w:shd w:val="clear" w:color="auto" w:fill="auto"/>
                <w:lang w:eastAsia="zh-CN"/>
              </w:rPr>
              <w:t>“zh-CN”</w:t>
            </w:r>
          </w:p>
        </w:tc>
      </w:tr>
      <w:tr w:rsidR="00F202AA" w:rsidRPr="00673E7D" w:rsidTr="00D554D8">
        <w:trPr>
          <w:trHeight w:val="408"/>
        </w:trPr>
        <w:tc>
          <w:tcPr>
            <w:tcW w:w="1464" w:type="dxa"/>
          </w:tcPr>
          <w:p w:rsidR="00F202AA" w:rsidRDefault="00F202AA" w:rsidP="00F202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1016" w:type="dxa"/>
          </w:tcPr>
          <w:p w:rsidR="00F202AA" w:rsidRDefault="00F202AA" w:rsidP="00F202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请求体</w:t>
            </w:r>
          </w:p>
        </w:tc>
        <w:tc>
          <w:tcPr>
            <w:tcW w:w="1139" w:type="dxa"/>
          </w:tcPr>
          <w:p w:rsidR="00F202AA" w:rsidRDefault="00F202AA" w:rsidP="00F202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3" w:type="dxa"/>
          </w:tcPr>
          <w:p w:rsidR="00F202AA" w:rsidRPr="00673E7D" w:rsidRDefault="00F202AA" w:rsidP="00F202AA">
            <w:pPr>
              <w:rPr>
                <w:lang w:eastAsia="zh-CN"/>
              </w:rPr>
            </w:pPr>
            <w:r w:rsidRPr="00673E7D">
              <w:rPr>
                <w:rFonts w:hint="eastAsia"/>
                <w:lang w:eastAsia="zh-CN"/>
              </w:rPr>
              <w:t>参数对象</w:t>
            </w:r>
            <w:r w:rsidRPr="009D6A2E">
              <w:rPr>
                <w:lang w:eastAsia="zh-CN"/>
              </w:rPr>
              <w:t>参数列表，列出</w:t>
            </w:r>
            <w:r w:rsidRPr="009D6A2E">
              <w:rPr>
                <w:rFonts w:hint="eastAsia"/>
                <w:lang w:eastAsia="zh-CN"/>
              </w:rPr>
              <w:t>接口</w:t>
            </w:r>
            <w:r w:rsidRPr="009D6A2E">
              <w:rPr>
                <w:lang w:eastAsia="zh-CN"/>
              </w:rPr>
              <w:t>所需要的请求参数。</w:t>
            </w:r>
            <w:r w:rsidRPr="009D6A2E">
              <w:rPr>
                <w:rFonts w:hint="eastAsia"/>
                <w:lang w:eastAsia="zh-CN"/>
              </w:rPr>
              <w:t>每种</w:t>
            </w:r>
            <w:r w:rsidRPr="009D6A2E">
              <w:rPr>
                <w:lang w:eastAsia="zh-CN"/>
              </w:rPr>
              <w:t>接口的</w:t>
            </w:r>
            <w:r w:rsidRPr="009D6A2E">
              <w:rPr>
                <w:rFonts w:hint="eastAsia"/>
                <w:lang w:eastAsia="zh-CN"/>
              </w:rPr>
              <w:t>具体</w:t>
            </w:r>
            <w:r w:rsidRPr="009D6A2E">
              <w:rPr>
                <w:lang w:eastAsia="zh-CN"/>
              </w:rPr>
              <w:t>参数信息，请详见各接口定义</w:t>
            </w:r>
          </w:p>
        </w:tc>
      </w:tr>
    </w:tbl>
    <w:p w:rsidR="008D791C" w:rsidRPr="008D791C" w:rsidRDefault="008D791C" w:rsidP="00D479E4">
      <w:pPr>
        <w:rPr>
          <w:lang w:val="en-GB" w:eastAsia="zh-CN"/>
        </w:rPr>
      </w:pPr>
    </w:p>
    <w:p w:rsidR="00D479E4" w:rsidRDefault="00D479E4" w:rsidP="00B81914">
      <w:pPr>
        <w:pStyle w:val="Heading2"/>
      </w:pPr>
      <w:bookmarkStart w:id="8" w:name="_Toc517191321"/>
      <w:r>
        <w:rPr>
          <w:rFonts w:hint="eastAsia"/>
        </w:rPr>
        <w:t>响应</w:t>
      </w:r>
      <w:r>
        <w:t>结果</w:t>
      </w:r>
      <w:r w:rsidR="00BA0D5B">
        <w:t>定义</w:t>
      </w:r>
      <w:bookmarkEnd w:id="8"/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{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</w:t>
      </w:r>
      <w:r>
        <w:rPr>
          <w:rFonts w:ascii="Consolas" w:eastAsia="宋体" w:hAnsi="Consolas" w:cs="Consolas" w:hint="eastAsia"/>
          <w:color w:val="2E75B6"/>
          <w:sz w:val="19"/>
          <w:szCs w:val="19"/>
          <w:shd w:val="clear" w:color="auto" w:fill="auto"/>
          <w:lang w:eastAsia="zh-CN"/>
        </w:rPr>
        <w:t>Resul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t"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</w:t>
      </w:r>
      <w:r w:rsidRPr="006B53DB"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Message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"RequestId"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"123456"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,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      </w:t>
      </w:r>
      <w:r>
        <w:rPr>
          <w:rFonts w:ascii="Consolas" w:eastAsia="宋体" w:hAnsi="Consolas" w:cs="Consolas"/>
          <w:color w:val="2E75B6"/>
          <w:sz w:val="19"/>
          <w:szCs w:val="19"/>
          <w:shd w:val="clear" w:color="auto" w:fill="auto"/>
          <w:lang w:eastAsia="zh-CN"/>
        </w:rPr>
        <w:t>"ResponseTime"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: </w:t>
      </w:r>
      <w:r>
        <w:rPr>
          <w:rFonts w:ascii="Consolas" w:eastAsia="宋体" w:hAnsi="Consolas" w:cs="Consolas"/>
          <w:color w:val="A31515"/>
          <w:sz w:val="19"/>
          <w:szCs w:val="19"/>
          <w:shd w:val="clear" w:color="auto" w:fill="auto"/>
          <w:lang w:eastAsia="zh-CN"/>
        </w:rPr>
        <w:t>"20161127105916"</w:t>
      </w: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 xml:space="preserve">,     </w:t>
      </w:r>
    </w:p>
    <w:p w:rsidR="006B53DB" w:rsidRDefault="006B53DB" w:rsidP="006B53DB">
      <w:pPr>
        <w:widowControl w:val="0"/>
        <w:autoSpaceDE w:val="0"/>
        <w:autoSpaceDN w:val="0"/>
        <w:adjustRightInd w:val="0"/>
        <w:spacing w:before="0"/>
        <w:ind w:firstLine="720"/>
        <w:jc w:val="left"/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</w:pPr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auto"/>
          <w:lang w:eastAsia="zh-CN"/>
        </w:rPr>
        <w:t>//Body</w:t>
      </w:r>
    </w:p>
    <w:p w:rsidR="006B53DB" w:rsidRPr="009C3638" w:rsidRDefault="006B53DB" w:rsidP="006B53DB">
      <w:pPr>
        <w:rPr>
          <w:lang w:val="x-none"/>
        </w:rPr>
      </w:pPr>
      <w:r>
        <w:rPr>
          <w:rFonts w:ascii="Consolas" w:eastAsia="宋体" w:hAnsi="Consolas" w:cs="Consolas"/>
          <w:color w:val="000000"/>
          <w:sz w:val="19"/>
          <w:szCs w:val="19"/>
          <w:shd w:val="clear" w:color="auto" w:fill="auto"/>
          <w:lang w:eastAsia="zh-CN"/>
        </w:rPr>
        <w:t>}</w:t>
      </w:r>
    </w:p>
    <w:p w:rsidR="006B53DB" w:rsidRPr="006B53DB" w:rsidRDefault="006B53DB" w:rsidP="006B53DB">
      <w:pPr>
        <w:rPr>
          <w:lang w:val="x-none" w:eastAsia="zh-CN"/>
        </w:rPr>
      </w:pPr>
    </w:p>
    <w:tbl>
      <w:tblPr>
        <w:tblStyle w:val="TableGrid"/>
        <w:tblW w:w="8046" w:type="dxa"/>
        <w:tblLayout w:type="fixed"/>
        <w:tblLook w:val="04A0" w:firstRow="1" w:lastRow="0" w:firstColumn="1" w:lastColumn="0" w:noHBand="0" w:noVBand="1"/>
      </w:tblPr>
      <w:tblGrid>
        <w:gridCol w:w="1526"/>
        <w:gridCol w:w="912"/>
        <w:gridCol w:w="1214"/>
        <w:gridCol w:w="4394"/>
      </w:tblGrid>
      <w:tr w:rsidR="00D479E4" w:rsidRPr="00673E7D" w:rsidTr="00876BFC">
        <w:trPr>
          <w:trHeight w:val="408"/>
        </w:trPr>
        <w:tc>
          <w:tcPr>
            <w:tcW w:w="1526" w:type="dxa"/>
          </w:tcPr>
          <w:p w:rsidR="00D479E4" w:rsidRDefault="00D479E4" w:rsidP="00D479E4">
            <w:r w:rsidRPr="00673E7D">
              <w:rPr>
                <w:rFonts w:hint="eastAsia"/>
              </w:rPr>
              <w:t>名称</w:t>
            </w:r>
          </w:p>
        </w:tc>
        <w:tc>
          <w:tcPr>
            <w:tcW w:w="912" w:type="dxa"/>
          </w:tcPr>
          <w:p w:rsidR="00D479E4" w:rsidRPr="00673E7D" w:rsidRDefault="00D479E4" w:rsidP="00D479E4">
            <w:r w:rsidRPr="00673E7D">
              <w:rPr>
                <w:rFonts w:hint="eastAsia"/>
              </w:rPr>
              <w:t>说明</w:t>
            </w:r>
          </w:p>
        </w:tc>
        <w:tc>
          <w:tcPr>
            <w:tcW w:w="1214" w:type="dxa"/>
          </w:tcPr>
          <w:p w:rsidR="00D479E4" w:rsidRPr="00673E7D" w:rsidRDefault="00D479E4" w:rsidP="00D479E4"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</w:tcPr>
          <w:p w:rsidR="00D479E4" w:rsidRPr="00673E7D" w:rsidRDefault="00D479E4" w:rsidP="00D479E4">
            <w:r>
              <w:rPr>
                <w:rFonts w:hint="eastAsia"/>
                <w:lang w:eastAsia="zh-CN"/>
              </w:rPr>
              <w:t>备注</w:t>
            </w:r>
          </w:p>
        </w:tc>
      </w:tr>
      <w:tr w:rsidR="00D479E4" w:rsidRPr="006D7304" w:rsidTr="00876BFC">
        <w:trPr>
          <w:trHeight w:val="408"/>
        </w:trPr>
        <w:tc>
          <w:tcPr>
            <w:tcW w:w="1526" w:type="dxa"/>
          </w:tcPr>
          <w:p w:rsidR="00D479E4" w:rsidRPr="00FD35B3" w:rsidRDefault="00BA0D5B" w:rsidP="00E85B0B">
            <w:r>
              <w:t>R</w:t>
            </w:r>
            <w:r w:rsidR="00D479E4" w:rsidRPr="00FD35B3">
              <w:rPr>
                <w:rFonts w:hint="eastAsia"/>
              </w:rPr>
              <w:t>esult</w:t>
            </w:r>
          </w:p>
        </w:tc>
        <w:tc>
          <w:tcPr>
            <w:tcW w:w="912" w:type="dxa"/>
          </w:tcPr>
          <w:p w:rsidR="00D479E4" w:rsidRPr="00673E7D" w:rsidRDefault="00D479E4" w:rsidP="00D479E4">
            <w:r w:rsidRPr="00673E7D">
              <w:rPr>
                <w:rFonts w:hint="eastAsia"/>
                <w:lang w:eastAsia="zh-CN"/>
              </w:rPr>
              <w:t>返回码</w:t>
            </w:r>
          </w:p>
        </w:tc>
        <w:tc>
          <w:tcPr>
            <w:tcW w:w="1214" w:type="dxa"/>
          </w:tcPr>
          <w:p w:rsidR="00D479E4" w:rsidRDefault="00F81A9F" w:rsidP="00D479E4">
            <w:r>
              <w:t>String(4)</w:t>
            </w:r>
          </w:p>
        </w:tc>
        <w:tc>
          <w:tcPr>
            <w:tcW w:w="4394" w:type="dxa"/>
          </w:tcPr>
          <w:p w:rsidR="00D479E4" w:rsidRPr="00673E7D" w:rsidRDefault="00D479E4" w:rsidP="009C7C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编码，参考错误码</w:t>
            </w:r>
            <w:r w:rsidR="00F81A9F">
              <w:rPr>
                <w:rFonts w:hint="eastAsia"/>
                <w:lang w:eastAsia="zh-CN"/>
              </w:rPr>
              <w:t>xxxx</w:t>
            </w:r>
            <w:r w:rsidR="009C7CD1">
              <w:rPr>
                <w:rFonts w:hint="eastAsia"/>
                <w:lang w:eastAsia="zh-CN"/>
              </w:rPr>
              <w:t>，“0000”</w:t>
            </w:r>
            <w:r w:rsidR="009C7CD1">
              <w:rPr>
                <w:lang w:eastAsia="zh-CN"/>
              </w:rPr>
              <w:t>为成功其它参见R</w:t>
            </w:r>
            <w:r w:rsidR="009C7CD1" w:rsidRPr="00FD35B3">
              <w:rPr>
                <w:rFonts w:hint="eastAsia"/>
                <w:lang w:eastAsia="zh-CN"/>
              </w:rPr>
              <w:t>esultMsg</w:t>
            </w:r>
          </w:p>
        </w:tc>
      </w:tr>
      <w:tr w:rsidR="00D479E4" w:rsidRPr="006D7304" w:rsidTr="00876BFC">
        <w:trPr>
          <w:trHeight w:val="408"/>
        </w:trPr>
        <w:tc>
          <w:tcPr>
            <w:tcW w:w="1526" w:type="dxa"/>
          </w:tcPr>
          <w:p w:rsidR="00D479E4" w:rsidRPr="00FD35B3" w:rsidRDefault="00E85B0B" w:rsidP="00D479E4">
            <w:r>
              <w:t>Message</w:t>
            </w:r>
          </w:p>
        </w:tc>
        <w:tc>
          <w:tcPr>
            <w:tcW w:w="912" w:type="dxa"/>
          </w:tcPr>
          <w:p w:rsidR="00D479E4" w:rsidRPr="00673E7D" w:rsidRDefault="00D479E4" w:rsidP="00D479E4">
            <w:r w:rsidRPr="00673E7D">
              <w:rPr>
                <w:rFonts w:hint="eastAsia"/>
                <w:lang w:eastAsia="zh-CN"/>
              </w:rPr>
              <w:t>返回信息</w:t>
            </w:r>
          </w:p>
        </w:tc>
        <w:tc>
          <w:tcPr>
            <w:tcW w:w="1214" w:type="dxa"/>
          </w:tcPr>
          <w:p w:rsidR="00D479E4" w:rsidRPr="00673E7D" w:rsidRDefault="00D479E4" w:rsidP="00D479E4"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D479E4" w:rsidRPr="00673E7D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错误消息</w:t>
            </w:r>
          </w:p>
        </w:tc>
      </w:tr>
      <w:tr w:rsidR="00D479E4" w:rsidRPr="006D7304" w:rsidTr="00876BFC">
        <w:trPr>
          <w:trHeight w:val="408"/>
        </w:trPr>
        <w:tc>
          <w:tcPr>
            <w:tcW w:w="1526" w:type="dxa"/>
          </w:tcPr>
          <w:p w:rsidR="00D479E4" w:rsidRPr="00673E7D" w:rsidRDefault="00BA0D5B" w:rsidP="00D479E4">
            <w:pPr>
              <w:rPr>
                <w:lang w:eastAsia="zh-CN"/>
              </w:rPr>
            </w:pPr>
            <w:r>
              <w:rPr>
                <w:lang w:eastAsia="zh-CN"/>
              </w:rPr>
              <w:t>RequestId</w:t>
            </w:r>
          </w:p>
        </w:tc>
        <w:tc>
          <w:tcPr>
            <w:tcW w:w="912" w:type="dxa"/>
          </w:tcPr>
          <w:p w:rsidR="00D479E4" w:rsidRPr="00673E7D" w:rsidRDefault="00D479E4" w:rsidP="00BA0D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BA0D5B"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码</w:t>
            </w:r>
          </w:p>
        </w:tc>
        <w:tc>
          <w:tcPr>
            <w:tcW w:w="1214" w:type="dxa"/>
          </w:tcPr>
          <w:p w:rsidR="00D479E4" w:rsidRPr="00673E7D" w:rsidRDefault="00D479E4" w:rsidP="00D479E4"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D479E4" w:rsidRDefault="00D479E4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</w:t>
            </w:r>
            <w:r>
              <w:rPr>
                <w:lang w:eastAsia="zh-CN"/>
              </w:rPr>
              <w:t>时输入的</w:t>
            </w:r>
            <w:r>
              <w:rPr>
                <w:rFonts w:hint="eastAsia"/>
                <w:lang w:eastAsia="zh-CN"/>
              </w:rPr>
              <w:t>值</w:t>
            </w:r>
          </w:p>
        </w:tc>
      </w:tr>
      <w:tr w:rsidR="00D479E4" w:rsidRPr="006D7304" w:rsidTr="00876BFC">
        <w:trPr>
          <w:trHeight w:val="408"/>
        </w:trPr>
        <w:tc>
          <w:tcPr>
            <w:tcW w:w="1526" w:type="dxa"/>
          </w:tcPr>
          <w:p w:rsidR="00D479E4" w:rsidRPr="00673E7D" w:rsidRDefault="00B11415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esponseTime</w:t>
            </w:r>
          </w:p>
        </w:tc>
        <w:tc>
          <w:tcPr>
            <w:tcW w:w="912" w:type="dxa"/>
          </w:tcPr>
          <w:p w:rsidR="00D479E4" w:rsidRPr="00673E7D" w:rsidRDefault="00B11415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响应</w:t>
            </w:r>
            <w:r>
              <w:rPr>
                <w:lang w:eastAsia="zh-CN"/>
              </w:rPr>
              <w:t>时间</w:t>
            </w:r>
          </w:p>
        </w:tc>
        <w:tc>
          <w:tcPr>
            <w:tcW w:w="1214" w:type="dxa"/>
          </w:tcPr>
          <w:p w:rsidR="00D479E4" w:rsidRPr="00673E7D" w:rsidRDefault="00B11415" w:rsidP="00D479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</w:t>
            </w:r>
          </w:p>
        </w:tc>
        <w:tc>
          <w:tcPr>
            <w:tcW w:w="4394" w:type="dxa"/>
          </w:tcPr>
          <w:p w:rsidR="00D479E4" w:rsidRPr="00673E7D" w:rsidRDefault="00B11415" w:rsidP="006B53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器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时间</w:t>
            </w:r>
          </w:p>
        </w:tc>
      </w:tr>
      <w:tr w:rsidR="004149DE" w:rsidRPr="006D7304" w:rsidTr="00876BFC">
        <w:trPr>
          <w:trHeight w:val="408"/>
        </w:trPr>
        <w:tc>
          <w:tcPr>
            <w:tcW w:w="1526" w:type="dxa"/>
          </w:tcPr>
          <w:p w:rsidR="004149DE" w:rsidRDefault="004149DE" w:rsidP="00414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912" w:type="dxa"/>
          </w:tcPr>
          <w:p w:rsidR="004149DE" w:rsidRDefault="004149DE" w:rsidP="00414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请求体</w:t>
            </w:r>
          </w:p>
        </w:tc>
        <w:tc>
          <w:tcPr>
            <w:tcW w:w="1214" w:type="dxa"/>
          </w:tcPr>
          <w:p w:rsidR="004149DE" w:rsidRDefault="004149DE" w:rsidP="00414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4394" w:type="dxa"/>
          </w:tcPr>
          <w:p w:rsidR="004149DE" w:rsidRPr="00673E7D" w:rsidRDefault="001C20BB" w:rsidP="004149DE">
            <w:pPr>
              <w:rPr>
                <w:lang w:eastAsia="zh-CN"/>
              </w:rPr>
            </w:pPr>
            <w:r w:rsidRPr="009D6A2E">
              <w:rPr>
                <w:rFonts w:hint="eastAsia"/>
                <w:lang w:eastAsia="zh-CN"/>
              </w:rPr>
              <w:t>每种</w:t>
            </w:r>
            <w:r w:rsidRPr="009D6A2E">
              <w:rPr>
                <w:lang w:eastAsia="zh-CN"/>
              </w:rPr>
              <w:t>接口的</w:t>
            </w:r>
            <w:r w:rsidRPr="009D6A2E">
              <w:rPr>
                <w:rFonts w:hint="eastAsia"/>
                <w:lang w:eastAsia="zh-CN"/>
              </w:rPr>
              <w:t>具体</w:t>
            </w:r>
            <w:r w:rsidRPr="009D6A2E">
              <w:rPr>
                <w:lang w:eastAsia="zh-CN"/>
              </w:rPr>
              <w:t>参数信息</w:t>
            </w:r>
            <w:r>
              <w:rPr>
                <w:rFonts w:hint="eastAsia"/>
                <w:lang w:eastAsia="zh-CN"/>
              </w:rPr>
              <w:t>,</w:t>
            </w:r>
            <w:r w:rsidRPr="009D6A2E">
              <w:rPr>
                <w:lang w:eastAsia="zh-CN"/>
              </w:rPr>
              <w:t xml:space="preserve"> 请详见各接口定义</w:t>
            </w:r>
          </w:p>
        </w:tc>
      </w:tr>
    </w:tbl>
    <w:p w:rsidR="009C7F76" w:rsidRPr="00F4711C" w:rsidRDefault="00247B4F" w:rsidP="00F4711C">
      <w:pPr>
        <w:pStyle w:val="Heading1"/>
      </w:pPr>
      <w:bookmarkStart w:id="9" w:name="_Toc517191322"/>
      <w:r w:rsidRPr="00F4711C">
        <w:rPr>
          <w:rFonts w:hint="eastAsia"/>
        </w:rPr>
        <w:lastRenderedPageBreak/>
        <w:t>基础</w:t>
      </w:r>
      <w:r w:rsidR="009C7F76" w:rsidRPr="00F4711C">
        <w:rPr>
          <w:rFonts w:hint="eastAsia"/>
        </w:rPr>
        <w:t>API</w:t>
      </w:r>
      <w:bookmarkEnd w:id="9"/>
    </w:p>
    <w:p w:rsidR="00613676" w:rsidRDefault="00B77FF6" w:rsidP="00613676">
      <w:pPr>
        <w:pStyle w:val="Heading2"/>
        <w:pBdr>
          <w:bottom w:val="single" w:sz="4" w:space="1" w:color="auto"/>
        </w:pBdr>
        <w:tabs>
          <w:tab w:val="clear" w:pos="576"/>
        </w:tabs>
        <w:spacing w:before="480" w:after="240"/>
        <w:ind w:left="0" w:firstLine="0"/>
        <w:rPr>
          <w:rFonts w:cs="Times New Roman"/>
        </w:rPr>
      </w:pPr>
      <w:bookmarkStart w:id="10" w:name="_Toc444001037"/>
      <w:bookmarkStart w:id="11" w:name="_Toc517191323"/>
      <w:bookmarkStart w:id="12" w:name="_Toc436989173"/>
      <w:r>
        <w:rPr>
          <w:rFonts w:hint="eastAsia"/>
        </w:rPr>
        <w:t>授权</w:t>
      </w:r>
      <w:r>
        <w:t>接口</w:t>
      </w:r>
      <w:bookmarkEnd w:id="10"/>
      <w:bookmarkEnd w:id="11"/>
    </w:p>
    <w:p w:rsidR="00146D96" w:rsidRDefault="00123F7E" w:rsidP="00B77FF6">
      <w:pPr>
        <w:pStyle w:val="Heading3"/>
        <w:rPr>
          <w:lang w:eastAsia="zh-CN"/>
        </w:rPr>
      </w:pPr>
      <w:bookmarkStart w:id="13" w:name="_Toc517191324"/>
      <w:r w:rsidRPr="00123F7E">
        <w:rPr>
          <w:rFonts w:hint="eastAsia"/>
        </w:rPr>
        <w:t>请求</w:t>
      </w:r>
      <w:r w:rsidRPr="00123F7E">
        <w:t>方式</w:t>
      </w:r>
      <w:bookmarkEnd w:id="13"/>
    </w:p>
    <w:p w:rsidR="00123F7E" w:rsidRPr="008F20E6" w:rsidRDefault="002A12AD" w:rsidP="008F20E6">
      <w:r>
        <w:t>POST</w:t>
      </w:r>
      <w:r w:rsidR="008F20E6">
        <w:t xml:space="preserve"> </w:t>
      </w:r>
      <w:r w:rsidR="00247B4F">
        <w:t>http://</w:t>
      </w:r>
      <w:r w:rsidR="00247B4F" w:rsidRPr="0056499F">
        <w:t>sparkapi.accuat.com</w:t>
      </w:r>
      <w:r w:rsidR="00DA005F">
        <w:t>/</w:t>
      </w:r>
      <w:r w:rsidR="00F96677">
        <w:t>connect</w:t>
      </w:r>
      <w:r w:rsidR="005C1B52">
        <w:t>/</w:t>
      </w:r>
      <w:r w:rsidR="008F20E6" w:rsidRPr="00123F7E">
        <w:t>authorize</w:t>
      </w:r>
    </w:p>
    <w:p w:rsidR="00C129E9" w:rsidRDefault="00153859" w:rsidP="00B77FF6">
      <w:pPr>
        <w:pStyle w:val="Heading3"/>
        <w:rPr>
          <w:lang w:eastAsia="zh-CN"/>
        </w:rPr>
      </w:pPr>
      <w:bookmarkStart w:id="14" w:name="_Toc517191325"/>
      <w:r>
        <w:rPr>
          <w:rFonts w:hint="eastAsia"/>
        </w:rPr>
        <w:t>请求参数</w:t>
      </w:r>
      <w:bookmarkEnd w:id="14"/>
    </w:p>
    <w:tbl>
      <w:tblPr>
        <w:tblStyle w:val="TableGrid"/>
        <w:tblW w:w="4488" w:type="pct"/>
        <w:tblLayout w:type="fixed"/>
        <w:tblLook w:val="04A0" w:firstRow="1" w:lastRow="0" w:firstColumn="1" w:lastColumn="0" w:noHBand="0" w:noVBand="1"/>
      </w:tblPr>
      <w:tblGrid>
        <w:gridCol w:w="1841"/>
        <w:gridCol w:w="1326"/>
        <w:gridCol w:w="1153"/>
        <w:gridCol w:w="1111"/>
        <w:gridCol w:w="3211"/>
      </w:tblGrid>
      <w:tr w:rsidR="00613676" w:rsidRPr="008D72C3" w:rsidTr="0056499F">
        <w:trPr>
          <w:trHeight w:val="399"/>
        </w:trPr>
        <w:tc>
          <w:tcPr>
            <w:tcW w:w="1065" w:type="pct"/>
          </w:tcPr>
          <w:p w:rsidR="00613676" w:rsidRPr="008D72C3" w:rsidRDefault="00A95831" w:rsidP="00613676">
            <w:r w:rsidRPr="00673E7D">
              <w:rPr>
                <w:rFonts w:hint="eastAsia"/>
              </w:rPr>
              <w:t>名称</w:t>
            </w:r>
          </w:p>
        </w:tc>
        <w:tc>
          <w:tcPr>
            <w:tcW w:w="767" w:type="pct"/>
          </w:tcPr>
          <w:p w:rsidR="00613676" w:rsidRPr="008D72C3" w:rsidRDefault="00613676" w:rsidP="00613676">
            <w:r>
              <w:rPr>
                <w:rFonts w:hint="eastAsia"/>
              </w:rPr>
              <w:t>说明</w:t>
            </w:r>
          </w:p>
        </w:tc>
        <w:tc>
          <w:tcPr>
            <w:tcW w:w="667" w:type="pct"/>
          </w:tcPr>
          <w:p w:rsidR="00613676" w:rsidRDefault="00613676" w:rsidP="00613676">
            <w:r>
              <w:rPr>
                <w:rFonts w:hint="eastAsia"/>
              </w:rPr>
              <w:t>类型</w:t>
            </w:r>
          </w:p>
        </w:tc>
        <w:tc>
          <w:tcPr>
            <w:tcW w:w="643" w:type="pct"/>
          </w:tcPr>
          <w:p w:rsidR="00613676" w:rsidRPr="008D72C3" w:rsidRDefault="00AF27AB" w:rsidP="00613676">
            <w:pPr>
              <w:rPr>
                <w:lang w:eastAsia="zh-CN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58" w:type="pct"/>
          </w:tcPr>
          <w:p w:rsidR="00613676" w:rsidRDefault="00E2097E" w:rsidP="00E2097E">
            <w:r>
              <w:rPr>
                <w:rFonts w:hint="eastAsia"/>
              </w:rPr>
              <w:t>备注</w:t>
            </w:r>
          </w:p>
        </w:tc>
      </w:tr>
      <w:tr w:rsidR="00613676" w:rsidRPr="008D72C3" w:rsidTr="0056499F">
        <w:trPr>
          <w:trHeight w:val="399"/>
        </w:trPr>
        <w:tc>
          <w:tcPr>
            <w:tcW w:w="1065" w:type="pct"/>
          </w:tcPr>
          <w:p w:rsidR="00613676" w:rsidRPr="00673E7D" w:rsidRDefault="00CF175A" w:rsidP="00CF175A">
            <w:pPr>
              <w:pStyle w:val="formatinfotable"/>
            </w:pPr>
            <w:r>
              <w:rPr>
                <w:color w:val="222222"/>
                <w:szCs w:val="21"/>
              </w:rPr>
              <w:t>G</w:t>
            </w:r>
            <w:r>
              <w:rPr>
                <w:rFonts w:hint="eastAsia"/>
                <w:color w:val="222222"/>
                <w:szCs w:val="21"/>
              </w:rPr>
              <w:t>rant</w:t>
            </w:r>
            <w:r>
              <w:rPr>
                <w:color w:val="222222"/>
                <w:szCs w:val="21"/>
              </w:rPr>
              <w:t>T</w:t>
            </w:r>
            <w:r>
              <w:rPr>
                <w:rFonts w:hint="eastAsia"/>
                <w:color w:val="222222"/>
                <w:szCs w:val="21"/>
              </w:rPr>
              <w:t>ype</w:t>
            </w:r>
          </w:p>
        </w:tc>
        <w:tc>
          <w:tcPr>
            <w:tcW w:w="767" w:type="pct"/>
          </w:tcPr>
          <w:p w:rsidR="00613676" w:rsidRPr="00673E7D" w:rsidRDefault="00CF175A" w:rsidP="00613676">
            <w:pPr>
              <w:pStyle w:val="formatinfotable"/>
            </w:pPr>
            <w:r>
              <w:rPr>
                <w:rStyle w:val="clientdeflistwordbar1"/>
                <w:rFonts w:hint="default"/>
              </w:rPr>
              <w:t>授予类型</w:t>
            </w:r>
          </w:p>
        </w:tc>
        <w:tc>
          <w:tcPr>
            <w:tcW w:w="667" w:type="pct"/>
          </w:tcPr>
          <w:p w:rsidR="00613676" w:rsidRDefault="00613676" w:rsidP="00613676">
            <w:pPr>
              <w:pStyle w:val="formatinfotable"/>
            </w:pPr>
            <w:r>
              <w:rPr>
                <w:rFonts w:hint="eastAsia"/>
              </w:rPr>
              <w:t>String</w:t>
            </w:r>
          </w:p>
        </w:tc>
        <w:tc>
          <w:tcPr>
            <w:tcW w:w="643" w:type="pct"/>
          </w:tcPr>
          <w:p w:rsidR="00613676" w:rsidRDefault="00613676" w:rsidP="00613676">
            <w:pPr>
              <w:pStyle w:val="formatinfotable"/>
            </w:pPr>
            <w:r>
              <w:t>Y</w:t>
            </w:r>
          </w:p>
        </w:tc>
        <w:tc>
          <w:tcPr>
            <w:tcW w:w="1858" w:type="pct"/>
          </w:tcPr>
          <w:p w:rsidR="00CF175A" w:rsidRPr="0092561B" w:rsidRDefault="003849FD" w:rsidP="00613676">
            <w:pPr>
              <w:pStyle w:val="formatinfotable"/>
            </w:pPr>
            <w:r>
              <w:rPr>
                <w:rFonts w:hint="eastAsia"/>
                <w:color w:val="222222"/>
                <w:szCs w:val="21"/>
              </w:rPr>
              <w:t>固定</w:t>
            </w:r>
            <w:r>
              <w:rPr>
                <w:color w:val="222222"/>
                <w:szCs w:val="21"/>
              </w:rPr>
              <w:t>：</w:t>
            </w:r>
            <w:r w:rsidR="00CF175A">
              <w:rPr>
                <w:rFonts w:hint="eastAsia"/>
                <w:color w:val="222222"/>
                <w:szCs w:val="21"/>
              </w:rPr>
              <w:t>client_credential</w:t>
            </w:r>
          </w:p>
        </w:tc>
      </w:tr>
      <w:tr w:rsidR="00CF175A" w:rsidRPr="008D72C3" w:rsidTr="0056499F">
        <w:trPr>
          <w:trHeight w:val="399"/>
        </w:trPr>
        <w:tc>
          <w:tcPr>
            <w:tcW w:w="1065" w:type="pct"/>
          </w:tcPr>
          <w:p w:rsidR="00CF175A" w:rsidRDefault="00CF175A" w:rsidP="00CF175A">
            <w:pPr>
              <w:pStyle w:val="formatinfotable"/>
            </w:pPr>
            <w:r>
              <w:rPr>
                <w:color w:val="222222"/>
                <w:szCs w:val="21"/>
              </w:rPr>
              <w:t>A</w:t>
            </w:r>
            <w:r>
              <w:rPr>
                <w:rFonts w:hint="eastAsia"/>
                <w:color w:val="222222"/>
                <w:szCs w:val="21"/>
              </w:rPr>
              <w:t>pp</w:t>
            </w:r>
            <w:r>
              <w:rPr>
                <w:color w:val="222222"/>
                <w:szCs w:val="21"/>
              </w:rPr>
              <w:t>I</w:t>
            </w:r>
            <w:r>
              <w:rPr>
                <w:rFonts w:hint="eastAsia"/>
                <w:color w:val="222222"/>
                <w:szCs w:val="21"/>
              </w:rPr>
              <w:t>d</w:t>
            </w:r>
          </w:p>
        </w:tc>
        <w:tc>
          <w:tcPr>
            <w:tcW w:w="767" w:type="pct"/>
          </w:tcPr>
          <w:p w:rsidR="00CF175A" w:rsidRDefault="00CF175A" w:rsidP="00CF175A">
            <w:pPr>
              <w:pStyle w:val="formatinfotable"/>
            </w:pPr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667" w:type="pct"/>
          </w:tcPr>
          <w:p w:rsidR="00CF175A" w:rsidRDefault="00CF175A" w:rsidP="00CF175A">
            <w:pPr>
              <w:pStyle w:val="formatinfotable"/>
            </w:pPr>
            <w:r>
              <w:rPr>
                <w:rFonts w:hint="eastAsia"/>
              </w:rPr>
              <w:t>String</w:t>
            </w:r>
          </w:p>
        </w:tc>
        <w:tc>
          <w:tcPr>
            <w:tcW w:w="643" w:type="pct"/>
          </w:tcPr>
          <w:p w:rsidR="00CF175A" w:rsidRDefault="00CF175A" w:rsidP="00CF175A">
            <w:pPr>
              <w:pStyle w:val="formatinfotable"/>
            </w:pPr>
            <w:r>
              <w:rPr>
                <w:rFonts w:hint="eastAsia"/>
              </w:rPr>
              <w:t>Y</w:t>
            </w:r>
          </w:p>
        </w:tc>
        <w:tc>
          <w:tcPr>
            <w:tcW w:w="1858" w:type="pct"/>
          </w:tcPr>
          <w:p w:rsidR="00CF175A" w:rsidRPr="00673E7D" w:rsidRDefault="003849FD" w:rsidP="00CF175A">
            <w:pPr>
              <w:pStyle w:val="formatinfotable"/>
            </w:pPr>
            <w:r>
              <w:rPr>
                <w:rFonts w:hint="eastAsia"/>
              </w:rPr>
              <w:t>用户</w:t>
            </w:r>
            <w:r>
              <w:t>名</w:t>
            </w:r>
          </w:p>
        </w:tc>
      </w:tr>
      <w:tr w:rsidR="00CF175A" w:rsidRPr="008D72C3" w:rsidTr="0056499F">
        <w:trPr>
          <w:trHeight w:val="399"/>
        </w:trPr>
        <w:tc>
          <w:tcPr>
            <w:tcW w:w="1065" w:type="pct"/>
          </w:tcPr>
          <w:p w:rsidR="00CF175A" w:rsidRPr="00673E7D" w:rsidRDefault="00CF175A" w:rsidP="00CF175A">
            <w:pPr>
              <w:pStyle w:val="formatinfotable"/>
            </w:pPr>
            <w:r>
              <w:rPr>
                <w:color w:val="222222"/>
                <w:szCs w:val="21"/>
              </w:rPr>
              <w:t>S</w:t>
            </w:r>
            <w:r>
              <w:rPr>
                <w:rFonts w:hint="eastAsia"/>
                <w:color w:val="222222"/>
                <w:szCs w:val="21"/>
              </w:rPr>
              <w:t>ecret</w:t>
            </w:r>
            <w:r>
              <w:rPr>
                <w:color w:val="222222"/>
                <w:szCs w:val="21"/>
              </w:rPr>
              <w:t>Key</w:t>
            </w:r>
          </w:p>
        </w:tc>
        <w:tc>
          <w:tcPr>
            <w:tcW w:w="767" w:type="pct"/>
          </w:tcPr>
          <w:p w:rsidR="00CF175A" w:rsidRPr="00673E7D" w:rsidRDefault="00CF175A" w:rsidP="00CF175A">
            <w:pPr>
              <w:pStyle w:val="formatinfotable"/>
            </w:pPr>
            <w:r>
              <w:rPr>
                <w:rFonts w:hint="eastAsia"/>
              </w:rPr>
              <w:t>密钥</w:t>
            </w:r>
          </w:p>
        </w:tc>
        <w:tc>
          <w:tcPr>
            <w:tcW w:w="667" w:type="pct"/>
          </w:tcPr>
          <w:p w:rsidR="00CF175A" w:rsidRPr="00673E7D" w:rsidRDefault="00CF175A" w:rsidP="00CF175A">
            <w:pPr>
              <w:pStyle w:val="formatinfotable"/>
            </w:pPr>
            <w:r>
              <w:rPr>
                <w:rFonts w:hint="eastAsia"/>
              </w:rPr>
              <w:t>String</w:t>
            </w:r>
          </w:p>
        </w:tc>
        <w:tc>
          <w:tcPr>
            <w:tcW w:w="643" w:type="pct"/>
          </w:tcPr>
          <w:p w:rsidR="00CF175A" w:rsidRPr="00673E7D" w:rsidRDefault="00CF175A" w:rsidP="00CF175A">
            <w:pPr>
              <w:pStyle w:val="formatinfotable"/>
            </w:pPr>
            <w:r>
              <w:t>Y</w:t>
            </w:r>
          </w:p>
        </w:tc>
        <w:tc>
          <w:tcPr>
            <w:tcW w:w="1858" w:type="pct"/>
          </w:tcPr>
          <w:p w:rsidR="00CF175A" w:rsidRPr="00673E7D" w:rsidRDefault="003849FD" w:rsidP="00CF175A">
            <w:pPr>
              <w:pStyle w:val="formatinfotable"/>
            </w:pPr>
            <w:r>
              <w:rPr>
                <w:rFonts w:hint="eastAsia"/>
              </w:rPr>
              <w:t>密码</w:t>
            </w:r>
          </w:p>
        </w:tc>
      </w:tr>
    </w:tbl>
    <w:p w:rsidR="00613676" w:rsidRPr="00987B97" w:rsidRDefault="00FC189E" w:rsidP="00454BA8">
      <w:pPr>
        <w:pStyle w:val="Heading3"/>
      </w:pPr>
      <w:bookmarkStart w:id="15" w:name="_Toc517191326"/>
      <w:r w:rsidRPr="00FC189E">
        <w:rPr>
          <w:rFonts w:hint="eastAsia"/>
        </w:rPr>
        <w:t>响应参数</w:t>
      </w:r>
      <w:bookmarkEnd w:id="15"/>
    </w:p>
    <w:tbl>
      <w:tblPr>
        <w:tblStyle w:val="TableGrid"/>
        <w:tblW w:w="4011" w:type="pct"/>
        <w:tblLayout w:type="fixed"/>
        <w:tblLook w:val="04A0" w:firstRow="1" w:lastRow="0" w:firstColumn="1" w:lastColumn="0" w:noHBand="0" w:noVBand="1"/>
      </w:tblPr>
      <w:tblGrid>
        <w:gridCol w:w="1630"/>
        <w:gridCol w:w="1642"/>
        <w:gridCol w:w="1118"/>
        <w:gridCol w:w="3334"/>
      </w:tblGrid>
      <w:tr w:rsidR="00E2097E" w:rsidRPr="008D72C3" w:rsidTr="00DE3822">
        <w:trPr>
          <w:trHeight w:val="399"/>
        </w:trPr>
        <w:tc>
          <w:tcPr>
            <w:tcW w:w="1055" w:type="pct"/>
          </w:tcPr>
          <w:p w:rsidR="00E2097E" w:rsidRPr="008D72C3" w:rsidRDefault="00E2097E" w:rsidP="00613676">
            <w:r>
              <w:rPr>
                <w:rFonts w:hint="eastAsia"/>
              </w:rPr>
              <w:t>字段</w:t>
            </w:r>
          </w:p>
        </w:tc>
        <w:tc>
          <w:tcPr>
            <w:tcW w:w="1063" w:type="pct"/>
          </w:tcPr>
          <w:p w:rsidR="00E2097E" w:rsidRDefault="00E2097E" w:rsidP="00613676">
            <w:r>
              <w:rPr>
                <w:rFonts w:hint="eastAsia"/>
              </w:rPr>
              <w:t>说明</w:t>
            </w:r>
          </w:p>
        </w:tc>
        <w:tc>
          <w:tcPr>
            <w:tcW w:w="724" w:type="pct"/>
          </w:tcPr>
          <w:p w:rsidR="00E2097E" w:rsidRPr="008D72C3" w:rsidRDefault="00E2097E" w:rsidP="00613676">
            <w:r>
              <w:rPr>
                <w:rFonts w:hint="eastAsia"/>
              </w:rPr>
              <w:t>类型</w:t>
            </w:r>
          </w:p>
        </w:tc>
        <w:tc>
          <w:tcPr>
            <w:tcW w:w="2158" w:type="pct"/>
          </w:tcPr>
          <w:p w:rsidR="00E2097E" w:rsidRDefault="00E2097E" w:rsidP="00E2097E">
            <w:r>
              <w:rPr>
                <w:rFonts w:hint="eastAsia"/>
              </w:rPr>
              <w:t>备注</w:t>
            </w:r>
          </w:p>
        </w:tc>
      </w:tr>
      <w:tr w:rsidR="00E2097E" w:rsidRPr="008D72C3" w:rsidTr="00DE3822">
        <w:trPr>
          <w:trHeight w:val="399"/>
        </w:trPr>
        <w:tc>
          <w:tcPr>
            <w:tcW w:w="1055" w:type="pct"/>
          </w:tcPr>
          <w:p w:rsidR="00E2097E" w:rsidRPr="00FD35B3" w:rsidRDefault="00E2097E" w:rsidP="00613676">
            <w:r>
              <w:t>Token</w:t>
            </w:r>
          </w:p>
        </w:tc>
        <w:tc>
          <w:tcPr>
            <w:tcW w:w="1063" w:type="pct"/>
          </w:tcPr>
          <w:p w:rsidR="00E2097E" w:rsidRDefault="00E2097E" w:rsidP="00613676"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码</w:t>
            </w:r>
          </w:p>
        </w:tc>
        <w:tc>
          <w:tcPr>
            <w:tcW w:w="724" w:type="pct"/>
          </w:tcPr>
          <w:p w:rsidR="00E2097E" w:rsidRPr="00E55106" w:rsidRDefault="00E2097E" w:rsidP="00613676">
            <w:r>
              <w:t>String</w:t>
            </w:r>
          </w:p>
        </w:tc>
        <w:tc>
          <w:tcPr>
            <w:tcW w:w="2158" w:type="pct"/>
          </w:tcPr>
          <w:p w:rsidR="00E2097E" w:rsidRPr="00E55106" w:rsidRDefault="00E2097E" w:rsidP="00613676">
            <w:pPr>
              <w:rPr>
                <w:lang w:eastAsia="zh-CN"/>
              </w:rPr>
            </w:pPr>
            <w:r>
              <w:rPr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于</w:t>
            </w:r>
            <w:r>
              <w:rPr>
                <w:lang w:eastAsia="zh-CN"/>
              </w:rPr>
              <w:t>请求用户的信息</w:t>
            </w:r>
          </w:p>
        </w:tc>
      </w:tr>
      <w:tr w:rsidR="00E2097E" w:rsidRPr="008D72C3" w:rsidTr="00DE3822">
        <w:trPr>
          <w:trHeight w:val="399"/>
        </w:trPr>
        <w:tc>
          <w:tcPr>
            <w:tcW w:w="1055" w:type="pct"/>
          </w:tcPr>
          <w:p w:rsidR="00E2097E" w:rsidRPr="00FD35B3" w:rsidRDefault="00E2097E" w:rsidP="006136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RefreshToken</w:t>
            </w:r>
          </w:p>
        </w:tc>
        <w:tc>
          <w:tcPr>
            <w:tcW w:w="1063" w:type="pct"/>
          </w:tcPr>
          <w:p w:rsidR="00E2097E" w:rsidRDefault="00E2097E" w:rsidP="006136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RefreshToken</w:t>
            </w:r>
          </w:p>
        </w:tc>
        <w:tc>
          <w:tcPr>
            <w:tcW w:w="724" w:type="pct"/>
          </w:tcPr>
          <w:p w:rsidR="00E2097E" w:rsidRPr="00E55106" w:rsidRDefault="00E2097E" w:rsidP="006136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158" w:type="pct"/>
          </w:tcPr>
          <w:p w:rsidR="00E2097E" w:rsidRPr="00E55106" w:rsidRDefault="00E2097E" w:rsidP="006136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刷新T</w:t>
            </w:r>
            <w:r>
              <w:rPr>
                <w:lang w:eastAsia="zh-CN"/>
              </w:rPr>
              <w:t>oken</w:t>
            </w:r>
            <w:r>
              <w:rPr>
                <w:rFonts w:hint="eastAsia"/>
                <w:lang w:eastAsia="zh-CN"/>
              </w:rPr>
              <w:t>使用</w:t>
            </w:r>
          </w:p>
        </w:tc>
      </w:tr>
      <w:tr w:rsidR="00E2097E" w:rsidRPr="008D72C3" w:rsidTr="00DE3822">
        <w:trPr>
          <w:trHeight w:val="399"/>
        </w:trPr>
        <w:tc>
          <w:tcPr>
            <w:tcW w:w="1055" w:type="pct"/>
          </w:tcPr>
          <w:p w:rsidR="00E2097E" w:rsidRPr="00FD35B3" w:rsidRDefault="00E2097E" w:rsidP="009C07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xpiredIn</w:t>
            </w:r>
          </w:p>
        </w:tc>
        <w:tc>
          <w:tcPr>
            <w:tcW w:w="1063" w:type="pct"/>
          </w:tcPr>
          <w:p w:rsidR="00E2097E" w:rsidRDefault="00E2097E" w:rsidP="006136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过期</w:t>
            </w:r>
            <w:r>
              <w:rPr>
                <w:lang w:eastAsia="zh-CN"/>
              </w:rPr>
              <w:t>时间</w:t>
            </w:r>
          </w:p>
        </w:tc>
        <w:tc>
          <w:tcPr>
            <w:tcW w:w="724" w:type="pct"/>
          </w:tcPr>
          <w:p w:rsidR="00E2097E" w:rsidRPr="00E55106" w:rsidRDefault="004D412C" w:rsidP="00613676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158" w:type="pct"/>
          </w:tcPr>
          <w:p w:rsidR="00E2097E" w:rsidRPr="00E55106" w:rsidRDefault="00CF175A" w:rsidP="004A1197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hint="eastAsia"/>
                <w:color w:val="222222"/>
                <w:sz w:val="21"/>
                <w:szCs w:val="21"/>
                <w:lang w:eastAsia="zh-CN"/>
              </w:rPr>
              <w:t>凭证有效时间</w:t>
            </w:r>
            <w:r w:rsidR="004D412C">
              <w:rPr>
                <w:rFonts w:hint="eastAsia"/>
                <w:color w:val="222222"/>
                <w:sz w:val="21"/>
                <w:szCs w:val="21"/>
                <w:lang w:eastAsia="zh-CN"/>
              </w:rPr>
              <w:t>，</w:t>
            </w:r>
            <w:r w:rsidR="004D412C">
              <w:rPr>
                <w:color w:val="222222"/>
                <w:sz w:val="21"/>
                <w:szCs w:val="21"/>
                <w:lang w:eastAsia="zh-CN"/>
              </w:rPr>
              <w:t>单位</w:t>
            </w:r>
            <w:r w:rsidR="004D412C">
              <w:rPr>
                <w:rFonts w:hint="eastAsia"/>
                <w:color w:val="222222"/>
                <w:sz w:val="21"/>
                <w:szCs w:val="21"/>
                <w:lang w:eastAsia="zh-CN"/>
              </w:rPr>
              <w:t>秒</w:t>
            </w:r>
          </w:p>
        </w:tc>
      </w:tr>
    </w:tbl>
    <w:p w:rsidR="00613676" w:rsidRPr="00F035A9" w:rsidRDefault="00F035A9" w:rsidP="00613676">
      <w:pPr>
        <w:rPr>
          <w:b/>
          <w:lang w:eastAsia="zh-CN"/>
        </w:rPr>
      </w:pPr>
      <w:r w:rsidRPr="00F035A9">
        <w:rPr>
          <w:rFonts w:hint="eastAsia"/>
          <w:b/>
          <w:lang w:eastAsia="zh-CN"/>
        </w:rPr>
        <w:t>注</w:t>
      </w:r>
      <w:r w:rsidRPr="00F035A9">
        <w:rPr>
          <w:b/>
          <w:lang w:eastAsia="zh-CN"/>
        </w:rPr>
        <w:t>：App中所有</w:t>
      </w:r>
      <w:r w:rsidRPr="00F035A9">
        <w:rPr>
          <w:rFonts w:hint="eastAsia"/>
          <w:b/>
          <w:lang w:eastAsia="zh-CN"/>
        </w:rPr>
        <w:t>的</w:t>
      </w:r>
      <w:r w:rsidRPr="00F035A9">
        <w:rPr>
          <w:b/>
          <w:lang w:eastAsia="zh-CN"/>
        </w:rPr>
        <w:t>页面请求，</w:t>
      </w:r>
      <w:r w:rsidRPr="00F035A9">
        <w:rPr>
          <w:rFonts w:hint="eastAsia"/>
          <w:b/>
          <w:lang w:eastAsia="zh-CN"/>
        </w:rPr>
        <w:t>都</w:t>
      </w:r>
      <w:r w:rsidRPr="00F035A9">
        <w:rPr>
          <w:b/>
          <w:lang w:eastAsia="zh-CN"/>
        </w:rPr>
        <w:t>需要在Header</w:t>
      </w:r>
      <w:r w:rsidRPr="00F035A9">
        <w:rPr>
          <w:rFonts w:hint="eastAsia"/>
          <w:b/>
          <w:lang w:eastAsia="zh-CN"/>
        </w:rPr>
        <w:t>中</w:t>
      </w:r>
      <w:r w:rsidRPr="00F035A9">
        <w:rPr>
          <w:b/>
          <w:lang w:eastAsia="zh-CN"/>
        </w:rPr>
        <w:t>增加Token</w:t>
      </w:r>
      <w:r w:rsidRPr="00F035A9">
        <w:rPr>
          <w:rFonts w:hint="eastAsia"/>
          <w:b/>
          <w:lang w:eastAsia="zh-CN"/>
        </w:rPr>
        <w:t>信息</w:t>
      </w:r>
      <w:r w:rsidRPr="00F035A9">
        <w:rPr>
          <w:b/>
          <w:lang w:eastAsia="zh-CN"/>
        </w:rPr>
        <w:t>。</w:t>
      </w:r>
    </w:p>
    <w:p w:rsidR="00FE1E9C" w:rsidRDefault="00FE1E9C" w:rsidP="00FE1E9C">
      <w:pPr>
        <w:pStyle w:val="Heading2"/>
      </w:pPr>
      <w:bookmarkStart w:id="16" w:name="_Toc436989174"/>
      <w:bookmarkStart w:id="17" w:name="_Toc517191327"/>
      <w:bookmarkEnd w:id="12"/>
      <w:r>
        <w:rPr>
          <w:rFonts w:hint="eastAsia"/>
        </w:rPr>
        <w:t>刷新Token</w:t>
      </w:r>
      <w:bookmarkEnd w:id="16"/>
      <w:bookmarkEnd w:id="17"/>
    </w:p>
    <w:p w:rsidR="00FE1E9C" w:rsidRPr="00675784" w:rsidRDefault="00FE1E9C" w:rsidP="00FE1E9C">
      <w:pPr>
        <w:rPr>
          <w:lang w:val="x-none" w:eastAsia="zh-CN"/>
        </w:rPr>
      </w:pPr>
      <w:r>
        <w:rPr>
          <w:rFonts w:hint="eastAsia"/>
          <w:lang w:eastAsia="zh-CN"/>
        </w:rPr>
        <w:t>及时获取新</w:t>
      </w:r>
      <w:r>
        <w:rPr>
          <w:lang w:eastAsia="zh-CN"/>
        </w:rPr>
        <w:t>的</w:t>
      </w:r>
      <w:r>
        <w:rPr>
          <w:rFonts w:hint="eastAsia"/>
          <w:lang w:eastAsia="zh-CN"/>
        </w:rPr>
        <w:t>token</w:t>
      </w:r>
    </w:p>
    <w:p w:rsidR="00FE1E9C" w:rsidRDefault="00FE1E9C" w:rsidP="00FE1E9C">
      <w:pPr>
        <w:pStyle w:val="Heading3"/>
      </w:pPr>
      <w:bookmarkStart w:id="18" w:name="_Toc517191328"/>
      <w:r w:rsidRPr="00123F7E">
        <w:rPr>
          <w:rFonts w:hint="eastAsia"/>
        </w:rPr>
        <w:t>请求</w:t>
      </w:r>
      <w:r w:rsidRPr="00123F7E">
        <w:t>方式</w:t>
      </w:r>
      <w:bookmarkEnd w:id="18"/>
    </w:p>
    <w:p w:rsidR="00FE1E9C" w:rsidRPr="00EB4C0D" w:rsidRDefault="00FE1E9C" w:rsidP="00FE1E9C">
      <w:pPr>
        <w:rPr>
          <w:lang w:val="x-none" w:eastAsia="zh-CN"/>
        </w:rPr>
      </w:pPr>
      <w:r>
        <w:rPr>
          <w:lang w:val="x-none" w:eastAsia="zh-CN"/>
        </w:rPr>
        <w:t>POST</w:t>
      </w:r>
      <w:r>
        <w:rPr>
          <w:rFonts w:hint="eastAsia"/>
          <w:lang w:val="x-none" w:eastAsia="zh-CN"/>
        </w:rPr>
        <w:t xml:space="preserve"> </w:t>
      </w:r>
      <w:r>
        <w:t>http://</w:t>
      </w:r>
      <w:r w:rsidRPr="0056499F">
        <w:t>sparkapi.accuat.com</w:t>
      </w:r>
      <w:r>
        <w:t>/connect/</w:t>
      </w:r>
      <w:r>
        <w:rPr>
          <w:lang w:val="x-none" w:eastAsia="zh-CN"/>
        </w:rPr>
        <w:t>refreshToken</w:t>
      </w:r>
    </w:p>
    <w:p w:rsidR="00FE1E9C" w:rsidRDefault="00FE1E9C" w:rsidP="00FE1E9C">
      <w:pPr>
        <w:pStyle w:val="Heading3"/>
        <w:rPr>
          <w:lang w:eastAsia="zh-CN"/>
        </w:rPr>
      </w:pPr>
      <w:bookmarkStart w:id="19" w:name="_Toc517191329"/>
      <w:r>
        <w:rPr>
          <w:rFonts w:hint="eastAsia"/>
        </w:rPr>
        <w:t>请求参数</w:t>
      </w:r>
      <w:bookmarkEnd w:id="19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3"/>
        <w:gridCol w:w="1326"/>
        <w:gridCol w:w="928"/>
        <w:gridCol w:w="1112"/>
        <w:gridCol w:w="2783"/>
      </w:tblGrid>
      <w:tr w:rsidR="00FE1E9C" w:rsidRPr="008D72C3" w:rsidTr="00B81914">
        <w:trPr>
          <w:trHeight w:val="399"/>
        </w:trPr>
        <w:tc>
          <w:tcPr>
            <w:tcW w:w="1089" w:type="pct"/>
          </w:tcPr>
          <w:p w:rsidR="00FE1E9C" w:rsidRPr="008D72C3" w:rsidRDefault="00FE1E9C" w:rsidP="00B81914">
            <w:r w:rsidRPr="00673E7D">
              <w:rPr>
                <w:rFonts w:hint="eastAsia"/>
              </w:rPr>
              <w:t>名称</w:t>
            </w:r>
          </w:p>
        </w:tc>
        <w:tc>
          <w:tcPr>
            <w:tcW w:w="843" w:type="pct"/>
          </w:tcPr>
          <w:p w:rsidR="00FE1E9C" w:rsidRPr="008D72C3" w:rsidRDefault="00FE1E9C" w:rsidP="00B81914">
            <w:r>
              <w:rPr>
                <w:rFonts w:hint="eastAsia"/>
              </w:rPr>
              <w:t>说明</w:t>
            </w:r>
          </w:p>
        </w:tc>
        <w:tc>
          <w:tcPr>
            <w:tcW w:w="590" w:type="pct"/>
          </w:tcPr>
          <w:p w:rsidR="00FE1E9C" w:rsidRDefault="00FE1E9C" w:rsidP="00B8191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FE1E9C" w:rsidRPr="008D72C3" w:rsidRDefault="00FE1E9C" w:rsidP="00B81914">
            <w:r>
              <w:rPr>
                <w:rFonts w:hint="eastAsia"/>
              </w:rPr>
              <w:t>必填</w:t>
            </w:r>
          </w:p>
        </w:tc>
        <w:tc>
          <w:tcPr>
            <w:tcW w:w="1770" w:type="pct"/>
          </w:tcPr>
          <w:p w:rsidR="00FE1E9C" w:rsidRDefault="00FE1E9C" w:rsidP="00B81914">
            <w:r>
              <w:rPr>
                <w:rFonts w:hint="eastAsia"/>
              </w:rPr>
              <w:t>备注</w:t>
            </w:r>
          </w:p>
        </w:tc>
      </w:tr>
      <w:tr w:rsidR="00FE1E9C" w:rsidRPr="008D72C3" w:rsidTr="00B81914">
        <w:trPr>
          <w:trHeight w:val="399"/>
        </w:trPr>
        <w:tc>
          <w:tcPr>
            <w:tcW w:w="1089" w:type="pct"/>
          </w:tcPr>
          <w:p w:rsidR="00FE1E9C" w:rsidRPr="00673E7D" w:rsidRDefault="00FE1E9C" w:rsidP="00B81914">
            <w:pPr>
              <w:pStyle w:val="formatinfotable"/>
            </w:pPr>
            <w:r>
              <w:t>RefreshToken</w:t>
            </w:r>
          </w:p>
        </w:tc>
        <w:tc>
          <w:tcPr>
            <w:tcW w:w="843" w:type="pct"/>
          </w:tcPr>
          <w:p w:rsidR="00FE1E9C" w:rsidRPr="00673E7D" w:rsidRDefault="00FE1E9C" w:rsidP="00B81914">
            <w:pPr>
              <w:pStyle w:val="formatinfotable"/>
            </w:pPr>
            <w:r>
              <w:rPr>
                <w:rFonts w:hint="eastAsia"/>
              </w:rPr>
              <w:t>刷新T</w:t>
            </w:r>
            <w:r>
              <w:t>oken</w:t>
            </w:r>
          </w:p>
        </w:tc>
        <w:tc>
          <w:tcPr>
            <w:tcW w:w="590" w:type="pct"/>
          </w:tcPr>
          <w:p w:rsidR="00FE1E9C" w:rsidRDefault="00FE1E9C" w:rsidP="00B81914">
            <w:pPr>
              <w:pStyle w:val="formatinfotable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pct"/>
          </w:tcPr>
          <w:p w:rsidR="00FE1E9C" w:rsidRDefault="00FE1E9C" w:rsidP="00B81914">
            <w:pPr>
              <w:pStyle w:val="formatinfotable"/>
            </w:pPr>
            <w:r>
              <w:t>Y</w:t>
            </w:r>
          </w:p>
        </w:tc>
        <w:tc>
          <w:tcPr>
            <w:tcW w:w="1770" w:type="pct"/>
          </w:tcPr>
          <w:p w:rsidR="00FE1E9C" w:rsidRPr="0092561B" w:rsidRDefault="00FE1E9C" w:rsidP="00B81914">
            <w:pPr>
              <w:pStyle w:val="formatinfotable"/>
            </w:pPr>
            <w:r>
              <w:rPr>
                <w:rFonts w:hint="eastAsia"/>
                <w:lang w:val="en-GB"/>
              </w:rPr>
              <w:t>系统</w:t>
            </w:r>
            <w:r>
              <w:rPr>
                <w:lang w:val="en-GB"/>
              </w:rPr>
              <w:t>返回</w:t>
            </w:r>
          </w:p>
        </w:tc>
      </w:tr>
    </w:tbl>
    <w:p w:rsidR="00FE1E9C" w:rsidRPr="00987B97" w:rsidRDefault="00FE1E9C" w:rsidP="00FE1E9C">
      <w:pPr>
        <w:pStyle w:val="Heading3"/>
      </w:pPr>
      <w:bookmarkStart w:id="20" w:name="_Toc517191330"/>
      <w:r w:rsidRPr="00153859">
        <w:rPr>
          <w:rFonts w:hint="eastAsia"/>
        </w:rPr>
        <w:t>响应参数</w:t>
      </w:r>
      <w:bookmarkEnd w:id="20"/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108"/>
        <w:gridCol w:w="4241"/>
      </w:tblGrid>
      <w:tr w:rsidR="00FE1E9C" w:rsidRPr="008D72C3" w:rsidTr="00B81914">
        <w:trPr>
          <w:trHeight w:val="399"/>
        </w:trPr>
        <w:tc>
          <w:tcPr>
            <w:tcW w:w="973" w:type="pct"/>
          </w:tcPr>
          <w:p w:rsidR="00FE1E9C" w:rsidRPr="008D72C3" w:rsidRDefault="00FE1E9C" w:rsidP="00B81914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FE1E9C" w:rsidRPr="008D72C3" w:rsidRDefault="00FE1E9C" w:rsidP="00B81914">
            <w:r>
              <w:rPr>
                <w:rFonts w:hint="eastAsia"/>
              </w:rPr>
              <w:t>说明</w:t>
            </w:r>
          </w:p>
        </w:tc>
        <w:tc>
          <w:tcPr>
            <w:tcW w:w="697" w:type="pct"/>
          </w:tcPr>
          <w:p w:rsidR="00FE1E9C" w:rsidRPr="008D72C3" w:rsidRDefault="00FE1E9C" w:rsidP="00B81914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668" w:type="pct"/>
          </w:tcPr>
          <w:p w:rsidR="00FE1E9C" w:rsidRDefault="00FE1E9C" w:rsidP="00B81914">
            <w:r>
              <w:rPr>
                <w:rFonts w:hint="eastAsia"/>
              </w:rPr>
              <w:t>备注</w:t>
            </w:r>
          </w:p>
        </w:tc>
      </w:tr>
      <w:tr w:rsidR="00FE1E9C" w:rsidRPr="008D72C3" w:rsidTr="00B81914">
        <w:trPr>
          <w:trHeight w:val="399"/>
        </w:trPr>
        <w:tc>
          <w:tcPr>
            <w:tcW w:w="973" w:type="pct"/>
          </w:tcPr>
          <w:p w:rsidR="00FE1E9C" w:rsidRPr="00FD35B3" w:rsidRDefault="00FE1E9C" w:rsidP="00B81914">
            <w:r>
              <w:t>Token</w:t>
            </w:r>
          </w:p>
        </w:tc>
        <w:tc>
          <w:tcPr>
            <w:tcW w:w="662" w:type="pct"/>
          </w:tcPr>
          <w:p w:rsidR="00FE1E9C" w:rsidRPr="00E55106" w:rsidRDefault="00FE1E9C" w:rsidP="00B81914"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码</w:t>
            </w:r>
          </w:p>
        </w:tc>
        <w:tc>
          <w:tcPr>
            <w:tcW w:w="697" w:type="pct"/>
          </w:tcPr>
          <w:p w:rsidR="00FE1E9C" w:rsidRPr="00E55106" w:rsidRDefault="00FE1E9C" w:rsidP="00B81914">
            <w:r>
              <w:t>String</w:t>
            </w:r>
          </w:p>
        </w:tc>
        <w:tc>
          <w:tcPr>
            <w:tcW w:w="2668" w:type="pct"/>
          </w:tcPr>
          <w:p w:rsidR="00FE1E9C" w:rsidRPr="00E55106" w:rsidRDefault="00FE1E9C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于</w:t>
            </w:r>
            <w:r>
              <w:rPr>
                <w:lang w:eastAsia="zh-CN"/>
              </w:rPr>
              <w:t>请求用户的信息</w:t>
            </w:r>
          </w:p>
        </w:tc>
      </w:tr>
      <w:tr w:rsidR="00FE1E9C" w:rsidRPr="008D72C3" w:rsidTr="00B81914">
        <w:trPr>
          <w:trHeight w:val="399"/>
        </w:trPr>
        <w:tc>
          <w:tcPr>
            <w:tcW w:w="973" w:type="pct"/>
          </w:tcPr>
          <w:p w:rsidR="00FE1E9C" w:rsidRPr="00FD35B3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RefreshToken</w:t>
            </w:r>
          </w:p>
        </w:tc>
        <w:tc>
          <w:tcPr>
            <w:tcW w:w="662" w:type="pct"/>
          </w:tcPr>
          <w:p w:rsidR="00FE1E9C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RefreshToken</w:t>
            </w:r>
          </w:p>
        </w:tc>
        <w:tc>
          <w:tcPr>
            <w:tcW w:w="697" w:type="pct"/>
          </w:tcPr>
          <w:p w:rsidR="00FE1E9C" w:rsidRPr="00E55106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668" w:type="pct"/>
          </w:tcPr>
          <w:p w:rsidR="00FE1E9C" w:rsidRPr="00E55106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刷新T</w:t>
            </w:r>
            <w:r>
              <w:rPr>
                <w:lang w:eastAsia="zh-CN"/>
              </w:rPr>
              <w:t>oken</w:t>
            </w:r>
            <w:r>
              <w:rPr>
                <w:rFonts w:hint="eastAsia"/>
                <w:lang w:eastAsia="zh-CN"/>
              </w:rPr>
              <w:t>使用</w:t>
            </w:r>
          </w:p>
        </w:tc>
      </w:tr>
      <w:tr w:rsidR="00FE1E9C" w:rsidRPr="008D72C3" w:rsidTr="00B81914">
        <w:trPr>
          <w:trHeight w:val="399"/>
        </w:trPr>
        <w:tc>
          <w:tcPr>
            <w:tcW w:w="973" w:type="pct"/>
          </w:tcPr>
          <w:p w:rsidR="00FE1E9C" w:rsidRPr="00FD35B3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E</w:t>
            </w:r>
            <w:r>
              <w:rPr>
                <w:lang w:eastAsia="zh-CN"/>
              </w:rPr>
              <w:t>xpiredIn</w:t>
            </w:r>
          </w:p>
        </w:tc>
        <w:tc>
          <w:tcPr>
            <w:tcW w:w="662" w:type="pct"/>
          </w:tcPr>
          <w:p w:rsidR="00FE1E9C" w:rsidRDefault="00FE1E9C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过期</w:t>
            </w:r>
            <w:r>
              <w:rPr>
                <w:lang w:eastAsia="zh-CN"/>
              </w:rPr>
              <w:t>时间</w:t>
            </w:r>
          </w:p>
        </w:tc>
        <w:tc>
          <w:tcPr>
            <w:tcW w:w="697" w:type="pct"/>
          </w:tcPr>
          <w:p w:rsidR="00FE1E9C" w:rsidRPr="00E55106" w:rsidRDefault="00FE1E9C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668" w:type="pct"/>
          </w:tcPr>
          <w:p w:rsidR="00FE1E9C" w:rsidRPr="00E55106" w:rsidRDefault="00FE1E9C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hint="eastAsia"/>
                <w:color w:val="222222"/>
                <w:sz w:val="21"/>
                <w:szCs w:val="21"/>
                <w:lang w:eastAsia="zh-CN"/>
              </w:rPr>
              <w:t>凭证有效时间，单位：秒</w:t>
            </w:r>
          </w:p>
        </w:tc>
      </w:tr>
    </w:tbl>
    <w:p w:rsidR="00FE1E9C" w:rsidRDefault="00FE1E9C" w:rsidP="00FE1E9C">
      <w:pPr>
        <w:pStyle w:val="Heading2"/>
      </w:pPr>
      <w:bookmarkStart w:id="21" w:name="_Toc517191331"/>
      <w:r w:rsidRPr="00A841D3">
        <w:rPr>
          <w:rFonts w:hint="eastAsia"/>
        </w:rPr>
        <w:t>签名</w:t>
      </w:r>
      <w:r>
        <w:rPr>
          <w:rFonts w:hint="eastAsia"/>
        </w:rPr>
        <w:t>De</w:t>
      </w:r>
      <w:r>
        <w:t>mo</w:t>
      </w:r>
      <w:bookmarkEnd w:id="21"/>
    </w:p>
    <w:p w:rsidR="00FE1E9C" w:rsidRPr="00675784" w:rsidRDefault="00FE1E9C" w:rsidP="00FE1E9C">
      <w:pPr>
        <w:rPr>
          <w:lang w:val="x-none" w:eastAsia="zh-CN"/>
        </w:rPr>
      </w:pPr>
      <w:r>
        <w:rPr>
          <w:rFonts w:hint="eastAsia"/>
          <w:lang w:eastAsia="zh-CN"/>
        </w:rPr>
        <w:t>此</w:t>
      </w:r>
      <w:r>
        <w:rPr>
          <w:lang w:eastAsia="zh-CN"/>
        </w:rPr>
        <w:t>接口只是为了</w:t>
      </w:r>
      <w:r>
        <w:rPr>
          <w:rFonts w:hint="eastAsia"/>
          <w:lang w:eastAsia="zh-CN"/>
        </w:rPr>
        <w:t>让</w:t>
      </w:r>
      <w:r>
        <w:rPr>
          <w:lang w:eastAsia="zh-CN"/>
        </w:rPr>
        <w:t>客户端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自己签名</w:t>
      </w:r>
      <w:r w:rsidR="00846F3C">
        <w:rPr>
          <w:rFonts w:hint="eastAsia"/>
          <w:lang w:eastAsia="zh-CN"/>
        </w:rPr>
        <w:t>。</w:t>
      </w:r>
    </w:p>
    <w:p w:rsidR="00FE1E9C" w:rsidRDefault="00FE1E9C" w:rsidP="00FE1E9C">
      <w:pPr>
        <w:pStyle w:val="Heading3"/>
      </w:pPr>
      <w:bookmarkStart w:id="22" w:name="_Toc517191332"/>
      <w:r w:rsidRPr="00123F7E">
        <w:rPr>
          <w:rFonts w:hint="eastAsia"/>
        </w:rPr>
        <w:t>请求</w:t>
      </w:r>
      <w:r w:rsidRPr="00123F7E">
        <w:t>方式</w:t>
      </w:r>
      <w:bookmarkEnd w:id="22"/>
    </w:p>
    <w:p w:rsidR="00FE1E9C" w:rsidRPr="00EB4C0D" w:rsidRDefault="00251E37" w:rsidP="00FE1E9C">
      <w:pPr>
        <w:rPr>
          <w:lang w:val="x-none" w:eastAsia="zh-CN"/>
        </w:rPr>
      </w:pPr>
      <w:r>
        <w:rPr>
          <w:lang w:val="x-none" w:eastAsia="zh-CN"/>
        </w:rPr>
        <w:t>GET</w:t>
      </w:r>
      <w:r w:rsidR="00FE1E9C">
        <w:rPr>
          <w:rFonts w:hint="eastAsia"/>
          <w:lang w:val="x-none" w:eastAsia="zh-CN"/>
        </w:rPr>
        <w:t xml:space="preserve"> </w:t>
      </w:r>
      <w:r w:rsidR="00FE1E9C">
        <w:t>http://</w:t>
      </w:r>
      <w:r w:rsidR="00FE1E9C" w:rsidRPr="0056499F">
        <w:t>sparkapi.accuat.com</w:t>
      </w:r>
      <w:r w:rsidR="00FE1E9C">
        <w:t>/connect/</w:t>
      </w:r>
      <w:r w:rsidR="00C15370">
        <w:rPr>
          <w:rFonts w:hint="eastAsia"/>
        </w:rPr>
        <w:t>signature</w:t>
      </w:r>
      <w:r w:rsidR="00F05C3A">
        <w:t>?x=value</w:t>
      </w:r>
    </w:p>
    <w:p w:rsidR="00FE1E9C" w:rsidRDefault="00FE1E9C" w:rsidP="00FE1E9C">
      <w:pPr>
        <w:pStyle w:val="Heading3"/>
        <w:rPr>
          <w:lang w:eastAsia="zh-CN"/>
        </w:rPr>
      </w:pPr>
      <w:bookmarkStart w:id="23" w:name="_Toc517191333"/>
      <w:r>
        <w:rPr>
          <w:rFonts w:hint="eastAsia"/>
        </w:rPr>
        <w:t>请求参数</w:t>
      </w:r>
      <w:bookmarkEnd w:id="23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3"/>
        <w:gridCol w:w="1326"/>
        <w:gridCol w:w="928"/>
        <w:gridCol w:w="1112"/>
        <w:gridCol w:w="2783"/>
      </w:tblGrid>
      <w:tr w:rsidR="00FE1E9C" w:rsidRPr="008D72C3" w:rsidTr="00B81914">
        <w:trPr>
          <w:trHeight w:val="399"/>
        </w:trPr>
        <w:tc>
          <w:tcPr>
            <w:tcW w:w="1089" w:type="pct"/>
          </w:tcPr>
          <w:p w:rsidR="00FE1E9C" w:rsidRPr="008D72C3" w:rsidRDefault="00FE1E9C" w:rsidP="00B81914">
            <w:r w:rsidRPr="00673E7D">
              <w:rPr>
                <w:rFonts w:hint="eastAsia"/>
              </w:rPr>
              <w:t>名称</w:t>
            </w:r>
          </w:p>
        </w:tc>
        <w:tc>
          <w:tcPr>
            <w:tcW w:w="843" w:type="pct"/>
          </w:tcPr>
          <w:p w:rsidR="00FE1E9C" w:rsidRPr="008D72C3" w:rsidRDefault="00FE1E9C" w:rsidP="00B81914">
            <w:r>
              <w:rPr>
                <w:rFonts w:hint="eastAsia"/>
              </w:rPr>
              <w:t>说明</w:t>
            </w:r>
          </w:p>
        </w:tc>
        <w:tc>
          <w:tcPr>
            <w:tcW w:w="590" w:type="pct"/>
          </w:tcPr>
          <w:p w:rsidR="00FE1E9C" w:rsidRDefault="00FE1E9C" w:rsidP="00B8191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FE1E9C" w:rsidRPr="008D72C3" w:rsidRDefault="00FE1E9C" w:rsidP="00B81914">
            <w:r>
              <w:rPr>
                <w:rFonts w:hint="eastAsia"/>
              </w:rPr>
              <w:t>必填</w:t>
            </w:r>
          </w:p>
        </w:tc>
        <w:tc>
          <w:tcPr>
            <w:tcW w:w="1770" w:type="pct"/>
          </w:tcPr>
          <w:p w:rsidR="00FE1E9C" w:rsidRDefault="00FE1E9C" w:rsidP="00B81914">
            <w:r>
              <w:rPr>
                <w:rFonts w:hint="eastAsia"/>
              </w:rPr>
              <w:t>备注</w:t>
            </w:r>
          </w:p>
        </w:tc>
      </w:tr>
      <w:tr w:rsidR="00476415" w:rsidRPr="008D72C3" w:rsidTr="00B81914">
        <w:trPr>
          <w:trHeight w:val="399"/>
        </w:trPr>
        <w:tc>
          <w:tcPr>
            <w:tcW w:w="1089" w:type="pct"/>
          </w:tcPr>
          <w:p w:rsidR="00476415" w:rsidRPr="00673E7D" w:rsidRDefault="00476415" w:rsidP="00476415">
            <w:pPr>
              <w:pStyle w:val="formatinfotable"/>
            </w:pPr>
            <w:r>
              <w:t>X</w:t>
            </w:r>
          </w:p>
        </w:tc>
        <w:tc>
          <w:tcPr>
            <w:tcW w:w="843" w:type="pct"/>
          </w:tcPr>
          <w:p w:rsidR="00476415" w:rsidRPr="00673E7D" w:rsidRDefault="00476415" w:rsidP="00476415">
            <w:pPr>
              <w:pStyle w:val="formatinfotable"/>
            </w:pPr>
            <w:r>
              <w:rPr>
                <w:rFonts w:hint="eastAsia"/>
              </w:rPr>
              <w:t>Any</w:t>
            </w:r>
          </w:p>
        </w:tc>
        <w:tc>
          <w:tcPr>
            <w:tcW w:w="590" w:type="pct"/>
          </w:tcPr>
          <w:p w:rsidR="00476415" w:rsidRPr="00673E7D" w:rsidRDefault="00476415" w:rsidP="00476415">
            <w:pPr>
              <w:pStyle w:val="formatinfotable"/>
            </w:pPr>
            <w:r>
              <w:rPr>
                <w:rFonts w:hint="eastAsia"/>
              </w:rPr>
              <w:t>Any</w:t>
            </w:r>
          </w:p>
        </w:tc>
        <w:tc>
          <w:tcPr>
            <w:tcW w:w="707" w:type="pct"/>
          </w:tcPr>
          <w:p w:rsidR="00476415" w:rsidRDefault="00476415" w:rsidP="00476415">
            <w:pPr>
              <w:pStyle w:val="formatinfotable"/>
            </w:pPr>
            <w:r>
              <w:rPr>
                <w:rFonts w:hint="eastAsia"/>
              </w:rPr>
              <w:t>N</w:t>
            </w:r>
          </w:p>
        </w:tc>
        <w:tc>
          <w:tcPr>
            <w:tcW w:w="1770" w:type="pct"/>
          </w:tcPr>
          <w:p w:rsidR="00476415" w:rsidRPr="0092561B" w:rsidRDefault="00476415" w:rsidP="00476415">
            <w:pPr>
              <w:pStyle w:val="formatinfotable"/>
            </w:pPr>
            <w:r>
              <w:rPr>
                <w:rFonts w:hint="eastAsia"/>
              </w:rPr>
              <w:t>需要</w:t>
            </w:r>
            <w:r>
              <w:t>签名的</w:t>
            </w:r>
            <w:r>
              <w:rPr>
                <w:rFonts w:hint="eastAsia"/>
              </w:rPr>
              <w:t>参数</w:t>
            </w:r>
          </w:p>
        </w:tc>
      </w:tr>
      <w:tr w:rsidR="00476415" w:rsidRPr="008D72C3" w:rsidTr="00B81914">
        <w:trPr>
          <w:trHeight w:val="399"/>
        </w:trPr>
        <w:tc>
          <w:tcPr>
            <w:tcW w:w="1089" w:type="pct"/>
          </w:tcPr>
          <w:p w:rsidR="00476415" w:rsidRDefault="00476415" w:rsidP="00476415">
            <w:pPr>
              <w:pStyle w:val="formatinfotable"/>
            </w:pPr>
          </w:p>
        </w:tc>
        <w:tc>
          <w:tcPr>
            <w:tcW w:w="843" w:type="pct"/>
          </w:tcPr>
          <w:p w:rsidR="00476415" w:rsidRDefault="00476415" w:rsidP="00476415">
            <w:pPr>
              <w:pStyle w:val="formatinfotable"/>
            </w:pPr>
          </w:p>
        </w:tc>
        <w:tc>
          <w:tcPr>
            <w:tcW w:w="590" w:type="pct"/>
          </w:tcPr>
          <w:p w:rsidR="00476415" w:rsidRDefault="00476415" w:rsidP="00476415">
            <w:pPr>
              <w:pStyle w:val="formatinfotable"/>
            </w:pPr>
          </w:p>
        </w:tc>
        <w:tc>
          <w:tcPr>
            <w:tcW w:w="707" w:type="pct"/>
          </w:tcPr>
          <w:p w:rsidR="00476415" w:rsidRDefault="00476415" w:rsidP="00476415">
            <w:pPr>
              <w:pStyle w:val="formatinfotable"/>
            </w:pPr>
          </w:p>
        </w:tc>
        <w:tc>
          <w:tcPr>
            <w:tcW w:w="1770" w:type="pct"/>
          </w:tcPr>
          <w:p w:rsidR="00476415" w:rsidRDefault="00476415" w:rsidP="00476415">
            <w:pPr>
              <w:pStyle w:val="formatinfotable"/>
            </w:pPr>
          </w:p>
        </w:tc>
      </w:tr>
    </w:tbl>
    <w:p w:rsidR="00FE1E9C" w:rsidRPr="00987B97" w:rsidRDefault="00FE1E9C" w:rsidP="00FE1E9C">
      <w:pPr>
        <w:pStyle w:val="Heading3"/>
      </w:pPr>
      <w:bookmarkStart w:id="24" w:name="_Toc517191334"/>
      <w:r w:rsidRPr="00153859">
        <w:rPr>
          <w:rFonts w:hint="eastAsia"/>
        </w:rPr>
        <w:t>响应参数</w:t>
      </w:r>
      <w:bookmarkEnd w:id="24"/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108"/>
        <w:gridCol w:w="4241"/>
      </w:tblGrid>
      <w:tr w:rsidR="00FE1E9C" w:rsidRPr="008D72C3" w:rsidTr="00B81914">
        <w:trPr>
          <w:trHeight w:val="399"/>
        </w:trPr>
        <w:tc>
          <w:tcPr>
            <w:tcW w:w="973" w:type="pct"/>
          </w:tcPr>
          <w:p w:rsidR="00FE1E9C" w:rsidRPr="008D72C3" w:rsidRDefault="00FE1E9C" w:rsidP="00B81914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FE1E9C" w:rsidRPr="008D72C3" w:rsidRDefault="00FE1E9C" w:rsidP="00B81914">
            <w:r>
              <w:rPr>
                <w:rFonts w:hint="eastAsia"/>
              </w:rPr>
              <w:t>说明</w:t>
            </w:r>
          </w:p>
        </w:tc>
        <w:tc>
          <w:tcPr>
            <w:tcW w:w="697" w:type="pct"/>
          </w:tcPr>
          <w:p w:rsidR="00FE1E9C" w:rsidRPr="008D72C3" w:rsidRDefault="00FE1E9C" w:rsidP="00B81914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668" w:type="pct"/>
          </w:tcPr>
          <w:p w:rsidR="00FE1E9C" w:rsidRDefault="00FE1E9C" w:rsidP="00B81914">
            <w:r>
              <w:rPr>
                <w:rFonts w:hint="eastAsia"/>
              </w:rPr>
              <w:t>备注</w:t>
            </w:r>
          </w:p>
        </w:tc>
      </w:tr>
      <w:tr w:rsidR="00E97BC0" w:rsidRPr="008D72C3" w:rsidTr="00B81914">
        <w:trPr>
          <w:trHeight w:val="399"/>
        </w:trPr>
        <w:tc>
          <w:tcPr>
            <w:tcW w:w="973" w:type="pct"/>
          </w:tcPr>
          <w:p w:rsidR="00E97BC0" w:rsidRPr="00673E7D" w:rsidRDefault="00B56C01" w:rsidP="00E97BC0">
            <w:pPr>
              <w:pStyle w:val="formatinfotable"/>
            </w:pPr>
            <w:r>
              <w:t>S</w:t>
            </w:r>
            <w:r w:rsidR="00E97BC0">
              <w:rPr>
                <w:rFonts w:hint="eastAsia"/>
              </w:rPr>
              <w:t>ignature</w:t>
            </w:r>
          </w:p>
        </w:tc>
        <w:tc>
          <w:tcPr>
            <w:tcW w:w="662" w:type="pct"/>
          </w:tcPr>
          <w:p w:rsidR="00E97BC0" w:rsidRPr="00673E7D" w:rsidRDefault="00E97BC0" w:rsidP="00E97BC0">
            <w:pPr>
              <w:pStyle w:val="formatinfotable"/>
            </w:pPr>
          </w:p>
        </w:tc>
        <w:tc>
          <w:tcPr>
            <w:tcW w:w="697" w:type="pct"/>
          </w:tcPr>
          <w:p w:rsidR="00E97BC0" w:rsidRDefault="00E97BC0" w:rsidP="00E97BC0">
            <w:pPr>
              <w:pStyle w:val="formatinfotable"/>
            </w:pPr>
            <w:r>
              <w:rPr>
                <w:rFonts w:hint="eastAsia"/>
              </w:rPr>
              <w:t>String</w:t>
            </w:r>
          </w:p>
        </w:tc>
        <w:tc>
          <w:tcPr>
            <w:tcW w:w="2668" w:type="pct"/>
          </w:tcPr>
          <w:p w:rsidR="00E97BC0" w:rsidRDefault="00B56C01" w:rsidP="00E97BC0">
            <w:pPr>
              <w:pStyle w:val="formatinfotable"/>
            </w:pPr>
            <w:r>
              <w:t>S</w:t>
            </w:r>
            <w:r w:rsidR="00E97BC0">
              <w:rPr>
                <w:rFonts w:hint="eastAsia"/>
              </w:rPr>
              <w:t>ignature</w:t>
            </w:r>
            <w:r>
              <w:rPr>
                <w:rFonts w:hint="eastAsia"/>
              </w:rPr>
              <w:t>的</w:t>
            </w:r>
            <w:r>
              <w:t>标准结果</w:t>
            </w:r>
          </w:p>
        </w:tc>
      </w:tr>
    </w:tbl>
    <w:p w:rsidR="00BA54B8" w:rsidRDefault="00BA54B8" w:rsidP="00BA54B8">
      <w:pPr>
        <w:pStyle w:val="Heading2"/>
      </w:pPr>
      <w:bookmarkStart w:id="25" w:name="_Toc517191335"/>
      <w:r>
        <w:rPr>
          <w:rFonts w:hint="eastAsia"/>
        </w:rPr>
        <w:t>上传</w:t>
      </w:r>
      <w:r>
        <w:t>图片</w:t>
      </w:r>
      <w:bookmarkEnd w:id="25"/>
    </w:p>
    <w:p w:rsidR="00BA54B8" w:rsidRPr="00675784" w:rsidRDefault="00BA54B8" w:rsidP="00BA54B8">
      <w:pPr>
        <w:rPr>
          <w:lang w:val="x-none" w:eastAsia="zh-CN"/>
        </w:rPr>
      </w:pPr>
      <w:r>
        <w:rPr>
          <w:rFonts w:hint="eastAsia"/>
          <w:lang w:eastAsia="zh-CN"/>
        </w:rPr>
        <w:t>发送</w:t>
      </w:r>
      <w:r>
        <w:rPr>
          <w:rFonts w:hint="eastAsia"/>
          <w:color w:val="333333"/>
          <w:szCs w:val="21"/>
          <w:lang w:eastAsia="zh-CN"/>
        </w:rPr>
        <w:t>消息时</w:t>
      </w:r>
      <w:r>
        <w:rPr>
          <w:color w:val="333333"/>
          <w:szCs w:val="21"/>
          <w:lang w:eastAsia="zh-CN"/>
        </w:rPr>
        <w:t>用</w:t>
      </w:r>
      <w:r>
        <w:rPr>
          <w:rFonts w:hint="eastAsia"/>
          <w:color w:val="333333"/>
          <w:szCs w:val="21"/>
          <w:lang w:eastAsia="zh-CN"/>
        </w:rPr>
        <w:t>到</w:t>
      </w:r>
      <w:r>
        <w:rPr>
          <w:color w:val="333333"/>
          <w:szCs w:val="21"/>
          <w:lang w:eastAsia="zh-CN"/>
        </w:rPr>
        <w:t>的图片先上传到</w:t>
      </w:r>
      <w:r>
        <w:rPr>
          <w:rFonts w:hint="eastAsia"/>
          <w:color w:val="333333"/>
          <w:szCs w:val="21"/>
          <w:lang w:eastAsia="zh-CN"/>
        </w:rPr>
        <w:t>服务器</w:t>
      </w:r>
      <w:r>
        <w:rPr>
          <w:color w:val="333333"/>
          <w:szCs w:val="21"/>
          <w:lang w:eastAsia="zh-CN"/>
        </w:rPr>
        <w:t>，</w:t>
      </w:r>
      <w:r>
        <w:rPr>
          <w:rFonts w:hint="eastAsia"/>
          <w:color w:val="333333"/>
          <w:szCs w:val="21"/>
          <w:lang w:eastAsia="zh-CN"/>
        </w:rPr>
        <w:t>然后</w:t>
      </w:r>
      <w:r>
        <w:rPr>
          <w:color w:val="333333"/>
          <w:szCs w:val="21"/>
          <w:lang w:eastAsia="zh-CN"/>
        </w:rPr>
        <w:t>再使用返回</w:t>
      </w:r>
      <w:r>
        <w:rPr>
          <w:rFonts w:hint="eastAsia"/>
          <w:color w:val="333333"/>
          <w:szCs w:val="21"/>
          <w:lang w:eastAsia="zh-CN"/>
        </w:rPr>
        <w:t>的</w:t>
      </w:r>
      <w:r>
        <w:rPr>
          <w:color w:val="333333"/>
          <w:szCs w:val="21"/>
          <w:lang w:eastAsia="zh-CN"/>
        </w:rPr>
        <w:t>链接</w:t>
      </w:r>
    </w:p>
    <w:p w:rsidR="00BA54B8" w:rsidRDefault="00BA54B8" w:rsidP="00BA54B8">
      <w:pPr>
        <w:pStyle w:val="Heading3"/>
      </w:pPr>
      <w:bookmarkStart w:id="26" w:name="_Toc517191336"/>
      <w:r w:rsidRPr="00123F7E">
        <w:rPr>
          <w:rFonts w:hint="eastAsia"/>
        </w:rPr>
        <w:t>请求</w:t>
      </w:r>
      <w:r w:rsidRPr="00123F7E">
        <w:t>方式</w:t>
      </w:r>
      <w:bookmarkEnd w:id="26"/>
    </w:p>
    <w:p w:rsidR="00BA54B8" w:rsidRPr="00EB4C0D" w:rsidRDefault="00BA54B8" w:rsidP="00BA54B8">
      <w:pPr>
        <w:rPr>
          <w:lang w:val="x-none" w:eastAsia="zh-CN"/>
        </w:rPr>
      </w:pPr>
      <w:r>
        <w:rPr>
          <w:rFonts w:hint="eastAsia"/>
          <w:lang w:val="x-none" w:eastAsia="zh-CN"/>
        </w:rPr>
        <w:t xml:space="preserve">Post </w:t>
      </w:r>
      <w:r>
        <w:t>http://</w:t>
      </w:r>
      <w:r w:rsidRPr="0056499F">
        <w:t>sparkapi.accuat.com</w:t>
      </w:r>
      <w:r>
        <w:t>/image</w:t>
      </w:r>
      <w:r>
        <w:rPr>
          <w:lang w:val="x-none" w:eastAsia="zh-CN"/>
        </w:rPr>
        <w:t>/uploadfile</w:t>
      </w:r>
    </w:p>
    <w:p w:rsidR="00BA54B8" w:rsidRDefault="00153859" w:rsidP="00BA54B8">
      <w:pPr>
        <w:pStyle w:val="Heading3"/>
        <w:rPr>
          <w:lang w:eastAsia="zh-CN"/>
        </w:rPr>
      </w:pPr>
      <w:bookmarkStart w:id="27" w:name="_Toc517191337"/>
      <w:r>
        <w:rPr>
          <w:rFonts w:hint="eastAsia"/>
        </w:rPr>
        <w:t>请求参数</w:t>
      </w:r>
      <w:bookmarkEnd w:id="27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BA54B8" w:rsidRPr="008D72C3" w:rsidTr="00B81914">
        <w:trPr>
          <w:trHeight w:val="399"/>
        </w:trPr>
        <w:tc>
          <w:tcPr>
            <w:tcW w:w="1091" w:type="pct"/>
          </w:tcPr>
          <w:p w:rsidR="00BA54B8" w:rsidRPr="008D72C3" w:rsidRDefault="00BA54B8" w:rsidP="00B8191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BA54B8" w:rsidRPr="008D72C3" w:rsidRDefault="00BA54B8" w:rsidP="00B8191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BA54B8" w:rsidRDefault="00BA54B8" w:rsidP="00B8191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BA54B8" w:rsidRPr="008D72C3" w:rsidRDefault="00BA54B8" w:rsidP="00B8191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BA54B8" w:rsidRDefault="00BA54B8" w:rsidP="00B81914">
            <w:r>
              <w:rPr>
                <w:rFonts w:hint="eastAsia"/>
              </w:rPr>
              <w:t>备注</w:t>
            </w:r>
          </w:p>
        </w:tc>
      </w:tr>
      <w:tr w:rsidR="00BA54B8" w:rsidRPr="008D72C3" w:rsidTr="00B81914">
        <w:trPr>
          <w:trHeight w:val="399"/>
        </w:trPr>
        <w:tc>
          <w:tcPr>
            <w:tcW w:w="1091" w:type="pct"/>
          </w:tcPr>
          <w:p w:rsidR="00BA54B8" w:rsidRPr="00673E7D" w:rsidRDefault="00BA54B8" w:rsidP="00B81914">
            <w:r>
              <w:t>Token</w:t>
            </w:r>
          </w:p>
        </w:tc>
        <w:tc>
          <w:tcPr>
            <w:tcW w:w="844" w:type="pct"/>
          </w:tcPr>
          <w:p w:rsidR="00BA54B8" w:rsidRPr="00673E7D" w:rsidRDefault="00BA54B8" w:rsidP="00B81914">
            <w:pPr>
              <w:rPr>
                <w:lang w:eastAsia="zh-CN"/>
              </w:rPr>
            </w:pPr>
            <w:r>
              <w:rPr>
                <w:rFonts w:hint="eastAsia"/>
              </w:rPr>
              <w:t>请求</w:t>
            </w:r>
            <w:r>
              <w:t>码</w:t>
            </w:r>
          </w:p>
        </w:tc>
        <w:tc>
          <w:tcPr>
            <w:tcW w:w="591" w:type="pct"/>
          </w:tcPr>
          <w:p w:rsidR="00BA54B8" w:rsidRDefault="00BA54B8" w:rsidP="00B81914">
            <w:r>
              <w:rPr>
                <w:rFonts w:hint="eastAsia"/>
              </w:rPr>
              <w:t>String</w:t>
            </w:r>
          </w:p>
        </w:tc>
        <w:tc>
          <w:tcPr>
            <w:tcW w:w="707" w:type="pct"/>
          </w:tcPr>
          <w:p w:rsidR="00BA54B8" w:rsidRDefault="00BA54B8" w:rsidP="00B81914">
            <w:r>
              <w:t>Y</w:t>
            </w:r>
          </w:p>
        </w:tc>
        <w:tc>
          <w:tcPr>
            <w:tcW w:w="1767" w:type="pct"/>
          </w:tcPr>
          <w:p w:rsidR="00BA54B8" w:rsidRPr="0092561B" w:rsidRDefault="00BA54B8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</w:t>
            </w:r>
            <w:r>
              <w:rPr>
                <w:lang w:eastAsia="zh-CN"/>
              </w:rPr>
              <w:t>步骤中的返回值。</w:t>
            </w:r>
          </w:p>
        </w:tc>
      </w:tr>
    </w:tbl>
    <w:p w:rsidR="00BA54B8" w:rsidRPr="00B04FFE" w:rsidRDefault="00BA54B8" w:rsidP="00BA54B8">
      <w:pPr>
        <w:rPr>
          <w:b/>
          <w:lang w:eastAsia="zh-CN"/>
        </w:rPr>
      </w:pPr>
      <w:r w:rsidRPr="00B04FFE">
        <w:rPr>
          <w:rFonts w:hint="eastAsia"/>
          <w:b/>
          <w:lang w:eastAsia="zh-CN"/>
        </w:rPr>
        <w:t>请求的</w:t>
      </w:r>
      <w:r w:rsidRPr="00B04FFE">
        <w:rPr>
          <w:b/>
          <w:lang w:eastAsia="zh-CN"/>
        </w:rPr>
        <w:t>同时需要</w:t>
      </w:r>
      <w:r w:rsidRPr="00B04FFE">
        <w:rPr>
          <w:rFonts w:hint="eastAsia"/>
          <w:b/>
          <w:lang w:eastAsia="zh-CN"/>
        </w:rPr>
        <w:t>上传图片文件，</w:t>
      </w:r>
      <w:r w:rsidRPr="00B04FFE">
        <w:rPr>
          <w:b/>
          <w:lang w:eastAsia="zh-CN"/>
        </w:rPr>
        <w:t>支持</w:t>
      </w:r>
      <w:r>
        <w:rPr>
          <w:rFonts w:hint="eastAsia"/>
          <w:b/>
          <w:lang w:eastAsia="zh-CN"/>
        </w:rPr>
        <w:t xml:space="preserve">gif, </w:t>
      </w:r>
      <w:r>
        <w:rPr>
          <w:b/>
          <w:lang w:eastAsia="zh-CN"/>
        </w:rPr>
        <w:t>p</w:t>
      </w:r>
      <w:r w:rsidRPr="00B04FFE">
        <w:rPr>
          <w:rFonts w:hint="eastAsia"/>
          <w:b/>
          <w:lang w:eastAsia="zh-CN"/>
        </w:rPr>
        <w:t>n</w:t>
      </w:r>
      <w:r w:rsidRPr="00B04FFE">
        <w:rPr>
          <w:b/>
          <w:lang w:eastAsia="zh-CN"/>
        </w:rPr>
        <w:t>g,jpg</w:t>
      </w:r>
      <w:r w:rsidRPr="00B04FFE">
        <w:rPr>
          <w:rFonts w:hint="eastAsia"/>
          <w:b/>
          <w:lang w:eastAsia="zh-CN"/>
        </w:rPr>
        <w:t>等</w:t>
      </w:r>
      <w:r w:rsidRPr="00B04FFE">
        <w:rPr>
          <w:b/>
          <w:lang w:eastAsia="zh-CN"/>
        </w:rPr>
        <w:t>格式。</w:t>
      </w:r>
    </w:p>
    <w:p w:rsidR="00BA54B8" w:rsidRPr="00987B97" w:rsidRDefault="00FC189E" w:rsidP="00BA54B8">
      <w:pPr>
        <w:pStyle w:val="Heading3"/>
      </w:pPr>
      <w:bookmarkStart w:id="28" w:name="_Toc517191338"/>
      <w:r w:rsidRPr="00FC189E">
        <w:rPr>
          <w:rFonts w:hint="eastAsia"/>
        </w:rPr>
        <w:t>响应参数</w:t>
      </w:r>
      <w:bookmarkEnd w:id="28"/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7"/>
        <w:gridCol w:w="1052"/>
        <w:gridCol w:w="1106"/>
        <w:gridCol w:w="4242"/>
      </w:tblGrid>
      <w:tr w:rsidR="00BA54B8" w:rsidRPr="008D72C3" w:rsidTr="00B81914">
        <w:trPr>
          <w:trHeight w:val="399"/>
        </w:trPr>
        <w:tc>
          <w:tcPr>
            <w:tcW w:w="973" w:type="pct"/>
          </w:tcPr>
          <w:p w:rsidR="00BA54B8" w:rsidRPr="008D72C3" w:rsidRDefault="00BA54B8" w:rsidP="00B81914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BA54B8" w:rsidRPr="008D72C3" w:rsidRDefault="00BA54B8" w:rsidP="00B81914">
            <w:r>
              <w:rPr>
                <w:rFonts w:hint="eastAsia"/>
              </w:rPr>
              <w:t>说明</w:t>
            </w:r>
          </w:p>
        </w:tc>
        <w:tc>
          <w:tcPr>
            <w:tcW w:w="696" w:type="pct"/>
          </w:tcPr>
          <w:p w:rsidR="00BA54B8" w:rsidRPr="008D72C3" w:rsidRDefault="00BA54B8" w:rsidP="00B81914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669" w:type="pct"/>
          </w:tcPr>
          <w:p w:rsidR="00BA54B8" w:rsidRDefault="00BA54B8" w:rsidP="00B81914">
            <w:r>
              <w:rPr>
                <w:rFonts w:hint="eastAsia"/>
              </w:rPr>
              <w:t>备注</w:t>
            </w:r>
          </w:p>
        </w:tc>
      </w:tr>
      <w:tr w:rsidR="00BA54B8" w:rsidRPr="008D72C3" w:rsidTr="00B81914">
        <w:trPr>
          <w:trHeight w:val="399"/>
        </w:trPr>
        <w:tc>
          <w:tcPr>
            <w:tcW w:w="973" w:type="pct"/>
          </w:tcPr>
          <w:p w:rsidR="00BA54B8" w:rsidRDefault="00BA54B8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662" w:type="pct"/>
          </w:tcPr>
          <w:p w:rsidR="00BA54B8" w:rsidRDefault="00BA54B8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lang w:eastAsia="zh-CN"/>
              </w:rPr>
              <w:t>链接</w:t>
            </w:r>
          </w:p>
        </w:tc>
        <w:tc>
          <w:tcPr>
            <w:tcW w:w="696" w:type="pct"/>
          </w:tcPr>
          <w:p w:rsidR="00BA54B8" w:rsidRDefault="00BA54B8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669" w:type="pct"/>
          </w:tcPr>
          <w:p w:rsidR="00BA54B8" w:rsidRDefault="00BA54B8" w:rsidP="00B81914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706BE3" w:rsidRDefault="00706BE3" w:rsidP="00706BE3">
      <w:pPr>
        <w:pStyle w:val="Heading2"/>
      </w:pPr>
      <w:bookmarkStart w:id="29" w:name="_Toc517191339"/>
      <w:bookmarkStart w:id="30" w:name="_Toc472002618"/>
      <w:r>
        <w:rPr>
          <w:rFonts w:hint="eastAsia"/>
        </w:rPr>
        <w:t>SMS功能</w:t>
      </w:r>
      <w:bookmarkEnd w:id="29"/>
    </w:p>
    <w:p w:rsidR="00706BE3" w:rsidRDefault="00706BE3" w:rsidP="00706BE3">
      <w:pPr>
        <w:rPr>
          <w:lang w:val="x-none" w:eastAsia="zh-CN"/>
        </w:rPr>
      </w:pPr>
      <w:r>
        <w:rPr>
          <w:rFonts w:hint="eastAsia"/>
          <w:lang w:val="x-none" w:eastAsia="zh-CN"/>
        </w:rPr>
        <w:t>作用：</w:t>
      </w:r>
      <w:r w:rsidRPr="00706BE3">
        <w:rPr>
          <w:lang w:val="x-none" w:eastAsia="zh-CN"/>
        </w:rPr>
        <w:t>SMS验证码</w:t>
      </w:r>
      <w:r>
        <w:rPr>
          <w:rFonts w:hint="eastAsia"/>
          <w:lang w:val="x-none" w:eastAsia="zh-CN"/>
        </w:rPr>
        <w:t>或</w:t>
      </w:r>
      <w:r w:rsidRPr="00706BE3">
        <w:rPr>
          <w:lang w:val="x-none" w:eastAsia="zh-CN"/>
        </w:rPr>
        <w:t>SMS触发消息（预约创建或者有变的情况下）</w:t>
      </w:r>
    </w:p>
    <w:p w:rsidR="00706BE3" w:rsidRDefault="00706BE3" w:rsidP="00706BE3">
      <w:pPr>
        <w:pStyle w:val="Heading3"/>
        <w:rPr>
          <w:lang w:eastAsia="zh-CN"/>
        </w:rPr>
      </w:pPr>
      <w:bookmarkStart w:id="31" w:name="_Toc517191340"/>
      <w:r w:rsidRPr="00123F7E">
        <w:rPr>
          <w:rFonts w:hint="eastAsia"/>
        </w:rPr>
        <w:lastRenderedPageBreak/>
        <w:t>请求</w:t>
      </w:r>
      <w:r w:rsidRPr="00123F7E">
        <w:t>方式</w:t>
      </w:r>
      <w:bookmarkEnd w:id="31"/>
    </w:p>
    <w:p w:rsidR="00706BE3" w:rsidRDefault="00706BE3" w:rsidP="00706BE3">
      <w:pPr>
        <w:rPr>
          <w:lang w:eastAsia="zh-CN"/>
        </w:rPr>
      </w:pPr>
      <w:r w:rsidRPr="007B1745">
        <w:rPr>
          <w:lang w:eastAsia="zh-CN"/>
        </w:rPr>
        <w:t>POST http://sparkapi.accuat.com/</w:t>
      </w:r>
      <w:r w:rsidR="00716F33">
        <w:rPr>
          <w:rFonts w:hint="eastAsia"/>
          <w:lang w:eastAsia="zh-CN"/>
        </w:rPr>
        <w:t>sms</w:t>
      </w:r>
      <w:r w:rsidRPr="007B1745">
        <w:rPr>
          <w:lang w:eastAsia="zh-CN"/>
        </w:rPr>
        <w:t>/</w:t>
      </w:r>
      <w:r w:rsidR="00716F33">
        <w:rPr>
          <w:lang w:eastAsia="zh-CN"/>
        </w:rPr>
        <w:t>send</w:t>
      </w:r>
    </w:p>
    <w:p w:rsidR="00706BE3" w:rsidRDefault="00706BE3" w:rsidP="00706BE3">
      <w:pPr>
        <w:pStyle w:val="Heading3"/>
        <w:rPr>
          <w:lang w:eastAsia="zh-CN"/>
        </w:rPr>
      </w:pPr>
      <w:bookmarkStart w:id="32" w:name="_Toc517191341"/>
      <w:r w:rsidRPr="00123F7E">
        <w:rPr>
          <w:rFonts w:hint="eastAsia"/>
        </w:rPr>
        <w:t>请求</w:t>
      </w:r>
      <w:r>
        <w:rPr>
          <w:rFonts w:hint="eastAsia"/>
        </w:rPr>
        <w:t>参数</w:t>
      </w:r>
      <w:bookmarkEnd w:id="32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5"/>
        <w:gridCol w:w="1305"/>
        <w:gridCol w:w="807"/>
        <w:gridCol w:w="5543"/>
      </w:tblGrid>
      <w:tr w:rsidR="00706BE3" w:rsidRPr="00673E7D" w:rsidTr="00BA64CD">
        <w:trPr>
          <w:trHeight w:val="408"/>
        </w:trPr>
        <w:tc>
          <w:tcPr>
            <w:tcW w:w="1525" w:type="dxa"/>
          </w:tcPr>
          <w:p w:rsidR="00706BE3" w:rsidRDefault="00706BE3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1305" w:type="dxa"/>
          </w:tcPr>
          <w:p w:rsidR="00706BE3" w:rsidRPr="00673E7D" w:rsidRDefault="00706BE3" w:rsidP="00BA64CD">
            <w:r w:rsidRPr="00673E7D">
              <w:rPr>
                <w:rFonts w:hint="eastAsia"/>
              </w:rPr>
              <w:t>说明</w:t>
            </w:r>
          </w:p>
        </w:tc>
        <w:tc>
          <w:tcPr>
            <w:tcW w:w="807" w:type="dxa"/>
          </w:tcPr>
          <w:p w:rsidR="00706BE3" w:rsidRPr="00673E7D" w:rsidRDefault="00706BE3" w:rsidP="00BA64CD">
            <w:r>
              <w:rPr>
                <w:rFonts w:hint="eastAsia"/>
              </w:rPr>
              <w:t>类型</w:t>
            </w:r>
          </w:p>
        </w:tc>
        <w:tc>
          <w:tcPr>
            <w:tcW w:w="5543" w:type="dxa"/>
          </w:tcPr>
          <w:p w:rsidR="00706BE3" w:rsidRPr="00673E7D" w:rsidRDefault="00706BE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06BE3" w:rsidRPr="00673E7D" w:rsidTr="00BA64CD">
        <w:trPr>
          <w:trHeight w:val="408"/>
        </w:trPr>
        <w:tc>
          <w:tcPr>
            <w:tcW w:w="1525" w:type="dxa"/>
          </w:tcPr>
          <w:p w:rsidR="00706BE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TemplateId</w:t>
            </w:r>
          </w:p>
        </w:tc>
        <w:tc>
          <w:tcPr>
            <w:tcW w:w="1305" w:type="dxa"/>
          </w:tcPr>
          <w:p w:rsidR="00706BE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 w:rsidR="00706BE3">
              <w:rPr>
                <w:rFonts w:hint="eastAsia"/>
                <w:lang w:eastAsia="zh-CN"/>
              </w:rPr>
              <w:t>Id</w:t>
            </w:r>
          </w:p>
        </w:tc>
        <w:tc>
          <w:tcPr>
            <w:tcW w:w="807" w:type="dxa"/>
          </w:tcPr>
          <w:p w:rsidR="00706BE3" w:rsidRDefault="00706BE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543" w:type="dxa"/>
          </w:tcPr>
          <w:p w:rsidR="00706BE3" w:rsidRPr="00B94C8C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denred</w:t>
            </w:r>
            <w:r>
              <w:rPr>
                <w:rFonts w:hint="eastAsia"/>
                <w:lang w:eastAsia="zh-CN"/>
              </w:rPr>
              <w:t>提供</w:t>
            </w:r>
          </w:p>
        </w:tc>
      </w:tr>
      <w:tr w:rsidR="00716F33" w:rsidRPr="00673E7D" w:rsidTr="00BA64CD">
        <w:trPr>
          <w:trHeight w:val="408"/>
        </w:trPr>
        <w:tc>
          <w:tcPr>
            <w:tcW w:w="1525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</w:t>
            </w:r>
            <w:r>
              <w:rPr>
                <w:lang w:eastAsia="zh-CN"/>
              </w:rPr>
              <w:t>eNo</w:t>
            </w:r>
          </w:p>
        </w:tc>
        <w:tc>
          <w:tcPr>
            <w:tcW w:w="1305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07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543" w:type="dxa"/>
          </w:tcPr>
          <w:p w:rsidR="00716F33" w:rsidRPr="00B94C8C" w:rsidRDefault="00716F33" w:rsidP="00BA64CD">
            <w:pPr>
              <w:rPr>
                <w:lang w:eastAsia="zh-CN"/>
              </w:rPr>
            </w:pPr>
          </w:p>
        </w:tc>
      </w:tr>
      <w:tr w:rsidR="00716F33" w:rsidRPr="00673E7D" w:rsidTr="00BA64CD">
        <w:trPr>
          <w:trHeight w:val="408"/>
        </w:trPr>
        <w:tc>
          <w:tcPr>
            <w:tcW w:w="1525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1305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短信内容</w:t>
            </w:r>
          </w:p>
        </w:tc>
        <w:tc>
          <w:tcPr>
            <w:tcW w:w="807" w:type="dxa"/>
          </w:tcPr>
          <w:p w:rsidR="00716F33" w:rsidRDefault="00716F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543" w:type="dxa"/>
          </w:tcPr>
          <w:p w:rsidR="00716F33" w:rsidRPr="00B94C8C" w:rsidRDefault="00716F33" w:rsidP="00BA64CD">
            <w:pPr>
              <w:rPr>
                <w:lang w:eastAsia="zh-CN"/>
              </w:rPr>
            </w:pPr>
          </w:p>
        </w:tc>
      </w:tr>
    </w:tbl>
    <w:p w:rsidR="00706BE3" w:rsidRDefault="00706BE3" w:rsidP="00706BE3">
      <w:pPr>
        <w:pStyle w:val="Heading3"/>
        <w:rPr>
          <w:lang w:eastAsia="zh-CN"/>
        </w:rPr>
      </w:pPr>
      <w:bookmarkStart w:id="33" w:name="_Toc517191342"/>
      <w:r w:rsidRPr="00987B97">
        <w:rPr>
          <w:rFonts w:hint="eastAsia"/>
        </w:rPr>
        <w:t>响应参数</w:t>
      </w:r>
      <w:bookmarkEnd w:id="33"/>
    </w:p>
    <w:p w:rsidR="00706BE3" w:rsidRDefault="00716F33" w:rsidP="00706BE3">
      <w:pPr>
        <w:rPr>
          <w:lang w:val="x-none" w:eastAsia="zh-CN"/>
        </w:rPr>
      </w:pPr>
      <w:r>
        <w:rPr>
          <w:rFonts w:hint="eastAsia"/>
          <w:lang w:val="x-none" w:eastAsia="zh-CN"/>
        </w:rPr>
        <w:t>无</w:t>
      </w:r>
    </w:p>
    <w:p w:rsidR="00706BE3" w:rsidRDefault="00706BE3" w:rsidP="00F4711C">
      <w:pPr>
        <w:pStyle w:val="Heading1"/>
      </w:pPr>
      <w:bookmarkStart w:id="34" w:name="_Toc517191343"/>
      <w:r>
        <w:rPr>
          <w:rFonts w:hint="eastAsia"/>
        </w:rPr>
        <w:t>微信小程序接口</w:t>
      </w:r>
      <w:bookmarkEnd w:id="34"/>
    </w:p>
    <w:p w:rsidR="00CD7F24" w:rsidRDefault="00CD7F24" w:rsidP="00CD7F24">
      <w:pPr>
        <w:pStyle w:val="Heading2"/>
      </w:pPr>
      <w:bookmarkStart w:id="35" w:name="_Toc517191344"/>
      <w:r>
        <w:rPr>
          <w:rFonts w:hint="eastAsia"/>
        </w:rPr>
        <w:t>AccessToken</w:t>
      </w:r>
      <w:bookmarkEnd w:id="35"/>
    </w:p>
    <w:p w:rsidR="00CD7F24" w:rsidRPr="00675784" w:rsidRDefault="00CD7F24" w:rsidP="00CD7F24">
      <w:pPr>
        <w:rPr>
          <w:lang w:val="x-none" w:eastAsia="zh-CN"/>
        </w:rPr>
      </w:pPr>
      <w:r>
        <w:rPr>
          <w:rFonts w:hint="eastAsia"/>
          <w:lang w:eastAsia="zh-CN"/>
        </w:rPr>
        <w:t>实时获取微信公众平台的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access_token</w:t>
      </w:r>
    </w:p>
    <w:p w:rsidR="00CD7F24" w:rsidRDefault="00CD7F24" w:rsidP="00CD7F24">
      <w:pPr>
        <w:pStyle w:val="Heading3"/>
        <w:rPr>
          <w:lang w:eastAsia="zh-CN"/>
        </w:rPr>
      </w:pPr>
      <w:bookmarkStart w:id="36" w:name="_Toc472002621"/>
      <w:bookmarkStart w:id="37" w:name="_Toc517191345"/>
      <w:r w:rsidRPr="00123F7E">
        <w:rPr>
          <w:rFonts w:hint="eastAsia"/>
        </w:rPr>
        <w:t>请求</w:t>
      </w:r>
      <w:r w:rsidRPr="00123F7E">
        <w:t>方式</w:t>
      </w:r>
      <w:bookmarkEnd w:id="36"/>
      <w:bookmarkEnd w:id="37"/>
    </w:p>
    <w:p w:rsidR="00CD7F24" w:rsidRDefault="00CD7F24" w:rsidP="00CD7F24">
      <w:pPr>
        <w:rPr>
          <w:lang w:eastAsia="zh-CN"/>
        </w:rPr>
      </w:pPr>
      <w:r w:rsidRPr="007B1745">
        <w:rPr>
          <w:lang w:eastAsia="zh-CN"/>
        </w:rPr>
        <w:t>POST http://sparkapi.accuat.com/wechat/AccessToken</w:t>
      </w:r>
    </w:p>
    <w:p w:rsidR="00CD7F24" w:rsidRDefault="00CD7F24" w:rsidP="00CD7F24">
      <w:pPr>
        <w:pStyle w:val="Heading3"/>
        <w:rPr>
          <w:lang w:eastAsia="zh-CN"/>
        </w:rPr>
      </w:pPr>
      <w:bookmarkStart w:id="38" w:name="_Toc472002622"/>
      <w:bookmarkStart w:id="39" w:name="_Toc517191346"/>
      <w:r w:rsidRPr="00123F7E">
        <w:rPr>
          <w:rFonts w:hint="eastAsia"/>
        </w:rPr>
        <w:t>请求</w:t>
      </w:r>
      <w:r>
        <w:rPr>
          <w:rFonts w:hint="eastAsia"/>
        </w:rPr>
        <w:t>参数</w:t>
      </w:r>
      <w:bookmarkEnd w:id="38"/>
      <w:bookmarkEnd w:id="39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5"/>
        <w:gridCol w:w="1305"/>
        <w:gridCol w:w="807"/>
        <w:gridCol w:w="5543"/>
      </w:tblGrid>
      <w:tr w:rsidR="00CD7F24" w:rsidRPr="00673E7D" w:rsidTr="008C7709">
        <w:trPr>
          <w:trHeight w:val="408"/>
        </w:trPr>
        <w:tc>
          <w:tcPr>
            <w:tcW w:w="1525" w:type="dxa"/>
          </w:tcPr>
          <w:p w:rsidR="00CD7F24" w:rsidRDefault="00CD7F24" w:rsidP="008C7709">
            <w:r w:rsidRPr="00673E7D">
              <w:rPr>
                <w:rFonts w:hint="eastAsia"/>
              </w:rPr>
              <w:t>名称</w:t>
            </w:r>
          </w:p>
        </w:tc>
        <w:tc>
          <w:tcPr>
            <w:tcW w:w="1305" w:type="dxa"/>
          </w:tcPr>
          <w:p w:rsidR="00CD7F24" w:rsidRPr="00673E7D" w:rsidRDefault="00CD7F24" w:rsidP="008C7709">
            <w:r w:rsidRPr="00673E7D">
              <w:rPr>
                <w:rFonts w:hint="eastAsia"/>
              </w:rPr>
              <w:t>说明</w:t>
            </w:r>
          </w:p>
        </w:tc>
        <w:tc>
          <w:tcPr>
            <w:tcW w:w="807" w:type="dxa"/>
          </w:tcPr>
          <w:p w:rsidR="00CD7F24" w:rsidRPr="00673E7D" w:rsidRDefault="00CD7F24" w:rsidP="008C7709">
            <w:r>
              <w:rPr>
                <w:rFonts w:hint="eastAsia"/>
              </w:rPr>
              <w:t>类型</w:t>
            </w:r>
          </w:p>
        </w:tc>
        <w:tc>
          <w:tcPr>
            <w:tcW w:w="5543" w:type="dxa"/>
          </w:tcPr>
          <w:p w:rsidR="00CD7F24" w:rsidRPr="00673E7D" w:rsidRDefault="00CD7F24" w:rsidP="008C77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D7F24" w:rsidRPr="00673E7D" w:rsidTr="008C7709">
        <w:trPr>
          <w:trHeight w:val="408"/>
        </w:trPr>
        <w:tc>
          <w:tcPr>
            <w:tcW w:w="1525" w:type="dxa"/>
          </w:tcPr>
          <w:p w:rsidR="00CD7F24" w:rsidRDefault="00CD7F24" w:rsidP="008C7709">
            <w:pPr>
              <w:rPr>
                <w:lang w:eastAsia="zh-CN"/>
              </w:rPr>
            </w:pPr>
            <w:r>
              <w:rPr>
                <w:lang w:eastAsia="zh-CN"/>
              </w:rPr>
              <w:t>WechatAppId</w:t>
            </w:r>
          </w:p>
        </w:tc>
        <w:tc>
          <w:tcPr>
            <w:tcW w:w="1305" w:type="dxa"/>
          </w:tcPr>
          <w:p w:rsidR="00CD7F24" w:rsidRDefault="00CD7F24" w:rsidP="008C7709">
            <w:pPr>
              <w:rPr>
                <w:lang w:eastAsia="zh-CN"/>
              </w:rPr>
            </w:pPr>
            <w:r>
              <w:rPr>
                <w:lang w:eastAsia="zh-CN"/>
              </w:rPr>
              <w:t>公众号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07" w:type="dxa"/>
          </w:tcPr>
          <w:p w:rsidR="00CD7F24" w:rsidRDefault="00CD7F24" w:rsidP="008C770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543" w:type="dxa"/>
          </w:tcPr>
          <w:p w:rsidR="00CD7F24" w:rsidRPr="00B94C8C" w:rsidRDefault="00CD7F24" w:rsidP="008C7709">
            <w:pPr>
              <w:rPr>
                <w:lang w:eastAsia="zh-CN"/>
              </w:rPr>
            </w:pPr>
          </w:p>
        </w:tc>
      </w:tr>
    </w:tbl>
    <w:p w:rsidR="00CD7F24" w:rsidRDefault="00CD7F24" w:rsidP="00CD7F24">
      <w:pPr>
        <w:pStyle w:val="Heading3"/>
        <w:rPr>
          <w:lang w:eastAsia="zh-CN"/>
        </w:rPr>
      </w:pPr>
      <w:bookmarkStart w:id="40" w:name="_Toc472002623"/>
      <w:bookmarkStart w:id="41" w:name="_Toc517191347"/>
      <w:r w:rsidRPr="00987B97">
        <w:rPr>
          <w:rFonts w:hint="eastAsia"/>
        </w:rPr>
        <w:t>响应参数</w:t>
      </w:r>
      <w:bookmarkEnd w:id="40"/>
      <w:bookmarkEnd w:id="41"/>
    </w:p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1583"/>
        <w:gridCol w:w="1535"/>
        <w:gridCol w:w="1754"/>
        <w:gridCol w:w="4341"/>
      </w:tblGrid>
      <w:tr w:rsidR="00CD7F24" w:rsidRPr="00673E7D" w:rsidTr="008C7709">
        <w:trPr>
          <w:trHeight w:val="408"/>
        </w:trPr>
        <w:tc>
          <w:tcPr>
            <w:tcW w:w="1583" w:type="dxa"/>
          </w:tcPr>
          <w:p w:rsidR="00CD7F24" w:rsidRDefault="00CD7F24" w:rsidP="008C7709">
            <w:r w:rsidRPr="00673E7D">
              <w:rPr>
                <w:rFonts w:hint="eastAsia"/>
              </w:rPr>
              <w:t>名称</w:t>
            </w:r>
          </w:p>
        </w:tc>
        <w:tc>
          <w:tcPr>
            <w:tcW w:w="1535" w:type="dxa"/>
          </w:tcPr>
          <w:p w:rsidR="00CD7F24" w:rsidRPr="00673E7D" w:rsidRDefault="00CD7F24" w:rsidP="008C7709">
            <w:r w:rsidRPr="00673E7D">
              <w:rPr>
                <w:rFonts w:hint="eastAsia"/>
              </w:rPr>
              <w:t>说明</w:t>
            </w:r>
          </w:p>
        </w:tc>
        <w:tc>
          <w:tcPr>
            <w:tcW w:w="1754" w:type="dxa"/>
          </w:tcPr>
          <w:p w:rsidR="00CD7F24" w:rsidRPr="00673E7D" w:rsidRDefault="00CD7F24" w:rsidP="008C7709">
            <w:r>
              <w:rPr>
                <w:rFonts w:hint="eastAsia"/>
              </w:rPr>
              <w:t>类型</w:t>
            </w:r>
          </w:p>
        </w:tc>
        <w:tc>
          <w:tcPr>
            <w:tcW w:w="4341" w:type="dxa"/>
          </w:tcPr>
          <w:p w:rsidR="00CD7F24" w:rsidRPr="00673E7D" w:rsidRDefault="00CD7F24" w:rsidP="008C7709">
            <w:r>
              <w:rPr>
                <w:rFonts w:hint="eastAsia"/>
                <w:lang w:eastAsia="zh-CN"/>
              </w:rPr>
              <w:t>备注</w:t>
            </w:r>
          </w:p>
        </w:tc>
      </w:tr>
      <w:tr w:rsidR="00CD7F24" w:rsidRPr="00673E7D" w:rsidTr="008C7709">
        <w:trPr>
          <w:trHeight w:val="408"/>
        </w:trPr>
        <w:tc>
          <w:tcPr>
            <w:tcW w:w="1583" w:type="dxa"/>
          </w:tcPr>
          <w:p w:rsidR="00CD7F24" w:rsidRPr="00FD35B3" w:rsidRDefault="00CD7F24" w:rsidP="008C7709">
            <w:r>
              <w:t>AccessToken</w:t>
            </w:r>
          </w:p>
        </w:tc>
        <w:tc>
          <w:tcPr>
            <w:tcW w:w="1535" w:type="dxa"/>
          </w:tcPr>
          <w:p w:rsidR="00CD7F24" w:rsidRPr="00673E7D" w:rsidRDefault="00CD7F24" w:rsidP="008C7709"/>
        </w:tc>
        <w:tc>
          <w:tcPr>
            <w:tcW w:w="1754" w:type="dxa"/>
          </w:tcPr>
          <w:p w:rsidR="00CD7F24" w:rsidRDefault="00CD7F24" w:rsidP="008C7709">
            <w:r>
              <w:rPr>
                <w:rFonts w:hint="eastAsia"/>
              </w:rPr>
              <w:t>String</w:t>
            </w:r>
          </w:p>
        </w:tc>
        <w:tc>
          <w:tcPr>
            <w:tcW w:w="4341" w:type="dxa"/>
          </w:tcPr>
          <w:p w:rsidR="00CD7F24" w:rsidRPr="00673E7D" w:rsidRDefault="00CD7F24" w:rsidP="008C7709">
            <w:pPr>
              <w:rPr>
                <w:lang w:eastAsia="zh-CN"/>
              </w:rPr>
            </w:pPr>
          </w:p>
        </w:tc>
      </w:tr>
    </w:tbl>
    <w:p w:rsidR="00706BE3" w:rsidRDefault="00706BE3" w:rsidP="00706BE3">
      <w:pPr>
        <w:pStyle w:val="Heading2"/>
      </w:pPr>
      <w:bookmarkStart w:id="42" w:name="_Toc517191348"/>
      <w:r w:rsidRPr="00706BE3">
        <w:rPr>
          <w:rFonts w:hint="eastAsia"/>
        </w:rPr>
        <w:lastRenderedPageBreak/>
        <w:t>微信账号自动登录小程序</w:t>
      </w:r>
      <w:bookmarkEnd w:id="42"/>
    </w:p>
    <w:p w:rsidR="004904C1" w:rsidRDefault="00C35B33" w:rsidP="004904C1">
      <w:pPr>
        <w:rPr>
          <w:lang w:val="x-none" w:eastAsia="zh-CN"/>
        </w:rPr>
      </w:pPr>
      <w:r>
        <w:rPr>
          <w:noProof/>
          <w:color w:val="000000"/>
          <w:spacing w:val="3"/>
          <w:sz w:val="21"/>
          <w:szCs w:val="21"/>
          <w:lang w:eastAsia="zh-CN"/>
        </w:rPr>
        <w:drawing>
          <wp:inline distT="0" distB="0" distL="0" distR="0">
            <wp:extent cx="6120130" cy="6206329"/>
            <wp:effectExtent l="0" t="0" r="0" b="4445"/>
            <wp:docPr id="4" name="Picture 4" descr="https://mp.weixin.qq.com/debug/wxadoc/dev/image/api-login.jpg?t=201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api-login.jpg?t=20186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33" w:rsidRDefault="00C35B33" w:rsidP="004904C1">
      <w:pPr>
        <w:rPr>
          <w:lang w:val="x-none" w:eastAsia="zh-CN"/>
        </w:rPr>
      </w:pPr>
    </w:p>
    <w:p w:rsidR="00C35B33" w:rsidRDefault="00C35B33" w:rsidP="004904C1">
      <w:pPr>
        <w:rPr>
          <w:lang w:val="x-none" w:eastAsia="zh-CN"/>
        </w:rPr>
      </w:pPr>
    </w:p>
    <w:p w:rsidR="00C35B33" w:rsidRDefault="00C35B33" w:rsidP="004904C1">
      <w:pPr>
        <w:rPr>
          <w:spacing w:val="3"/>
          <w:sz w:val="21"/>
          <w:szCs w:val="21"/>
          <w:lang w:eastAsia="zh-CN"/>
        </w:rPr>
      </w:pPr>
      <w:r>
        <w:rPr>
          <w:rFonts w:hint="eastAsia"/>
          <w:spacing w:val="3"/>
          <w:sz w:val="21"/>
          <w:szCs w:val="21"/>
          <w:lang w:eastAsia="zh-CN"/>
        </w:rPr>
        <w:t>通过</w:t>
      </w:r>
      <w:r>
        <w:rPr>
          <w:spacing w:val="3"/>
          <w:sz w:val="21"/>
          <w:szCs w:val="21"/>
          <w:lang w:eastAsia="zh-CN"/>
        </w:rPr>
        <w:t>C</w:t>
      </w:r>
      <w:r>
        <w:rPr>
          <w:rFonts w:hint="eastAsia"/>
          <w:spacing w:val="3"/>
          <w:sz w:val="21"/>
          <w:szCs w:val="21"/>
          <w:lang w:eastAsia="zh-CN"/>
        </w:rPr>
        <w:t>ode得到用户信息</w:t>
      </w:r>
    </w:p>
    <w:p w:rsidR="001C088A" w:rsidRDefault="001C088A" w:rsidP="001C088A">
      <w:pPr>
        <w:pStyle w:val="Heading3"/>
      </w:pPr>
      <w:bookmarkStart w:id="43" w:name="_Toc517191349"/>
      <w:r w:rsidRPr="00123F7E">
        <w:rPr>
          <w:rFonts w:hint="eastAsia"/>
        </w:rPr>
        <w:t>请求</w:t>
      </w:r>
      <w:r w:rsidRPr="00123F7E">
        <w:t>方式</w:t>
      </w:r>
      <w:bookmarkEnd w:id="43"/>
    </w:p>
    <w:p w:rsidR="00C35B33" w:rsidRPr="00EB4C0D" w:rsidRDefault="00C35B33" w:rsidP="00C35B33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FD4E08" w:rsidRPr="007B1745">
        <w:rPr>
          <w:lang w:eastAsia="zh-CN"/>
        </w:rPr>
        <w:t>wechat</w:t>
      </w:r>
      <w:r>
        <w:rPr>
          <w:lang w:val="x-none" w:eastAsia="zh-CN"/>
        </w:rPr>
        <w:t>/</w:t>
      </w:r>
      <w:r w:rsidR="00D23D5C">
        <w:rPr>
          <w:rFonts w:hint="eastAsia"/>
          <w:lang w:val="x-none" w:eastAsia="zh-CN"/>
        </w:rPr>
        <w:t>auth</w:t>
      </w:r>
    </w:p>
    <w:p w:rsidR="00C35B33" w:rsidRDefault="00C35B33" w:rsidP="00C35B33">
      <w:pPr>
        <w:pStyle w:val="Heading3"/>
      </w:pPr>
      <w:bookmarkStart w:id="44" w:name="_Toc517191350"/>
      <w:r>
        <w:rPr>
          <w:rFonts w:hint="eastAsia"/>
        </w:rPr>
        <w:t>请求参数</w:t>
      </w:r>
      <w:bookmarkEnd w:id="44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C35B33" w:rsidTr="00BA64CD">
        <w:trPr>
          <w:trHeight w:val="399"/>
        </w:trPr>
        <w:tc>
          <w:tcPr>
            <w:tcW w:w="1091" w:type="pct"/>
          </w:tcPr>
          <w:p w:rsidR="00C35B33" w:rsidRPr="008D72C3" w:rsidRDefault="00C35B33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C35B33" w:rsidRPr="008D72C3" w:rsidRDefault="00C35B33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C35B33" w:rsidRDefault="00C35B33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C35B33" w:rsidRPr="008D72C3" w:rsidRDefault="00C35B33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C35B33" w:rsidRDefault="00C35B33" w:rsidP="00BA64CD">
            <w:r>
              <w:rPr>
                <w:rFonts w:hint="eastAsia"/>
              </w:rPr>
              <w:t>备注</w:t>
            </w:r>
          </w:p>
        </w:tc>
      </w:tr>
      <w:tr w:rsidR="00C35B33" w:rsidTr="00BA64CD">
        <w:trPr>
          <w:trHeight w:val="399"/>
        </w:trPr>
        <w:tc>
          <w:tcPr>
            <w:tcW w:w="1091" w:type="pct"/>
          </w:tcPr>
          <w:p w:rsidR="00C35B33" w:rsidRDefault="00FD4E0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44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  <w:lang w:eastAsia="zh-CN"/>
              </w:rPr>
              <w:t>登录凭证</w:t>
            </w:r>
          </w:p>
        </w:tc>
        <w:tc>
          <w:tcPr>
            <w:tcW w:w="591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pacing w:val="3"/>
              </w:rPr>
              <w:t>wx.login</w:t>
            </w:r>
            <w:r>
              <w:rPr>
                <w:rFonts w:hint="eastAsia"/>
                <w:color w:val="000000"/>
                <w:spacing w:val="3"/>
                <w:lang w:eastAsia="zh-CN"/>
              </w:rPr>
              <w:t>返回的Code</w:t>
            </w:r>
          </w:p>
        </w:tc>
      </w:tr>
      <w:tr w:rsidR="00C35B33" w:rsidTr="00BA64CD">
        <w:trPr>
          <w:trHeight w:val="399"/>
        </w:trPr>
        <w:tc>
          <w:tcPr>
            <w:tcW w:w="1091" w:type="pct"/>
          </w:tcPr>
          <w:p w:rsidR="00C35B33" w:rsidRDefault="00117DA0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UID</w:t>
            </w:r>
          </w:p>
        </w:tc>
        <w:tc>
          <w:tcPr>
            <w:tcW w:w="844" w:type="pct"/>
          </w:tcPr>
          <w:p w:rsidR="00C35B33" w:rsidRDefault="0020316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CA4204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591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非必填，快速得到用户信息</w:t>
            </w:r>
          </w:p>
        </w:tc>
      </w:tr>
    </w:tbl>
    <w:p w:rsidR="00C35B33" w:rsidRPr="00D67013" w:rsidRDefault="00C35B33" w:rsidP="00C35B33">
      <w:pPr>
        <w:rPr>
          <w:lang w:eastAsia="zh-CN"/>
        </w:rPr>
      </w:pPr>
    </w:p>
    <w:p w:rsidR="00C35B33" w:rsidRDefault="00C35B33" w:rsidP="00C35B33">
      <w:pPr>
        <w:pStyle w:val="Heading3"/>
      </w:pPr>
      <w:bookmarkStart w:id="45" w:name="_Toc517191351"/>
      <w:r w:rsidRPr="00153859">
        <w:rPr>
          <w:rFonts w:hint="eastAsia"/>
        </w:rPr>
        <w:t>响应参数</w:t>
      </w:r>
      <w:bookmarkEnd w:id="45"/>
    </w:p>
    <w:p w:rsidR="00C35B33" w:rsidRPr="00B81914" w:rsidRDefault="00C35B33" w:rsidP="00C35B33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 w:rsidR="00CA4204">
        <w:rPr>
          <w:rFonts w:hint="eastAsia"/>
          <w:lang w:val="x-none" w:eastAsia="zh-CN"/>
        </w:rPr>
        <w:t>user</w:t>
      </w:r>
      <w:r>
        <w:rPr>
          <w:rFonts w:hint="eastAsia"/>
          <w:lang w:val="x-none" w:eastAsia="zh-CN"/>
        </w:rPr>
        <w:t>对象列表：</w:t>
      </w:r>
    </w:p>
    <w:p w:rsidR="00C35B33" w:rsidRPr="00B81914" w:rsidRDefault="00CA4204" w:rsidP="00C35B33">
      <w:pPr>
        <w:pStyle w:val="Heading4"/>
        <w:rPr>
          <w:lang w:eastAsia="zh-CN"/>
        </w:rPr>
      </w:pPr>
      <w:r>
        <w:rPr>
          <w:lang w:eastAsia="zh-CN"/>
        </w:rPr>
        <w:t>User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8"/>
        <w:gridCol w:w="1637"/>
        <w:gridCol w:w="922"/>
        <w:gridCol w:w="3840"/>
      </w:tblGrid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Pr="008D72C3" w:rsidRDefault="00C35B33" w:rsidP="00BA64CD">
            <w:r>
              <w:rPr>
                <w:rFonts w:hint="eastAsia"/>
              </w:rPr>
              <w:t>字段</w:t>
            </w:r>
          </w:p>
        </w:tc>
        <w:tc>
          <w:tcPr>
            <w:tcW w:w="1030" w:type="pct"/>
          </w:tcPr>
          <w:p w:rsidR="00C35B33" w:rsidRPr="008D72C3" w:rsidRDefault="00C35B33" w:rsidP="00BA64CD">
            <w:r>
              <w:rPr>
                <w:rFonts w:hint="eastAsia"/>
              </w:rPr>
              <w:t>说明</w:t>
            </w:r>
          </w:p>
        </w:tc>
        <w:tc>
          <w:tcPr>
            <w:tcW w:w="580" w:type="pct"/>
          </w:tcPr>
          <w:p w:rsidR="00C35B33" w:rsidRPr="008D72C3" w:rsidRDefault="00C35B33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6" w:type="pct"/>
          </w:tcPr>
          <w:p w:rsidR="00C35B33" w:rsidRDefault="00C35B33" w:rsidP="00BA64CD">
            <w:r>
              <w:rPr>
                <w:rFonts w:hint="eastAsia"/>
              </w:rPr>
              <w:t>备注</w:t>
            </w:r>
          </w:p>
        </w:tc>
      </w:tr>
      <w:tr w:rsidR="00203163" w:rsidRPr="008D72C3" w:rsidTr="00CA4204">
        <w:trPr>
          <w:trHeight w:val="399"/>
        </w:trPr>
        <w:tc>
          <w:tcPr>
            <w:tcW w:w="974" w:type="pct"/>
          </w:tcPr>
          <w:p w:rsidR="00203163" w:rsidRDefault="00117DA0" w:rsidP="00BA64CD"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030" w:type="pct"/>
          </w:tcPr>
          <w:p w:rsidR="00203163" w:rsidRDefault="0020316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580" w:type="pct"/>
          </w:tcPr>
          <w:p w:rsidR="00203163" w:rsidRDefault="00203163" w:rsidP="00BA64CD">
            <w:pPr>
              <w:ind w:firstLine="1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203163" w:rsidRDefault="00203163" w:rsidP="00BA64CD">
            <w:r>
              <w:rPr>
                <w:rFonts w:hint="eastAsia"/>
                <w:lang w:eastAsia="zh-CN"/>
              </w:rPr>
              <w:t>系统编号</w:t>
            </w: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Open</w:t>
            </w:r>
            <w:r w:rsidR="00C35B33">
              <w:rPr>
                <w:lang w:eastAsia="zh-CN"/>
              </w:rPr>
              <w:t>Id</w:t>
            </w:r>
          </w:p>
        </w:tc>
        <w:tc>
          <w:tcPr>
            <w:tcW w:w="1030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微信Op</w:t>
            </w:r>
            <w:r>
              <w:rPr>
                <w:lang w:eastAsia="zh-CN"/>
              </w:rPr>
              <w:t>enId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35B33" w:rsidRPr="00E55106" w:rsidRDefault="00C35B33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  <w:r w:rsidR="00C35B33">
              <w:rPr>
                <w:lang w:eastAsia="zh-CN"/>
              </w:rPr>
              <w:t>Name</w:t>
            </w:r>
          </w:p>
        </w:tc>
        <w:tc>
          <w:tcPr>
            <w:tcW w:w="103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35B33" w:rsidRDefault="00C35B33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Header</w:t>
            </w:r>
            <w:r w:rsidR="00C35B33">
              <w:rPr>
                <w:lang w:eastAsia="zh-CN"/>
              </w:rPr>
              <w:t>Url</w:t>
            </w:r>
          </w:p>
        </w:tc>
        <w:tc>
          <w:tcPr>
            <w:tcW w:w="103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6" w:type="pct"/>
          </w:tcPr>
          <w:p w:rsidR="00C35B33" w:rsidRDefault="00C35B33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Default="00C35B33" w:rsidP="00BA64CD">
            <w:pPr>
              <w:rPr>
                <w:lang w:eastAsia="zh-CN"/>
              </w:rPr>
            </w:pPr>
            <w:r w:rsidRPr="00B94035">
              <w:rPr>
                <w:lang w:val="x-none" w:eastAsia="zh-CN"/>
              </w:rPr>
              <w:t>City</w:t>
            </w:r>
          </w:p>
        </w:tc>
        <w:tc>
          <w:tcPr>
            <w:tcW w:w="103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35B33" w:rsidRDefault="00C35B33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A4204" w:rsidRPr="008D72C3" w:rsidTr="00CA4204">
        <w:trPr>
          <w:trHeight w:val="399"/>
        </w:trPr>
        <w:tc>
          <w:tcPr>
            <w:tcW w:w="974" w:type="pct"/>
          </w:tcPr>
          <w:p w:rsidR="00CA4204" w:rsidRPr="00B94035" w:rsidRDefault="00CA4204" w:rsidP="00BA64CD">
            <w:pPr>
              <w:rPr>
                <w:lang w:val="x-none" w:eastAsia="zh-CN"/>
              </w:rPr>
            </w:pPr>
            <w:r>
              <w:rPr>
                <w:lang w:val="x-none" w:eastAsia="zh-CN"/>
              </w:rPr>
              <w:t>Province</w:t>
            </w:r>
          </w:p>
        </w:tc>
        <w:tc>
          <w:tcPr>
            <w:tcW w:w="1030" w:type="pct"/>
          </w:tcPr>
          <w:p w:rsidR="00CA4204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580" w:type="pct"/>
          </w:tcPr>
          <w:p w:rsidR="00CA4204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A4204" w:rsidRDefault="00CA4204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lang w:val="x-none" w:eastAsia="zh-CN"/>
              </w:rPr>
              <w:t>Mobile</w:t>
            </w:r>
          </w:p>
        </w:tc>
        <w:tc>
          <w:tcPr>
            <w:tcW w:w="1030" w:type="pct"/>
          </w:tcPr>
          <w:p w:rsidR="00C35B33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35B33" w:rsidRDefault="00CA4204" w:rsidP="00BA64C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如果有</w:t>
            </w:r>
            <w:r w:rsidR="00117DA0">
              <w:rPr>
                <w:rFonts w:ascii="Lucida Sans Unicode" w:hAnsi="Lucida Sans Unicode" w:cs="Lucida Sans Unicode" w:hint="eastAsia"/>
                <w:lang w:eastAsia="zh-CN"/>
              </w:rPr>
              <w:t>返回</w:t>
            </w:r>
          </w:p>
        </w:tc>
      </w:tr>
      <w:tr w:rsidR="00CA4204" w:rsidRPr="008D72C3" w:rsidTr="00CA4204">
        <w:trPr>
          <w:trHeight w:val="399"/>
        </w:trPr>
        <w:tc>
          <w:tcPr>
            <w:tcW w:w="974" w:type="pct"/>
          </w:tcPr>
          <w:p w:rsidR="00CA4204" w:rsidRPr="008E1067" w:rsidRDefault="00117DA0" w:rsidP="00BA64CD">
            <w:pPr>
              <w:rPr>
                <w:lang w:val="x-none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unionid</w:t>
            </w:r>
          </w:p>
        </w:tc>
        <w:tc>
          <w:tcPr>
            <w:tcW w:w="1030" w:type="pct"/>
          </w:tcPr>
          <w:p w:rsidR="00CA4204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  <w:tc>
          <w:tcPr>
            <w:tcW w:w="580" w:type="pct"/>
          </w:tcPr>
          <w:p w:rsidR="00CA4204" w:rsidRDefault="00CA420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CA4204" w:rsidRDefault="00117DA0" w:rsidP="00BA64C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如果有返回</w:t>
            </w:r>
          </w:p>
        </w:tc>
      </w:tr>
      <w:tr w:rsidR="00C35B33" w:rsidRPr="008D72C3" w:rsidTr="00CA4204">
        <w:trPr>
          <w:trHeight w:val="399"/>
        </w:trPr>
        <w:tc>
          <w:tcPr>
            <w:tcW w:w="974" w:type="pct"/>
          </w:tcPr>
          <w:p w:rsidR="00C35B33" w:rsidRPr="008E1067" w:rsidRDefault="00C35B33" w:rsidP="00BA64CD">
            <w:pPr>
              <w:rPr>
                <w:lang w:val="x-none"/>
              </w:rPr>
            </w:pPr>
            <w:r w:rsidRPr="008E1067">
              <w:rPr>
                <w:lang w:val="x-none" w:eastAsia="zh-CN"/>
              </w:rPr>
              <w:t>Remark</w:t>
            </w:r>
          </w:p>
        </w:tc>
        <w:tc>
          <w:tcPr>
            <w:tcW w:w="103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580" w:type="pct"/>
          </w:tcPr>
          <w:p w:rsidR="00C35B33" w:rsidRDefault="00C35B3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6" w:type="pct"/>
          </w:tcPr>
          <w:p w:rsidR="00C35B33" w:rsidRDefault="00C35B33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C35B33" w:rsidRPr="004904C1" w:rsidRDefault="00C35B33" w:rsidP="004904C1">
      <w:pPr>
        <w:rPr>
          <w:lang w:val="x-none" w:eastAsia="zh-CN"/>
        </w:rPr>
      </w:pPr>
    </w:p>
    <w:p w:rsidR="00706BE3" w:rsidRDefault="00706BE3" w:rsidP="00706BE3">
      <w:pPr>
        <w:pStyle w:val="Heading2"/>
      </w:pPr>
      <w:bookmarkStart w:id="46" w:name="_Toc517191352"/>
      <w:r w:rsidRPr="00706BE3">
        <w:rPr>
          <w:rFonts w:hint="eastAsia"/>
        </w:rPr>
        <w:t>用于模板消息的</w:t>
      </w:r>
      <w:r w:rsidRPr="00706BE3">
        <w:t>Form ID存储</w:t>
      </w:r>
      <w:bookmarkEnd w:id="46"/>
    </w:p>
    <w:p w:rsidR="001C088A" w:rsidRDefault="001C088A" w:rsidP="001C088A">
      <w:pPr>
        <w:rPr>
          <w:spacing w:val="3"/>
          <w:sz w:val="21"/>
          <w:szCs w:val="21"/>
          <w:lang w:eastAsia="zh-CN"/>
        </w:rPr>
      </w:pPr>
      <w:r>
        <w:rPr>
          <w:rFonts w:hint="eastAsia"/>
          <w:spacing w:val="3"/>
          <w:sz w:val="21"/>
          <w:szCs w:val="21"/>
          <w:lang w:eastAsia="zh-CN"/>
        </w:rPr>
        <w:t>获取用户 For</w:t>
      </w:r>
      <w:r>
        <w:rPr>
          <w:spacing w:val="3"/>
          <w:sz w:val="21"/>
          <w:szCs w:val="21"/>
          <w:lang w:eastAsia="zh-CN"/>
        </w:rPr>
        <w:t>mId</w:t>
      </w:r>
      <w:r>
        <w:rPr>
          <w:rFonts w:hint="eastAsia"/>
          <w:spacing w:val="3"/>
          <w:sz w:val="21"/>
          <w:szCs w:val="21"/>
          <w:lang w:eastAsia="zh-CN"/>
        </w:rPr>
        <w:t>的模板消息列表</w:t>
      </w:r>
    </w:p>
    <w:p w:rsidR="001C088A" w:rsidRDefault="001C088A" w:rsidP="001C088A">
      <w:pPr>
        <w:pStyle w:val="Heading3"/>
      </w:pPr>
      <w:bookmarkStart w:id="47" w:name="_Toc517191353"/>
      <w:r w:rsidRPr="00123F7E">
        <w:rPr>
          <w:rFonts w:hint="eastAsia"/>
        </w:rPr>
        <w:t>请求</w:t>
      </w:r>
      <w:r w:rsidRPr="00123F7E">
        <w:t>方式</w:t>
      </w:r>
      <w:bookmarkEnd w:id="47"/>
    </w:p>
    <w:p w:rsidR="001C088A" w:rsidRPr="00EB4C0D" w:rsidRDefault="001C088A" w:rsidP="001C088A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http://sparkapi.accuat.com/wechat</w:t>
      </w:r>
      <w:r>
        <w:rPr>
          <w:lang w:val="x-none" w:eastAsia="zh-CN"/>
        </w:rPr>
        <w:t>/</w:t>
      </w:r>
      <w:r>
        <w:rPr>
          <w:rFonts w:hint="eastAsia"/>
          <w:lang w:val="x-none" w:eastAsia="zh-CN"/>
        </w:rPr>
        <w:t>templateList</w:t>
      </w:r>
    </w:p>
    <w:p w:rsidR="001C088A" w:rsidRDefault="001C088A" w:rsidP="001C088A">
      <w:pPr>
        <w:pStyle w:val="Heading3"/>
      </w:pPr>
      <w:bookmarkStart w:id="48" w:name="_Toc517191354"/>
      <w:r>
        <w:rPr>
          <w:rFonts w:hint="eastAsia"/>
        </w:rPr>
        <w:t>请求参数</w:t>
      </w:r>
      <w:bookmarkEnd w:id="48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1C088A" w:rsidTr="00BA64CD">
        <w:trPr>
          <w:trHeight w:val="399"/>
        </w:trPr>
        <w:tc>
          <w:tcPr>
            <w:tcW w:w="1091" w:type="pct"/>
          </w:tcPr>
          <w:p w:rsidR="001C088A" w:rsidRPr="008D72C3" w:rsidRDefault="001C088A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1C088A" w:rsidRPr="008D72C3" w:rsidRDefault="001C088A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1C088A" w:rsidRDefault="001C088A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1C088A" w:rsidRPr="008D72C3" w:rsidRDefault="001C088A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1C088A" w:rsidRDefault="001C088A" w:rsidP="00BA64CD">
            <w:r>
              <w:rPr>
                <w:rFonts w:hint="eastAsia"/>
              </w:rPr>
              <w:t>备注</w:t>
            </w:r>
          </w:p>
        </w:tc>
      </w:tr>
      <w:tr w:rsidR="001C088A" w:rsidTr="00BA64CD">
        <w:trPr>
          <w:trHeight w:val="399"/>
        </w:trPr>
        <w:tc>
          <w:tcPr>
            <w:tcW w:w="1091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offset</w:t>
            </w:r>
          </w:p>
        </w:tc>
        <w:tc>
          <w:tcPr>
            <w:tcW w:w="844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  <w:lang w:eastAsia="zh-CN"/>
              </w:rPr>
              <w:t>开始记录</w:t>
            </w:r>
          </w:p>
        </w:tc>
        <w:tc>
          <w:tcPr>
            <w:tcW w:w="591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1C088A" w:rsidRDefault="00C16DD7" w:rsidP="001C088A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1C088A" w:rsidRDefault="001C088A" w:rsidP="001C088A"/>
        </w:tc>
      </w:tr>
      <w:tr w:rsidR="001C088A" w:rsidTr="00BA64CD">
        <w:trPr>
          <w:trHeight w:val="399"/>
        </w:trPr>
        <w:tc>
          <w:tcPr>
            <w:tcW w:w="1091" w:type="pct"/>
          </w:tcPr>
          <w:p w:rsidR="001C088A" w:rsidRDefault="001C088A" w:rsidP="001C088A">
            <w:pPr>
              <w:rPr>
                <w:lang w:eastAsia="zh-CN"/>
              </w:rPr>
            </w:pPr>
            <w:r w:rsidRPr="00F065BB">
              <w:rPr>
                <w:rFonts w:hint="eastAsia"/>
                <w:spacing w:val="3"/>
                <w:sz w:val="21"/>
                <w:szCs w:val="21"/>
              </w:rPr>
              <w:t>count</w:t>
            </w:r>
          </w:p>
        </w:tc>
        <w:tc>
          <w:tcPr>
            <w:tcW w:w="844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总记录</w:t>
            </w:r>
          </w:p>
        </w:tc>
        <w:tc>
          <w:tcPr>
            <w:tcW w:w="591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1C088A" w:rsidRDefault="001C088A" w:rsidP="001C088A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1C088A" w:rsidRDefault="001C088A" w:rsidP="001C088A"/>
        </w:tc>
      </w:tr>
    </w:tbl>
    <w:p w:rsidR="001C088A" w:rsidRPr="00D67013" w:rsidRDefault="001C088A" w:rsidP="001C088A">
      <w:pPr>
        <w:rPr>
          <w:lang w:eastAsia="zh-CN"/>
        </w:rPr>
      </w:pPr>
    </w:p>
    <w:p w:rsidR="001C088A" w:rsidRDefault="001C088A" w:rsidP="001C088A">
      <w:pPr>
        <w:pStyle w:val="Heading3"/>
      </w:pPr>
      <w:bookmarkStart w:id="49" w:name="_Toc517191355"/>
      <w:r w:rsidRPr="00153859">
        <w:rPr>
          <w:rFonts w:hint="eastAsia"/>
        </w:rPr>
        <w:t>响应参数</w:t>
      </w:r>
      <w:bookmarkEnd w:id="49"/>
    </w:p>
    <w:p w:rsidR="001C088A" w:rsidRPr="00B81914" w:rsidRDefault="001C088A" w:rsidP="001C088A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>
        <w:rPr>
          <w:rFonts w:hint="eastAsia"/>
          <w:lang w:val="x-none" w:eastAsia="zh-CN"/>
        </w:rPr>
        <w:t>tem</w:t>
      </w:r>
      <w:r>
        <w:rPr>
          <w:lang w:val="x-none" w:eastAsia="zh-CN"/>
        </w:rPr>
        <w:t>plate</w:t>
      </w:r>
      <w:r>
        <w:rPr>
          <w:rFonts w:hint="eastAsia"/>
          <w:lang w:val="x-none" w:eastAsia="zh-CN"/>
        </w:rPr>
        <w:t>对象列表：</w:t>
      </w:r>
    </w:p>
    <w:p w:rsidR="001C088A" w:rsidRPr="00B81914" w:rsidRDefault="001C088A" w:rsidP="001C088A">
      <w:pPr>
        <w:pStyle w:val="Heading4"/>
        <w:rPr>
          <w:lang w:eastAsia="zh-CN"/>
        </w:rPr>
      </w:pPr>
      <w:r>
        <w:rPr>
          <w:lang w:eastAsia="zh-CN"/>
        </w:rPr>
        <w:lastRenderedPageBreak/>
        <w:t>Template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8"/>
        <w:gridCol w:w="1637"/>
        <w:gridCol w:w="922"/>
        <w:gridCol w:w="3840"/>
      </w:tblGrid>
      <w:tr w:rsidR="001C088A" w:rsidRPr="008D72C3" w:rsidTr="00BA64CD">
        <w:trPr>
          <w:trHeight w:val="399"/>
        </w:trPr>
        <w:tc>
          <w:tcPr>
            <w:tcW w:w="974" w:type="pct"/>
          </w:tcPr>
          <w:p w:rsidR="001C088A" w:rsidRPr="008D72C3" w:rsidRDefault="001C088A" w:rsidP="00BA64CD">
            <w:r>
              <w:rPr>
                <w:rFonts w:hint="eastAsia"/>
              </w:rPr>
              <w:t>字段</w:t>
            </w:r>
          </w:p>
        </w:tc>
        <w:tc>
          <w:tcPr>
            <w:tcW w:w="1030" w:type="pct"/>
          </w:tcPr>
          <w:p w:rsidR="001C088A" w:rsidRPr="008D72C3" w:rsidRDefault="001C088A" w:rsidP="00BA64CD">
            <w:r>
              <w:rPr>
                <w:rFonts w:hint="eastAsia"/>
              </w:rPr>
              <w:t>说明</w:t>
            </w:r>
          </w:p>
        </w:tc>
        <w:tc>
          <w:tcPr>
            <w:tcW w:w="580" w:type="pct"/>
          </w:tcPr>
          <w:p w:rsidR="001C088A" w:rsidRPr="008D72C3" w:rsidRDefault="001C088A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6" w:type="pct"/>
          </w:tcPr>
          <w:p w:rsidR="001C088A" w:rsidRDefault="001C088A" w:rsidP="00BA64CD">
            <w:r>
              <w:rPr>
                <w:rFonts w:hint="eastAsia"/>
              </w:rPr>
              <w:t>备注</w:t>
            </w:r>
          </w:p>
        </w:tc>
      </w:tr>
      <w:tr w:rsidR="001C088A" w:rsidRPr="008D72C3" w:rsidTr="00BA64CD">
        <w:trPr>
          <w:trHeight w:val="399"/>
        </w:trPr>
        <w:tc>
          <w:tcPr>
            <w:tcW w:w="974" w:type="pct"/>
          </w:tcPr>
          <w:p w:rsidR="001C088A" w:rsidRDefault="001C088A" w:rsidP="001C088A"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030" w:type="pct"/>
          </w:tcPr>
          <w:p w:rsidR="001C088A" w:rsidRDefault="001C088A" w:rsidP="00BA64CD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模板标题id</w:t>
            </w:r>
          </w:p>
        </w:tc>
        <w:tc>
          <w:tcPr>
            <w:tcW w:w="580" w:type="pct"/>
          </w:tcPr>
          <w:p w:rsidR="001C088A" w:rsidRDefault="001C088A" w:rsidP="00BA64CD">
            <w:pPr>
              <w:ind w:firstLine="1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1C088A" w:rsidRDefault="001C088A" w:rsidP="00BA64CD"/>
        </w:tc>
      </w:tr>
      <w:tr w:rsidR="001C088A" w:rsidRPr="008D72C3" w:rsidTr="00BA64CD">
        <w:trPr>
          <w:trHeight w:val="399"/>
        </w:trPr>
        <w:tc>
          <w:tcPr>
            <w:tcW w:w="974" w:type="pct"/>
          </w:tcPr>
          <w:p w:rsidR="001C088A" w:rsidRDefault="001C088A" w:rsidP="00BA64CD">
            <w:pPr>
              <w:rPr>
                <w:lang w:eastAsia="zh-CN"/>
              </w:rPr>
            </w:pPr>
            <w:r>
              <w:rPr>
                <w:rStyle w:val="hljs-string"/>
                <w:color w:val="000000"/>
                <w:spacing w:val="3"/>
                <w:sz w:val="21"/>
                <w:szCs w:val="21"/>
              </w:rPr>
              <w:t>title</w:t>
            </w:r>
          </w:p>
        </w:tc>
        <w:tc>
          <w:tcPr>
            <w:tcW w:w="1030" w:type="pct"/>
          </w:tcPr>
          <w:p w:rsidR="001C088A" w:rsidRDefault="001C088A" w:rsidP="00BA64CD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模板标题内容</w:t>
            </w:r>
          </w:p>
        </w:tc>
        <w:tc>
          <w:tcPr>
            <w:tcW w:w="580" w:type="pct"/>
          </w:tcPr>
          <w:p w:rsidR="001C088A" w:rsidRDefault="001C088A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6" w:type="pct"/>
          </w:tcPr>
          <w:p w:rsidR="001C088A" w:rsidRPr="00E55106" w:rsidRDefault="001C088A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803F0C" w:rsidRPr="008D72C3" w:rsidTr="00BA64CD">
        <w:trPr>
          <w:trHeight w:val="399"/>
        </w:trPr>
        <w:tc>
          <w:tcPr>
            <w:tcW w:w="974" w:type="pct"/>
          </w:tcPr>
          <w:p w:rsidR="00803F0C" w:rsidRDefault="00803F0C" w:rsidP="00BA64CD">
            <w:pPr>
              <w:rPr>
                <w:rStyle w:val="hljs-string"/>
                <w:color w:val="000000"/>
                <w:spacing w:val="3"/>
                <w:sz w:val="21"/>
                <w:szCs w:val="21"/>
              </w:rPr>
            </w:pPr>
            <w:r>
              <w:rPr>
                <w:rStyle w:val="hljs-string"/>
                <w:color w:val="000000"/>
                <w:spacing w:val="3"/>
                <w:sz w:val="21"/>
                <w:szCs w:val="21"/>
              </w:rPr>
              <w:t>keyword_list</w:t>
            </w:r>
          </w:p>
        </w:tc>
        <w:tc>
          <w:tcPr>
            <w:tcW w:w="1030" w:type="pct"/>
          </w:tcPr>
          <w:p w:rsidR="00803F0C" w:rsidRDefault="00803F0C" w:rsidP="00BA64CD">
            <w:pPr>
              <w:rPr>
                <w:spacing w:val="3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3"/>
              </w:rPr>
              <w:t>模板标题下关键词库</w:t>
            </w:r>
          </w:p>
        </w:tc>
        <w:tc>
          <w:tcPr>
            <w:tcW w:w="580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416" w:type="pct"/>
          </w:tcPr>
          <w:p w:rsidR="00803F0C" w:rsidRPr="00E55106" w:rsidRDefault="00803F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9223AE" w:rsidRDefault="00803F0C" w:rsidP="00803F0C">
      <w:pPr>
        <w:pStyle w:val="Heading4"/>
        <w:rPr>
          <w:lang w:eastAsia="zh-CN"/>
        </w:rPr>
      </w:pPr>
      <w:r w:rsidRPr="00803F0C">
        <w:rPr>
          <w:lang w:eastAsia="zh-CN"/>
        </w:rPr>
        <w:t>keyword_list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8"/>
        <w:gridCol w:w="1637"/>
        <w:gridCol w:w="922"/>
        <w:gridCol w:w="3840"/>
      </w:tblGrid>
      <w:tr w:rsidR="00803F0C" w:rsidTr="00BA64CD">
        <w:trPr>
          <w:trHeight w:val="399"/>
        </w:trPr>
        <w:tc>
          <w:tcPr>
            <w:tcW w:w="974" w:type="pct"/>
          </w:tcPr>
          <w:p w:rsidR="00803F0C" w:rsidRPr="008D72C3" w:rsidRDefault="00803F0C" w:rsidP="00BA64CD">
            <w:r>
              <w:rPr>
                <w:rFonts w:hint="eastAsia"/>
              </w:rPr>
              <w:t>字段</w:t>
            </w:r>
          </w:p>
        </w:tc>
        <w:tc>
          <w:tcPr>
            <w:tcW w:w="1030" w:type="pct"/>
          </w:tcPr>
          <w:p w:rsidR="00803F0C" w:rsidRPr="008D72C3" w:rsidRDefault="00803F0C" w:rsidP="00BA64CD">
            <w:r>
              <w:rPr>
                <w:rFonts w:hint="eastAsia"/>
              </w:rPr>
              <w:t>说明</w:t>
            </w:r>
          </w:p>
        </w:tc>
        <w:tc>
          <w:tcPr>
            <w:tcW w:w="580" w:type="pct"/>
          </w:tcPr>
          <w:p w:rsidR="00803F0C" w:rsidRPr="008D72C3" w:rsidRDefault="00803F0C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6" w:type="pct"/>
          </w:tcPr>
          <w:p w:rsidR="00803F0C" w:rsidRDefault="00803F0C" w:rsidP="00BA64CD">
            <w:r>
              <w:rPr>
                <w:rFonts w:hint="eastAsia"/>
              </w:rPr>
              <w:t>备注</w:t>
            </w:r>
          </w:p>
        </w:tc>
      </w:tr>
      <w:tr w:rsidR="00803F0C" w:rsidTr="00BA64CD">
        <w:trPr>
          <w:trHeight w:val="399"/>
        </w:trPr>
        <w:tc>
          <w:tcPr>
            <w:tcW w:w="974" w:type="pct"/>
          </w:tcPr>
          <w:p w:rsidR="00803F0C" w:rsidRDefault="00803F0C" w:rsidP="00BA64CD">
            <w:r>
              <w:rPr>
                <w:rStyle w:val="hljs-string"/>
                <w:color w:val="000000"/>
                <w:spacing w:val="3"/>
                <w:sz w:val="21"/>
                <w:szCs w:val="21"/>
              </w:rPr>
              <w:t>keyword_id</w:t>
            </w:r>
          </w:p>
        </w:tc>
        <w:tc>
          <w:tcPr>
            <w:tcW w:w="1030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关键词id</w:t>
            </w:r>
          </w:p>
        </w:tc>
        <w:tc>
          <w:tcPr>
            <w:tcW w:w="580" w:type="pct"/>
          </w:tcPr>
          <w:p w:rsidR="00803F0C" w:rsidRDefault="00803F0C" w:rsidP="00BA64CD">
            <w:pPr>
              <w:ind w:firstLine="1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803F0C" w:rsidRDefault="00803F0C" w:rsidP="00BA64CD"/>
        </w:tc>
      </w:tr>
      <w:tr w:rsidR="00803F0C" w:rsidRPr="00E55106" w:rsidTr="00BA64CD">
        <w:trPr>
          <w:trHeight w:val="399"/>
        </w:trPr>
        <w:tc>
          <w:tcPr>
            <w:tcW w:w="974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30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关键词内容</w:t>
            </w:r>
          </w:p>
        </w:tc>
        <w:tc>
          <w:tcPr>
            <w:tcW w:w="580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6" w:type="pct"/>
          </w:tcPr>
          <w:p w:rsidR="00803F0C" w:rsidRPr="00E55106" w:rsidRDefault="00803F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803F0C" w:rsidRPr="00E55106" w:rsidTr="00BA64CD">
        <w:trPr>
          <w:trHeight w:val="399"/>
        </w:trPr>
        <w:tc>
          <w:tcPr>
            <w:tcW w:w="974" w:type="pct"/>
          </w:tcPr>
          <w:p w:rsidR="00803F0C" w:rsidRDefault="00803F0C" w:rsidP="00803F0C">
            <w:pPr>
              <w:rPr>
                <w:rStyle w:val="hljs-string"/>
                <w:color w:val="000000"/>
                <w:spacing w:val="3"/>
                <w:sz w:val="21"/>
                <w:szCs w:val="21"/>
              </w:rPr>
            </w:pPr>
            <w:r>
              <w:rPr>
                <w:rStyle w:val="hljs-string"/>
                <w:color w:val="000000"/>
                <w:spacing w:val="3"/>
                <w:sz w:val="21"/>
                <w:szCs w:val="21"/>
              </w:rPr>
              <w:t>Example</w:t>
            </w:r>
          </w:p>
        </w:tc>
        <w:tc>
          <w:tcPr>
            <w:tcW w:w="1030" w:type="pct"/>
          </w:tcPr>
          <w:p w:rsidR="00803F0C" w:rsidRDefault="00803F0C" w:rsidP="00BA64CD">
            <w:pPr>
              <w:rPr>
                <w:spacing w:val="3"/>
                <w:sz w:val="21"/>
                <w:szCs w:val="21"/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  <w:lang w:eastAsia="zh-CN"/>
              </w:rPr>
              <w:t>关键词内容对应的示例</w:t>
            </w:r>
          </w:p>
        </w:tc>
        <w:tc>
          <w:tcPr>
            <w:tcW w:w="580" w:type="pct"/>
          </w:tcPr>
          <w:p w:rsidR="00803F0C" w:rsidRDefault="00803F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6" w:type="pct"/>
          </w:tcPr>
          <w:p w:rsidR="00803F0C" w:rsidRPr="00E55106" w:rsidRDefault="00803F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803F0C" w:rsidRDefault="00803F0C" w:rsidP="00803F0C">
      <w:pPr>
        <w:rPr>
          <w:lang w:val="x-none" w:eastAsia="zh-CN"/>
        </w:rPr>
      </w:pPr>
    </w:p>
    <w:p w:rsidR="00803F0C" w:rsidRPr="00803F0C" w:rsidRDefault="00803F0C" w:rsidP="00803F0C">
      <w:pPr>
        <w:rPr>
          <w:lang w:val="x-none" w:eastAsia="zh-CN"/>
        </w:rPr>
      </w:pPr>
    </w:p>
    <w:p w:rsidR="00706BE3" w:rsidRDefault="00706BE3" w:rsidP="00706BE3">
      <w:pPr>
        <w:pStyle w:val="Heading2"/>
      </w:pPr>
      <w:bookmarkStart w:id="50" w:name="_Toc517191356"/>
      <w:r w:rsidRPr="00706BE3">
        <w:rPr>
          <w:rFonts w:hint="eastAsia"/>
        </w:rPr>
        <w:t>微信绑定手机号存储</w:t>
      </w:r>
      <w:bookmarkEnd w:id="50"/>
    </w:p>
    <w:p w:rsidR="00F648FB" w:rsidRDefault="00F648FB" w:rsidP="00F648FB">
      <w:pPr>
        <w:rPr>
          <w:spacing w:val="3"/>
          <w:sz w:val="21"/>
          <w:szCs w:val="21"/>
          <w:lang w:eastAsia="zh-CN"/>
        </w:rPr>
      </w:pPr>
      <w:r>
        <w:rPr>
          <w:rFonts w:hint="eastAsia"/>
          <w:spacing w:val="3"/>
          <w:sz w:val="21"/>
          <w:szCs w:val="21"/>
          <w:lang w:eastAsia="zh-CN"/>
        </w:rPr>
        <w:t>将用户 的手机号与openId 绑定</w:t>
      </w:r>
    </w:p>
    <w:p w:rsidR="00F648FB" w:rsidRDefault="00F648FB" w:rsidP="00F648FB">
      <w:pPr>
        <w:pStyle w:val="Heading3"/>
      </w:pPr>
      <w:bookmarkStart w:id="51" w:name="_Toc517191357"/>
      <w:r w:rsidRPr="00123F7E">
        <w:rPr>
          <w:rFonts w:hint="eastAsia"/>
        </w:rPr>
        <w:t>请求</w:t>
      </w:r>
      <w:r w:rsidRPr="00123F7E">
        <w:t>方式</w:t>
      </w:r>
      <w:bookmarkEnd w:id="51"/>
    </w:p>
    <w:p w:rsidR="00F648FB" w:rsidRPr="00EB4C0D" w:rsidRDefault="00F648FB" w:rsidP="00F648FB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http://sparkapi.accuat.com/wechat</w:t>
      </w:r>
      <w:r>
        <w:rPr>
          <w:lang w:val="x-none" w:eastAsia="zh-CN"/>
        </w:rPr>
        <w:t>/</w:t>
      </w:r>
      <w:r>
        <w:rPr>
          <w:rFonts w:hint="eastAsia"/>
          <w:lang w:val="x-none" w:eastAsia="zh-CN"/>
        </w:rPr>
        <w:t>bin</w:t>
      </w:r>
      <w:r>
        <w:rPr>
          <w:lang w:val="x-none" w:eastAsia="zh-CN"/>
        </w:rPr>
        <w:t>d</w:t>
      </w:r>
    </w:p>
    <w:p w:rsidR="00F648FB" w:rsidRDefault="00F648FB" w:rsidP="00F648FB">
      <w:pPr>
        <w:pStyle w:val="Heading3"/>
      </w:pPr>
      <w:bookmarkStart w:id="52" w:name="_Toc517191358"/>
      <w:r>
        <w:rPr>
          <w:rFonts w:hint="eastAsia"/>
        </w:rPr>
        <w:t>请求参数</w:t>
      </w:r>
      <w:bookmarkEnd w:id="52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F648FB" w:rsidTr="00BA64CD">
        <w:trPr>
          <w:trHeight w:val="399"/>
        </w:trPr>
        <w:tc>
          <w:tcPr>
            <w:tcW w:w="1091" w:type="pct"/>
          </w:tcPr>
          <w:p w:rsidR="00F648FB" w:rsidRPr="008D72C3" w:rsidRDefault="00F648FB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F648FB" w:rsidRPr="008D72C3" w:rsidRDefault="00F648FB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F648FB" w:rsidRDefault="00F648FB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F648FB" w:rsidRPr="008D72C3" w:rsidRDefault="00F648FB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F648FB" w:rsidRDefault="00F648FB" w:rsidP="00BA64CD">
            <w:r>
              <w:rPr>
                <w:rFonts w:hint="eastAsia"/>
              </w:rPr>
              <w:t>备注</w:t>
            </w:r>
          </w:p>
        </w:tc>
      </w:tr>
      <w:tr w:rsidR="00F648FB" w:rsidTr="00BA64CD">
        <w:trPr>
          <w:trHeight w:val="399"/>
        </w:trPr>
        <w:tc>
          <w:tcPr>
            <w:tcW w:w="1091" w:type="pct"/>
          </w:tcPr>
          <w:p w:rsidR="00F648FB" w:rsidRDefault="00F648FB" w:rsidP="00BA64CD">
            <w:pPr>
              <w:rPr>
                <w:lang w:eastAsia="zh-CN"/>
              </w:rPr>
            </w:pPr>
            <w:r w:rsidRPr="004441B8">
              <w:rPr>
                <w:lang w:eastAsia="zh-CN"/>
              </w:rPr>
              <w:t>touser</w:t>
            </w:r>
          </w:p>
        </w:tc>
        <w:tc>
          <w:tcPr>
            <w:tcW w:w="844" w:type="pct"/>
          </w:tcPr>
          <w:p w:rsidR="00F648FB" w:rsidRDefault="00F648FB" w:rsidP="00BA64CD">
            <w:pPr>
              <w:rPr>
                <w:lang w:eastAsia="zh-CN"/>
              </w:rPr>
            </w:pPr>
            <w:r w:rsidRPr="004441B8">
              <w:rPr>
                <w:rFonts w:hint="eastAsia"/>
                <w:spacing w:val="3"/>
                <w:sz w:val="21"/>
                <w:szCs w:val="21"/>
                <w:lang w:eastAsia="zh-CN"/>
              </w:rPr>
              <w:t>接收者</w:t>
            </w:r>
          </w:p>
        </w:tc>
        <w:tc>
          <w:tcPr>
            <w:tcW w:w="591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color w:val="000000"/>
                <w:spacing w:val="3"/>
              </w:rPr>
              <w:t>openid</w:t>
            </w:r>
          </w:p>
        </w:tc>
      </w:tr>
      <w:tr w:rsidR="00F648FB" w:rsidTr="00BA64CD">
        <w:trPr>
          <w:trHeight w:val="399"/>
        </w:trPr>
        <w:tc>
          <w:tcPr>
            <w:tcW w:w="1091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obil</w:t>
            </w:r>
            <w:r>
              <w:rPr>
                <w:lang w:eastAsia="zh-CN"/>
              </w:rPr>
              <w:t>e</w:t>
            </w:r>
          </w:p>
        </w:tc>
        <w:tc>
          <w:tcPr>
            <w:tcW w:w="844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91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F648FB" w:rsidRDefault="00F648FB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648FB" w:rsidRDefault="00F648FB" w:rsidP="00BA64CD">
            <w:pPr>
              <w:rPr>
                <w:lang w:eastAsia="zh-CN"/>
              </w:rPr>
            </w:pPr>
          </w:p>
        </w:tc>
      </w:tr>
    </w:tbl>
    <w:p w:rsidR="00F648FB" w:rsidRDefault="00F648FB" w:rsidP="00F648FB">
      <w:pPr>
        <w:pStyle w:val="Heading3"/>
      </w:pPr>
      <w:bookmarkStart w:id="53" w:name="_Toc517191359"/>
      <w:r w:rsidRPr="00153859">
        <w:rPr>
          <w:rFonts w:hint="eastAsia"/>
        </w:rPr>
        <w:t>响应参数</w:t>
      </w:r>
      <w:bookmarkEnd w:id="53"/>
    </w:p>
    <w:p w:rsidR="009223AE" w:rsidRPr="009223AE" w:rsidRDefault="00170EFC" w:rsidP="009223AE">
      <w:pPr>
        <w:rPr>
          <w:lang w:val="x-none" w:eastAsia="zh-CN"/>
        </w:rPr>
      </w:pPr>
      <w:r>
        <w:rPr>
          <w:rFonts w:hint="eastAsia"/>
          <w:lang w:val="x-none" w:eastAsia="zh-CN"/>
        </w:rPr>
        <w:t>bool</w:t>
      </w:r>
    </w:p>
    <w:p w:rsidR="00706BE3" w:rsidRDefault="00706BE3" w:rsidP="00706BE3">
      <w:pPr>
        <w:pStyle w:val="Heading2"/>
      </w:pPr>
      <w:bookmarkStart w:id="54" w:name="_Toc517191360"/>
      <w:r w:rsidRPr="00706BE3">
        <w:rPr>
          <w:rFonts w:hint="eastAsia"/>
        </w:rPr>
        <w:t>发送小程序模板消息</w:t>
      </w:r>
      <w:bookmarkEnd w:id="54"/>
    </w:p>
    <w:p w:rsidR="009223AE" w:rsidRPr="009223AE" w:rsidRDefault="009223AE" w:rsidP="009223AE">
      <w:pPr>
        <w:rPr>
          <w:lang w:val="x-none" w:eastAsia="zh-CN"/>
        </w:rPr>
      </w:pPr>
    </w:p>
    <w:p w:rsidR="004441B8" w:rsidRDefault="004441B8" w:rsidP="004441B8">
      <w:pPr>
        <w:rPr>
          <w:spacing w:val="3"/>
          <w:sz w:val="21"/>
          <w:szCs w:val="21"/>
          <w:lang w:eastAsia="zh-CN"/>
        </w:rPr>
      </w:pPr>
      <w:r>
        <w:rPr>
          <w:rFonts w:hint="eastAsia"/>
          <w:spacing w:val="3"/>
          <w:sz w:val="21"/>
          <w:szCs w:val="21"/>
          <w:lang w:eastAsia="zh-CN"/>
        </w:rPr>
        <w:t>发送模板消息给到指定的用户</w:t>
      </w:r>
    </w:p>
    <w:p w:rsidR="004441B8" w:rsidRDefault="004441B8" w:rsidP="004441B8">
      <w:pPr>
        <w:pStyle w:val="Heading3"/>
      </w:pPr>
      <w:bookmarkStart w:id="55" w:name="_Toc517191361"/>
      <w:r w:rsidRPr="00123F7E">
        <w:rPr>
          <w:rFonts w:hint="eastAsia"/>
        </w:rPr>
        <w:lastRenderedPageBreak/>
        <w:t>请求</w:t>
      </w:r>
      <w:r w:rsidRPr="00123F7E">
        <w:t>方式</w:t>
      </w:r>
      <w:bookmarkEnd w:id="55"/>
    </w:p>
    <w:p w:rsidR="004441B8" w:rsidRPr="00EB4C0D" w:rsidRDefault="004441B8" w:rsidP="004441B8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http://sparkapi.accuat.com/wechat</w:t>
      </w:r>
      <w:r>
        <w:rPr>
          <w:lang w:val="x-none" w:eastAsia="zh-CN"/>
        </w:rPr>
        <w:t>/</w:t>
      </w:r>
      <w:r>
        <w:rPr>
          <w:rFonts w:hint="eastAsia"/>
          <w:lang w:val="x-none" w:eastAsia="zh-CN"/>
        </w:rPr>
        <w:t>se</w:t>
      </w:r>
      <w:r>
        <w:rPr>
          <w:lang w:val="x-none" w:eastAsia="zh-CN"/>
        </w:rPr>
        <w:t>ndTemplateMessage</w:t>
      </w:r>
    </w:p>
    <w:p w:rsidR="004441B8" w:rsidRDefault="004441B8" w:rsidP="004441B8">
      <w:pPr>
        <w:pStyle w:val="Heading3"/>
      </w:pPr>
      <w:bookmarkStart w:id="56" w:name="_Toc517191362"/>
      <w:r>
        <w:rPr>
          <w:rFonts w:hint="eastAsia"/>
        </w:rPr>
        <w:t>请求参数</w:t>
      </w:r>
      <w:bookmarkEnd w:id="56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4441B8" w:rsidTr="00BA64CD">
        <w:trPr>
          <w:trHeight w:val="399"/>
        </w:trPr>
        <w:tc>
          <w:tcPr>
            <w:tcW w:w="1091" w:type="pct"/>
          </w:tcPr>
          <w:p w:rsidR="004441B8" w:rsidRPr="008D72C3" w:rsidRDefault="004441B8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4441B8" w:rsidRPr="008D72C3" w:rsidRDefault="004441B8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4441B8" w:rsidRDefault="004441B8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4441B8" w:rsidRPr="008D72C3" w:rsidRDefault="004441B8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4441B8" w:rsidRDefault="004441B8" w:rsidP="00BA64CD">
            <w:r>
              <w:rPr>
                <w:rFonts w:hint="eastAsia"/>
              </w:rPr>
              <w:t>备注</w:t>
            </w: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Default="004441B8" w:rsidP="00BA64CD">
            <w:pPr>
              <w:rPr>
                <w:lang w:eastAsia="zh-CN"/>
              </w:rPr>
            </w:pPr>
            <w:r w:rsidRPr="004441B8">
              <w:rPr>
                <w:lang w:eastAsia="zh-CN"/>
              </w:rPr>
              <w:t>touser</w:t>
            </w:r>
          </w:p>
        </w:tc>
        <w:tc>
          <w:tcPr>
            <w:tcW w:w="844" w:type="pct"/>
          </w:tcPr>
          <w:p w:rsidR="004441B8" w:rsidRDefault="004441B8" w:rsidP="00BA64CD">
            <w:pPr>
              <w:rPr>
                <w:lang w:eastAsia="zh-CN"/>
              </w:rPr>
            </w:pPr>
            <w:r w:rsidRPr="004441B8">
              <w:rPr>
                <w:rFonts w:hint="eastAsia"/>
                <w:spacing w:val="3"/>
                <w:sz w:val="21"/>
                <w:szCs w:val="21"/>
                <w:lang w:eastAsia="zh-CN"/>
              </w:rPr>
              <w:t>接收者</w:t>
            </w:r>
          </w:p>
        </w:tc>
        <w:tc>
          <w:tcPr>
            <w:tcW w:w="591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color w:val="000000"/>
                <w:spacing w:val="3"/>
              </w:rPr>
              <w:t>openid</w:t>
            </w: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Default="004441B8" w:rsidP="00BA64CD">
            <w:pPr>
              <w:rPr>
                <w:lang w:eastAsia="zh-CN"/>
              </w:rPr>
            </w:pPr>
            <w:r w:rsidRPr="004441B8">
              <w:rPr>
                <w:lang w:eastAsia="zh-CN"/>
              </w:rPr>
              <w:t>template_id</w:t>
            </w:r>
          </w:p>
        </w:tc>
        <w:tc>
          <w:tcPr>
            <w:tcW w:w="844" w:type="pct"/>
          </w:tcPr>
          <w:p w:rsidR="004441B8" w:rsidRDefault="004441B8" w:rsidP="00BA64CD">
            <w:pPr>
              <w:rPr>
                <w:lang w:eastAsia="zh-CN"/>
              </w:rPr>
            </w:pPr>
            <w:r w:rsidRPr="004441B8">
              <w:rPr>
                <w:rFonts w:hint="eastAsia"/>
                <w:lang w:eastAsia="zh-CN"/>
              </w:rPr>
              <w:t>模板消息的</w:t>
            </w:r>
            <w:r w:rsidRPr="004441B8"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4441B8" w:rsidRDefault="004441B8" w:rsidP="00BA64CD">
            <w:pPr>
              <w:rPr>
                <w:lang w:eastAsia="zh-CN"/>
              </w:rPr>
            </w:pP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Pr="004441B8" w:rsidRDefault="004441B8" w:rsidP="004441B8">
            <w:pPr>
              <w:rPr>
                <w:lang w:eastAsia="zh-CN"/>
              </w:rPr>
            </w:pPr>
            <w:r w:rsidRPr="004441B8">
              <w:rPr>
                <w:lang w:eastAsia="zh-CN"/>
              </w:rPr>
              <w:t>page</w:t>
            </w:r>
          </w:p>
        </w:tc>
        <w:tc>
          <w:tcPr>
            <w:tcW w:w="844" w:type="pct"/>
          </w:tcPr>
          <w:p w:rsidR="004441B8" w:rsidRDefault="004441B8" w:rsidP="004441B8">
            <w:pPr>
              <w:rPr>
                <w:lang w:eastAsia="zh-CN"/>
              </w:rPr>
            </w:pPr>
            <w:r w:rsidRPr="004441B8">
              <w:rPr>
                <w:rFonts w:hint="eastAsia"/>
                <w:lang w:eastAsia="zh-CN"/>
              </w:rPr>
              <w:t>点击模板卡片后的跳转页面</w:t>
            </w:r>
          </w:p>
        </w:tc>
        <w:tc>
          <w:tcPr>
            <w:tcW w:w="591" w:type="pct"/>
          </w:tcPr>
          <w:p w:rsidR="004441B8" w:rsidRDefault="004441B8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7" w:type="pct"/>
          </w:tcPr>
          <w:p w:rsidR="004441B8" w:rsidRDefault="004441B8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4441B8" w:rsidRDefault="004441B8" w:rsidP="004441B8">
            <w:pPr>
              <w:rPr>
                <w:lang w:eastAsia="zh-CN"/>
              </w:rPr>
            </w:pP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Pr="004441B8" w:rsidRDefault="005B73D5" w:rsidP="004441B8">
            <w:pPr>
              <w:rPr>
                <w:lang w:eastAsia="zh-CN"/>
              </w:rPr>
            </w:pPr>
            <w:r w:rsidRPr="005B73D5">
              <w:rPr>
                <w:lang w:eastAsia="zh-CN"/>
              </w:rPr>
              <w:t>form_id</w:t>
            </w:r>
          </w:p>
        </w:tc>
        <w:tc>
          <w:tcPr>
            <w:tcW w:w="844" w:type="pct"/>
          </w:tcPr>
          <w:p w:rsidR="004441B8" w:rsidRPr="004441B8" w:rsidRDefault="005B73D5" w:rsidP="004441B8">
            <w:pPr>
              <w:rPr>
                <w:lang w:eastAsia="zh-CN"/>
              </w:rPr>
            </w:pPr>
            <w:r w:rsidRPr="005B73D5">
              <w:rPr>
                <w:rFonts w:hint="eastAsia"/>
                <w:lang w:eastAsia="zh-CN"/>
              </w:rPr>
              <w:t>表单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91" w:type="pct"/>
          </w:tcPr>
          <w:p w:rsidR="004441B8" w:rsidRDefault="005B73D5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7" w:type="pct"/>
          </w:tcPr>
          <w:p w:rsidR="004441B8" w:rsidRDefault="005B73D5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4441B8" w:rsidRDefault="004441B8" w:rsidP="004441B8">
            <w:pPr>
              <w:rPr>
                <w:lang w:eastAsia="zh-CN"/>
              </w:rPr>
            </w:pP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Pr="004441B8" w:rsidRDefault="005B73D5" w:rsidP="004441B8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emphasis_keyword</w:t>
            </w:r>
          </w:p>
        </w:tc>
        <w:tc>
          <w:tcPr>
            <w:tcW w:w="844" w:type="pct"/>
          </w:tcPr>
          <w:p w:rsidR="004441B8" w:rsidRPr="004441B8" w:rsidRDefault="004441B8" w:rsidP="004441B8">
            <w:pPr>
              <w:rPr>
                <w:lang w:eastAsia="zh-CN"/>
              </w:rPr>
            </w:pPr>
          </w:p>
        </w:tc>
        <w:tc>
          <w:tcPr>
            <w:tcW w:w="591" w:type="pct"/>
          </w:tcPr>
          <w:p w:rsidR="004441B8" w:rsidRDefault="004441B8" w:rsidP="004441B8">
            <w:pPr>
              <w:rPr>
                <w:lang w:eastAsia="zh-CN"/>
              </w:rPr>
            </w:pPr>
          </w:p>
        </w:tc>
        <w:tc>
          <w:tcPr>
            <w:tcW w:w="707" w:type="pct"/>
          </w:tcPr>
          <w:p w:rsidR="004441B8" w:rsidRDefault="004441B8" w:rsidP="004441B8">
            <w:pPr>
              <w:rPr>
                <w:lang w:eastAsia="zh-CN"/>
              </w:rPr>
            </w:pPr>
          </w:p>
        </w:tc>
        <w:tc>
          <w:tcPr>
            <w:tcW w:w="1767" w:type="pct"/>
          </w:tcPr>
          <w:p w:rsidR="004441B8" w:rsidRDefault="004441B8" w:rsidP="004441B8">
            <w:pPr>
              <w:rPr>
                <w:lang w:eastAsia="zh-CN"/>
              </w:rPr>
            </w:pPr>
          </w:p>
        </w:tc>
      </w:tr>
      <w:tr w:rsidR="004441B8" w:rsidTr="00BA64CD">
        <w:trPr>
          <w:trHeight w:val="399"/>
        </w:trPr>
        <w:tc>
          <w:tcPr>
            <w:tcW w:w="1091" w:type="pct"/>
          </w:tcPr>
          <w:p w:rsidR="004441B8" w:rsidRPr="004441B8" w:rsidRDefault="005B73D5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844" w:type="pct"/>
          </w:tcPr>
          <w:p w:rsidR="004441B8" w:rsidRPr="004441B8" w:rsidRDefault="005B73D5" w:rsidP="004441B8">
            <w:pPr>
              <w:rPr>
                <w:lang w:eastAsia="zh-CN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模板内容</w:t>
            </w:r>
          </w:p>
        </w:tc>
        <w:tc>
          <w:tcPr>
            <w:tcW w:w="591" w:type="pct"/>
          </w:tcPr>
          <w:p w:rsidR="004441B8" w:rsidRDefault="005B73D5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JsonString</w:t>
            </w:r>
          </w:p>
        </w:tc>
        <w:tc>
          <w:tcPr>
            <w:tcW w:w="707" w:type="pct"/>
          </w:tcPr>
          <w:p w:rsidR="004441B8" w:rsidRDefault="005B73D5" w:rsidP="004441B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073FFD" w:rsidRDefault="005B73D5" w:rsidP="00073F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jc w:val="left"/>
              <w:rPr>
                <w:rFonts w:ascii="Courier New" w:eastAsia="Times New Roman" w:hAnsi="Courier New" w:cs="Courier New"/>
                <w:color w:val="000000"/>
                <w:spacing w:val="3"/>
                <w:sz w:val="21"/>
                <w:szCs w:val="21"/>
                <w:shd w:val="clear" w:color="auto" w:fill="auto"/>
                <w:lang w:eastAsia="zh-CN"/>
              </w:rPr>
            </w:pPr>
            <w:r w:rsidRPr="005B73D5">
              <w:rPr>
                <w:rFonts w:ascii="Courier New" w:eastAsia="Times New Roman" w:hAnsi="Courier New" w:cs="Courier New"/>
                <w:color w:val="000000"/>
                <w:spacing w:val="3"/>
                <w:sz w:val="21"/>
                <w:szCs w:val="21"/>
                <w:shd w:val="clear" w:color="auto" w:fill="auto"/>
                <w:lang w:eastAsia="zh-CN"/>
              </w:rPr>
              <w:t xml:space="preserve">{ </w:t>
            </w:r>
          </w:p>
          <w:p w:rsidR="005B73D5" w:rsidRPr="005B73D5" w:rsidRDefault="005B73D5" w:rsidP="00073F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jc w:val="left"/>
              <w:rPr>
                <w:lang w:eastAsia="zh-CN"/>
              </w:rPr>
            </w:pPr>
            <w:r w:rsidRPr="005B73D5">
              <w:rPr>
                <w:rFonts w:ascii="Courier New" w:eastAsia="Times New Roman" w:hAnsi="Courier New" w:cs="Courier New"/>
                <w:color w:val="000000"/>
                <w:spacing w:val="3"/>
                <w:sz w:val="21"/>
                <w:szCs w:val="21"/>
                <w:shd w:val="clear" w:color="auto" w:fill="auto"/>
                <w:lang w:eastAsia="zh-CN"/>
              </w:rPr>
              <w:t>"</w:t>
            </w:r>
            <w:r w:rsidRPr="005B73D5">
              <w:rPr>
                <w:lang w:eastAsia="zh-CN"/>
              </w:rPr>
              <w:t>keyword1": {"value": "</w:t>
            </w:r>
            <w:r w:rsidRPr="005B73D5">
              <w:rPr>
                <w:rFonts w:hint="eastAsia"/>
                <w:lang w:eastAsia="zh-CN"/>
              </w:rPr>
              <w:t>Name</w:t>
            </w:r>
            <w:r w:rsidRPr="005B73D5">
              <w:rPr>
                <w:lang w:eastAsia="zh-CN"/>
              </w:rPr>
              <w:t>"},</w:t>
            </w:r>
          </w:p>
          <w:p w:rsidR="00073FFD" w:rsidRDefault="005B73D5" w:rsidP="005B73D5">
            <w:pPr>
              <w:rPr>
                <w:lang w:eastAsia="zh-CN"/>
              </w:rPr>
            </w:pPr>
            <w:r w:rsidRPr="005B73D5">
              <w:rPr>
                <w:lang w:eastAsia="zh-CN"/>
              </w:rPr>
              <w:t>"keyword2": {"value": "2015</w:t>
            </w:r>
            <w:r w:rsidRPr="005B73D5">
              <w:rPr>
                <w:rFonts w:hint="eastAsia"/>
                <w:lang w:eastAsia="zh-CN"/>
              </w:rPr>
              <w:t>年</w:t>
            </w:r>
            <w:r w:rsidRPr="005B73D5">
              <w:rPr>
                <w:lang w:eastAsia="zh-CN"/>
              </w:rPr>
              <w:t>01</w:t>
            </w:r>
            <w:r w:rsidRPr="005B73D5">
              <w:rPr>
                <w:rFonts w:hint="eastAsia"/>
                <w:lang w:eastAsia="zh-CN"/>
              </w:rPr>
              <w:t>月</w:t>
            </w:r>
            <w:r w:rsidRPr="005B73D5">
              <w:rPr>
                <w:lang w:eastAsia="zh-CN"/>
              </w:rPr>
              <w:t>05</w:t>
            </w:r>
            <w:r w:rsidRPr="005B73D5">
              <w:rPr>
                <w:rFonts w:hint="eastAsia"/>
                <w:lang w:eastAsia="zh-CN"/>
              </w:rPr>
              <w:t>日</w:t>
            </w:r>
            <w:r w:rsidRPr="005B73D5">
              <w:rPr>
                <w:lang w:eastAsia="zh-CN"/>
              </w:rPr>
              <w:t xml:space="preserve"> 12:30" }</w:t>
            </w:r>
          </w:p>
          <w:p w:rsidR="004441B8" w:rsidRDefault="005B73D5" w:rsidP="00073FFD">
            <w:pPr>
              <w:rPr>
                <w:lang w:eastAsia="zh-CN"/>
              </w:rPr>
            </w:pPr>
            <w:r w:rsidRPr="005B73D5">
              <w:rPr>
                <w:lang w:eastAsia="zh-CN"/>
              </w:rPr>
              <w:t>}</w:t>
            </w:r>
            <w:r w:rsidRPr="005B73D5">
              <w:rPr>
                <w:rFonts w:ascii="Courier New" w:eastAsia="Times New Roman" w:hAnsi="Courier New" w:cs="Courier New"/>
                <w:color w:val="000000"/>
                <w:spacing w:val="3"/>
                <w:sz w:val="21"/>
                <w:szCs w:val="21"/>
                <w:shd w:val="clear" w:color="auto" w:fill="auto"/>
                <w:lang w:eastAsia="zh-CN"/>
              </w:rPr>
              <w:t xml:space="preserve">  </w:t>
            </w:r>
          </w:p>
        </w:tc>
      </w:tr>
    </w:tbl>
    <w:p w:rsidR="004441B8" w:rsidRDefault="004441B8" w:rsidP="004441B8">
      <w:pPr>
        <w:pStyle w:val="Heading3"/>
      </w:pPr>
      <w:bookmarkStart w:id="57" w:name="_Toc517191363"/>
      <w:r w:rsidRPr="00153859">
        <w:rPr>
          <w:rFonts w:hint="eastAsia"/>
        </w:rPr>
        <w:t>响应参数</w:t>
      </w:r>
      <w:bookmarkEnd w:id="57"/>
    </w:p>
    <w:p w:rsidR="004441B8" w:rsidRPr="00B81914" w:rsidRDefault="004441B8" w:rsidP="004441B8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>
        <w:rPr>
          <w:rFonts w:hint="eastAsia"/>
          <w:lang w:val="x-none" w:eastAsia="zh-CN"/>
        </w:rPr>
        <w:t>user对象列表：</w:t>
      </w:r>
    </w:p>
    <w:p w:rsidR="004441B8" w:rsidRPr="00B81914" w:rsidRDefault="004441B8" w:rsidP="004441B8">
      <w:pPr>
        <w:pStyle w:val="Heading4"/>
        <w:rPr>
          <w:lang w:eastAsia="zh-CN"/>
        </w:rPr>
      </w:pPr>
      <w:r>
        <w:rPr>
          <w:lang w:eastAsia="zh-CN"/>
        </w:rPr>
        <w:t>User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8"/>
        <w:gridCol w:w="1637"/>
        <w:gridCol w:w="922"/>
        <w:gridCol w:w="3840"/>
      </w:tblGrid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Pr="008D72C3" w:rsidRDefault="004441B8" w:rsidP="00BA64CD">
            <w:r>
              <w:rPr>
                <w:rFonts w:hint="eastAsia"/>
              </w:rPr>
              <w:t>字段</w:t>
            </w:r>
          </w:p>
        </w:tc>
        <w:tc>
          <w:tcPr>
            <w:tcW w:w="1030" w:type="pct"/>
          </w:tcPr>
          <w:p w:rsidR="004441B8" w:rsidRPr="008D72C3" w:rsidRDefault="004441B8" w:rsidP="00BA64CD">
            <w:r>
              <w:rPr>
                <w:rFonts w:hint="eastAsia"/>
              </w:rPr>
              <w:t>说明</w:t>
            </w:r>
          </w:p>
        </w:tc>
        <w:tc>
          <w:tcPr>
            <w:tcW w:w="580" w:type="pct"/>
          </w:tcPr>
          <w:p w:rsidR="004441B8" w:rsidRPr="008D72C3" w:rsidRDefault="004441B8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6" w:type="pct"/>
          </w:tcPr>
          <w:p w:rsidR="004441B8" w:rsidRDefault="004441B8" w:rsidP="00BA64CD">
            <w:r>
              <w:rPr>
                <w:rFonts w:hint="eastAsia"/>
              </w:rPr>
              <w:t>备注</w:t>
            </w: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  <w:tc>
          <w:tcPr>
            <w:tcW w:w="580" w:type="pct"/>
          </w:tcPr>
          <w:p w:rsidR="004441B8" w:rsidRDefault="004441B8" w:rsidP="00BA64CD">
            <w:pPr>
              <w:ind w:firstLine="1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r>
              <w:rPr>
                <w:rFonts w:hint="eastAsia"/>
                <w:lang w:eastAsia="zh-CN"/>
              </w:rPr>
              <w:t>系统编号</w:t>
            </w: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OpenId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微信Op</w:t>
            </w:r>
            <w:r>
              <w:rPr>
                <w:lang w:eastAsia="zh-CN"/>
              </w:rPr>
              <w:t>enId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Pr="00E55106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NickName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HeaderUrl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pPr>
              <w:rPr>
                <w:lang w:eastAsia="zh-CN"/>
              </w:rPr>
            </w:pPr>
            <w:r w:rsidRPr="00B94035">
              <w:rPr>
                <w:lang w:val="x-none" w:eastAsia="zh-CN"/>
              </w:rPr>
              <w:t>City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Pr="00B94035" w:rsidRDefault="004441B8" w:rsidP="00BA64CD">
            <w:pPr>
              <w:rPr>
                <w:lang w:val="x-none" w:eastAsia="zh-CN"/>
              </w:rPr>
            </w:pPr>
            <w:r>
              <w:rPr>
                <w:lang w:val="x-none" w:eastAsia="zh-CN"/>
              </w:rPr>
              <w:t>Province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lang w:val="x-none" w:eastAsia="zh-CN"/>
              </w:rPr>
              <w:t>Mobile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如果有返回</w:t>
            </w: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Pr="008E1067" w:rsidRDefault="004441B8" w:rsidP="00BA64CD">
            <w:pPr>
              <w:rPr>
                <w:lang w:val="x-none"/>
              </w:rPr>
            </w:pPr>
            <w:r>
              <w:rPr>
                <w:rFonts w:hint="eastAsia"/>
                <w:spacing w:val="3"/>
                <w:sz w:val="21"/>
                <w:szCs w:val="21"/>
              </w:rPr>
              <w:t>unionid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如果有返回</w:t>
            </w:r>
          </w:p>
        </w:tc>
      </w:tr>
      <w:tr w:rsidR="004441B8" w:rsidRPr="008D72C3" w:rsidTr="00BA64CD">
        <w:trPr>
          <w:trHeight w:val="399"/>
        </w:trPr>
        <w:tc>
          <w:tcPr>
            <w:tcW w:w="974" w:type="pct"/>
          </w:tcPr>
          <w:p w:rsidR="004441B8" w:rsidRPr="008E1067" w:rsidRDefault="004441B8" w:rsidP="00BA64CD">
            <w:pPr>
              <w:rPr>
                <w:lang w:val="x-none"/>
              </w:rPr>
            </w:pPr>
            <w:r w:rsidRPr="008E1067">
              <w:rPr>
                <w:lang w:val="x-none" w:eastAsia="zh-CN"/>
              </w:rPr>
              <w:t>Remark</w:t>
            </w:r>
          </w:p>
        </w:tc>
        <w:tc>
          <w:tcPr>
            <w:tcW w:w="103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580" w:type="pct"/>
          </w:tcPr>
          <w:p w:rsidR="004441B8" w:rsidRDefault="004441B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6" w:type="pct"/>
          </w:tcPr>
          <w:p w:rsidR="004441B8" w:rsidRDefault="004441B8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4441B8" w:rsidRPr="004904C1" w:rsidRDefault="004441B8" w:rsidP="004441B8">
      <w:pPr>
        <w:rPr>
          <w:lang w:val="x-none" w:eastAsia="zh-CN"/>
        </w:rPr>
      </w:pPr>
    </w:p>
    <w:p w:rsidR="00706BE3" w:rsidRDefault="00706BE3" w:rsidP="00706BE3">
      <w:pPr>
        <w:rPr>
          <w:lang w:val="x-none" w:eastAsia="zh-CN"/>
        </w:rPr>
      </w:pPr>
    </w:p>
    <w:p w:rsidR="00706BE3" w:rsidRDefault="00706BE3" w:rsidP="00706BE3">
      <w:pPr>
        <w:rPr>
          <w:lang w:val="x-none" w:eastAsia="zh-CN"/>
        </w:rPr>
      </w:pPr>
    </w:p>
    <w:p w:rsidR="00706BE3" w:rsidRDefault="00706BE3" w:rsidP="00F4711C">
      <w:pPr>
        <w:pStyle w:val="Heading1"/>
      </w:pPr>
      <w:bookmarkStart w:id="58" w:name="_Toc517191364"/>
      <w:r w:rsidRPr="00706BE3">
        <w:rPr>
          <w:rFonts w:hint="eastAsia"/>
        </w:rPr>
        <w:t>门店预约</w:t>
      </w:r>
      <w:bookmarkEnd w:id="58"/>
    </w:p>
    <w:p w:rsidR="00706BE3" w:rsidRDefault="00706BE3" w:rsidP="00F4711C">
      <w:pPr>
        <w:pStyle w:val="Heading2"/>
      </w:pPr>
      <w:bookmarkStart w:id="59" w:name="_Toc517191365"/>
      <w:r w:rsidRPr="00706BE3">
        <w:t>门店可预约性查询</w:t>
      </w:r>
      <w:bookmarkEnd w:id="59"/>
    </w:p>
    <w:p w:rsidR="00681919" w:rsidRPr="00675784" w:rsidRDefault="00681919" w:rsidP="00681919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</w:t>
      </w:r>
      <w:r>
        <w:rPr>
          <w:rFonts w:hint="eastAsia"/>
          <w:color w:val="333333"/>
          <w:szCs w:val="21"/>
          <w:lang w:eastAsia="zh-CN"/>
        </w:rPr>
        <w:t>可以预约的门店</w:t>
      </w:r>
      <w:r>
        <w:rPr>
          <w:color w:val="333333"/>
          <w:szCs w:val="21"/>
          <w:lang w:eastAsia="zh-CN"/>
        </w:rPr>
        <w:t>。</w:t>
      </w:r>
    </w:p>
    <w:p w:rsidR="00681919" w:rsidRDefault="00681919" w:rsidP="00681919">
      <w:pPr>
        <w:pStyle w:val="Heading3"/>
      </w:pPr>
      <w:bookmarkStart w:id="60" w:name="_Toc517191366"/>
      <w:r w:rsidRPr="00123F7E">
        <w:rPr>
          <w:rFonts w:hint="eastAsia"/>
        </w:rPr>
        <w:t>请求</w:t>
      </w:r>
      <w:r w:rsidRPr="00123F7E">
        <w:t>方式</w:t>
      </w:r>
      <w:bookmarkEnd w:id="60"/>
    </w:p>
    <w:p w:rsidR="00681919" w:rsidRPr="00EB4C0D" w:rsidRDefault="00681919" w:rsidP="00681919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CC780C"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/store</w:t>
      </w:r>
    </w:p>
    <w:p w:rsidR="00681919" w:rsidRDefault="00681919" w:rsidP="00681919">
      <w:pPr>
        <w:pStyle w:val="Heading3"/>
      </w:pPr>
      <w:bookmarkStart w:id="61" w:name="_Toc517191367"/>
      <w:r>
        <w:rPr>
          <w:rFonts w:hint="eastAsia"/>
        </w:rPr>
        <w:t>请求参数</w:t>
      </w:r>
      <w:bookmarkEnd w:id="61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D67013" w:rsidTr="00BA64CD">
        <w:trPr>
          <w:trHeight w:val="399"/>
        </w:trPr>
        <w:tc>
          <w:tcPr>
            <w:tcW w:w="1091" w:type="pct"/>
          </w:tcPr>
          <w:p w:rsidR="00D67013" w:rsidRPr="008D72C3" w:rsidRDefault="00D67013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D67013" w:rsidRPr="008D72C3" w:rsidRDefault="00D67013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D67013" w:rsidRDefault="00D67013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D67013" w:rsidRPr="008D72C3" w:rsidRDefault="00D67013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D67013" w:rsidRDefault="00D67013" w:rsidP="00BA64CD">
            <w:r>
              <w:rPr>
                <w:rFonts w:hint="eastAsia"/>
              </w:rPr>
              <w:t>备注</w:t>
            </w:r>
          </w:p>
        </w:tc>
      </w:tr>
      <w:tr w:rsidR="00D67013" w:rsidTr="00BA64CD">
        <w:trPr>
          <w:trHeight w:val="399"/>
        </w:trPr>
        <w:tc>
          <w:tcPr>
            <w:tcW w:w="1091" w:type="pct"/>
          </w:tcPr>
          <w:p w:rsidR="00D67013" w:rsidRDefault="00D670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844" w:type="pct"/>
          </w:tcPr>
          <w:p w:rsidR="00D67013" w:rsidRDefault="00D670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门店名称</w:t>
            </w:r>
          </w:p>
        </w:tc>
        <w:tc>
          <w:tcPr>
            <w:tcW w:w="591" w:type="pct"/>
          </w:tcPr>
          <w:p w:rsidR="00D67013" w:rsidRDefault="00D670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D67013" w:rsidRDefault="00D670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D67013" w:rsidRDefault="00D670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模糊查询</w:t>
            </w:r>
          </w:p>
        </w:tc>
      </w:tr>
      <w:tr w:rsidR="00B94AD5" w:rsidTr="00BA64CD">
        <w:trPr>
          <w:trHeight w:val="399"/>
        </w:trPr>
        <w:tc>
          <w:tcPr>
            <w:tcW w:w="1091" w:type="pct"/>
          </w:tcPr>
          <w:p w:rsidR="00B94AD5" w:rsidRPr="008E1067" w:rsidRDefault="00B94AD5" w:rsidP="00B94AD5">
            <w:pPr>
              <w:rPr>
                <w:lang w:val="x-none"/>
              </w:rPr>
            </w:pPr>
          </w:p>
        </w:tc>
        <w:tc>
          <w:tcPr>
            <w:tcW w:w="844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591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707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1767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</w:tr>
      <w:tr w:rsidR="00B94AD5" w:rsidTr="00BA64CD">
        <w:trPr>
          <w:trHeight w:val="399"/>
        </w:trPr>
        <w:tc>
          <w:tcPr>
            <w:tcW w:w="1091" w:type="pct"/>
          </w:tcPr>
          <w:p w:rsidR="00B94AD5" w:rsidRPr="008E1067" w:rsidRDefault="00B94AD5" w:rsidP="00B94AD5">
            <w:pPr>
              <w:rPr>
                <w:lang w:val="x-none"/>
              </w:rPr>
            </w:pPr>
          </w:p>
        </w:tc>
        <w:tc>
          <w:tcPr>
            <w:tcW w:w="844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591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707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  <w:tc>
          <w:tcPr>
            <w:tcW w:w="1767" w:type="pct"/>
          </w:tcPr>
          <w:p w:rsidR="00B94AD5" w:rsidRDefault="00B94AD5" w:rsidP="00B94AD5">
            <w:pPr>
              <w:rPr>
                <w:lang w:eastAsia="zh-CN"/>
              </w:rPr>
            </w:pPr>
          </w:p>
        </w:tc>
      </w:tr>
    </w:tbl>
    <w:p w:rsidR="00CC780C" w:rsidRPr="00D67013" w:rsidRDefault="00CC780C" w:rsidP="00CC780C">
      <w:pPr>
        <w:rPr>
          <w:lang w:eastAsia="zh-CN"/>
        </w:rPr>
      </w:pPr>
    </w:p>
    <w:p w:rsidR="00681919" w:rsidRDefault="00681919" w:rsidP="00681919">
      <w:pPr>
        <w:pStyle w:val="Heading3"/>
      </w:pPr>
      <w:bookmarkStart w:id="62" w:name="_Toc517191368"/>
      <w:r w:rsidRPr="00153859">
        <w:rPr>
          <w:rFonts w:hint="eastAsia"/>
        </w:rPr>
        <w:t>响应参数</w:t>
      </w:r>
      <w:bookmarkEnd w:id="62"/>
    </w:p>
    <w:p w:rsidR="00681919" w:rsidRPr="00B81914" w:rsidRDefault="00681919" w:rsidP="00681919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 w:rsidR="00CC780C">
        <w:rPr>
          <w:lang w:val="x-none" w:eastAsia="zh-CN"/>
        </w:rPr>
        <w:t>store</w:t>
      </w:r>
      <w:r>
        <w:rPr>
          <w:rFonts w:hint="eastAsia"/>
          <w:lang w:val="x-none" w:eastAsia="zh-CN"/>
        </w:rPr>
        <w:t>对象</w:t>
      </w:r>
      <w:r w:rsidR="00CC780C">
        <w:rPr>
          <w:rFonts w:hint="eastAsia"/>
          <w:lang w:val="x-none" w:eastAsia="zh-CN"/>
        </w:rPr>
        <w:t>列表</w:t>
      </w:r>
      <w:r>
        <w:rPr>
          <w:rFonts w:hint="eastAsia"/>
          <w:lang w:val="x-none" w:eastAsia="zh-CN"/>
        </w:rPr>
        <w:t>：</w:t>
      </w:r>
    </w:p>
    <w:p w:rsidR="00681919" w:rsidRPr="00B81914" w:rsidRDefault="00CC780C" w:rsidP="00681919">
      <w:pPr>
        <w:pStyle w:val="Heading4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tore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681919" w:rsidRPr="008D72C3" w:rsidTr="00BA64CD">
        <w:trPr>
          <w:trHeight w:val="399"/>
        </w:trPr>
        <w:tc>
          <w:tcPr>
            <w:tcW w:w="973" w:type="pct"/>
          </w:tcPr>
          <w:p w:rsidR="00681919" w:rsidRPr="008D72C3" w:rsidRDefault="00681919" w:rsidP="00BA64CD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681919" w:rsidRPr="008D72C3" w:rsidRDefault="00681919" w:rsidP="00BA64CD">
            <w:r>
              <w:rPr>
                <w:rFonts w:hint="eastAsia"/>
              </w:rPr>
              <w:t>说明</w:t>
            </w:r>
          </w:p>
        </w:tc>
        <w:tc>
          <w:tcPr>
            <w:tcW w:w="948" w:type="pct"/>
          </w:tcPr>
          <w:p w:rsidR="00681919" w:rsidRPr="008D72C3" w:rsidRDefault="00681919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7" w:type="pct"/>
          </w:tcPr>
          <w:p w:rsidR="00681919" w:rsidRDefault="00681919" w:rsidP="00BA64CD">
            <w:r>
              <w:rPr>
                <w:rFonts w:hint="eastAsia"/>
              </w:rPr>
              <w:t>备注</w:t>
            </w:r>
          </w:p>
        </w:tc>
      </w:tr>
      <w:tr w:rsidR="00681919" w:rsidRPr="008D72C3" w:rsidTr="00BA64CD">
        <w:trPr>
          <w:trHeight w:val="399"/>
        </w:trPr>
        <w:tc>
          <w:tcPr>
            <w:tcW w:w="973" w:type="pct"/>
          </w:tcPr>
          <w:p w:rsidR="00681919" w:rsidRDefault="00CC78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Store</w:t>
            </w:r>
            <w:r w:rsidR="00681919">
              <w:rPr>
                <w:lang w:eastAsia="zh-CN"/>
              </w:rPr>
              <w:t>Id</w:t>
            </w:r>
          </w:p>
        </w:tc>
        <w:tc>
          <w:tcPr>
            <w:tcW w:w="662" w:type="pct"/>
          </w:tcPr>
          <w:p w:rsidR="00681919" w:rsidRDefault="00CC780C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  <w:r w:rsidR="00681919">
              <w:rPr>
                <w:lang w:eastAsia="zh-CN"/>
              </w:rPr>
              <w:t>Id</w:t>
            </w:r>
          </w:p>
        </w:tc>
        <w:tc>
          <w:tcPr>
            <w:tcW w:w="948" w:type="pct"/>
          </w:tcPr>
          <w:p w:rsidR="00681919" w:rsidRDefault="00681919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7" w:type="pct"/>
          </w:tcPr>
          <w:p w:rsidR="00681919" w:rsidRPr="00E55106" w:rsidRDefault="00681919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681919" w:rsidRPr="008D72C3" w:rsidTr="00BA64CD">
        <w:trPr>
          <w:trHeight w:val="399"/>
        </w:trPr>
        <w:tc>
          <w:tcPr>
            <w:tcW w:w="973" w:type="pct"/>
          </w:tcPr>
          <w:p w:rsidR="00681919" w:rsidRDefault="00CC78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662" w:type="pct"/>
          </w:tcPr>
          <w:p w:rsidR="00681919" w:rsidRDefault="00CC780C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948" w:type="pct"/>
          </w:tcPr>
          <w:p w:rsidR="00681919" w:rsidRDefault="00CC780C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681919" w:rsidRDefault="00681919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C780C" w:rsidRPr="008D72C3" w:rsidTr="00BA64CD">
        <w:trPr>
          <w:trHeight w:val="399"/>
        </w:trPr>
        <w:tc>
          <w:tcPr>
            <w:tcW w:w="973" w:type="pct"/>
          </w:tcPr>
          <w:p w:rsidR="00CC780C" w:rsidRDefault="005237A7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662" w:type="pct"/>
          </w:tcPr>
          <w:p w:rsidR="00CC780C" w:rsidRDefault="005237A7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948" w:type="pct"/>
          </w:tcPr>
          <w:p w:rsidR="00CC780C" w:rsidRDefault="00441C95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7" w:type="pct"/>
          </w:tcPr>
          <w:p w:rsidR="00CC780C" w:rsidRDefault="00CC78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Default="00B94035" w:rsidP="00B94035">
            <w:pPr>
              <w:rPr>
                <w:lang w:eastAsia="zh-CN"/>
              </w:rPr>
            </w:pPr>
            <w:r w:rsidRPr="00B94035">
              <w:rPr>
                <w:lang w:val="x-none" w:eastAsia="zh-CN"/>
              </w:rPr>
              <w:t>City</w:t>
            </w:r>
          </w:p>
        </w:tc>
        <w:tc>
          <w:tcPr>
            <w:tcW w:w="662" w:type="pct"/>
          </w:tcPr>
          <w:p w:rsidR="00B94035" w:rsidRDefault="00B94035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948" w:type="pct"/>
          </w:tcPr>
          <w:p w:rsidR="00B94035" w:rsidRDefault="00B94035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B94035" w:rsidRDefault="00B94035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Default="00B94035" w:rsidP="00B94035">
            <w:pPr>
              <w:rPr>
                <w:lang w:eastAsia="zh-CN"/>
              </w:rPr>
            </w:pPr>
            <w:r w:rsidRPr="00B94035">
              <w:rPr>
                <w:lang w:val="x-none" w:eastAsia="zh-CN"/>
              </w:rPr>
              <w:t>Address</w:t>
            </w:r>
          </w:p>
        </w:tc>
        <w:tc>
          <w:tcPr>
            <w:tcW w:w="662" w:type="pct"/>
          </w:tcPr>
          <w:p w:rsidR="00B94035" w:rsidRDefault="00B94035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948" w:type="pct"/>
          </w:tcPr>
          <w:p w:rsidR="00B94035" w:rsidRDefault="00B94035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B94035" w:rsidRDefault="00B94035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Pr="008E1067" w:rsidRDefault="00B94035" w:rsidP="00B94035">
            <w:pPr>
              <w:rPr>
                <w:lang w:val="x-none"/>
              </w:rPr>
            </w:pPr>
            <w:bookmarkStart w:id="63" w:name="_GoBack"/>
            <w:bookmarkEnd w:id="63"/>
          </w:p>
        </w:tc>
        <w:tc>
          <w:tcPr>
            <w:tcW w:w="662" w:type="pct"/>
          </w:tcPr>
          <w:p w:rsidR="00B94035" w:rsidRDefault="00B94035" w:rsidP="00B94035">
            <w:pPr>
              <w:rPr>
                <w:lang w:eastAsia="zh-CN"/>
              </w:rPr>
            </w:pPr>
          </w:p>
        </w:tc>
        <w:tc>
          <w:tcPr>
            <w:tcW w:w="948" w:type="pct"/>
          </w:tcPr>
          <w:p w:rsidR="00B94035" w:rsidRDefault="00B94035" w:rsidP="00B94035">
            <w:pPr>
              <w:rPr>
                <w:lang w:eastAsia="zh-CN"/>
              </w:rPr>
            </w:pPr>
          </w:p>
        </w:tc>
        <w:tc>
          <w:tcPr>
            <w:tcW w:w="2417" w:type="pct"/>
          </w:tcPr>
          <w:p w:rsidR="00B94035" w:rsidRDefault="00B94035" w:rsidP="00B94035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Pr="008E1067" w:rsidRDefault="00B94035" w:rsidP="00B94035">
            <w:pPr>
              <w:rPr>
                <w:lang w:val="x-none"/>
              </w:rPr>
            </w:pPr>
          </w:p>
        </w:tc>
        <w:tc>
          <w:tcPr>
            <w:tcW w:w="662" w:type="pct"/>
          </w:tcPr>
          <w:p w:rsidR="00B94035" w:rsidRDefault="00B94035" w:rsidP="00B94035">
            <w:pPr>
              <w:rPr>
                <w:lang w:eastAsia="zh-CN"/>
              </w:rPr>
            </w:pPr>
          </w:p>
        </w:tc>
        <w:tc>
          <w:tcPr>
            <w:tcW w:w="948" w:type="pct"/>
          </w:tcPr>
          <w:p w:rsidR="00B94035" w:rsidRDefault="00B94035" w:rsidP="00B94035">
            <w:pPr>
              <w:rPr>
                <w:lang w:eastAsia="zh-CN"/>
              </w:rPr>
            </w:pPr>
          </w:p>
        </w:tc>
        <w:tc>
          <w:tcPr>
            <w:tcW w:w="2417" w:type="pct"/>
          </w:tcPr>
          <w:p w:rsidR="00B94035" w:rsidRDefault="00B94035" w:rsidP="00B94035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Pr="008E1067" w:rsidRDefault="00B94035" w:rsidP="00B94035">
            <w:pPr>
              <w:rPr>
                <w:lang w:val="x-none"/>
              </w:rPr>
            </w:pPr>
            <w:r w:rsidRPr="008E1067">
              <w:rPr>
                <w:lang w:val="x-none" w:eastAsia="zh-CN"/>
              </w:rPr>
              <w:t>Remark</w:t>
            </w:r>
          </w:p>
        </w:tc>
        <w:tc>
          <w:tcPr>
            <w:tcW w:w="662" w:type="pct"/>
          </w:tcPr>
          <w:p w:rsidR="00B94035" w:rsidRDefault="00B94035" w:rsidP="00B940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948" w:type="pct"/>
          </w:tcPr>
          <w:p w:rsidR="00B94035" w:rsidRDefault="00B94035" w:rsidP="00B940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</w:t>
            </w:r>
            <w:r>
              <w:rPr>
                <w:lang w:eastAsia="zh-CN"/>
              </w:rPr>
              <w:t>ing</w:t>
            </w:r>
          </w:p>
        </w:tc>
        <w:tc>
          <w:tcPr>
            <w:tcW w:w="2417" w:type="pct"/>
          </w:tcPr>
          <w:p w:rsidR="00B94035" w:rsidRDefault="00B94035" w:rsidP="00B94035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B94035" w:rsidRPr="008D72C3" w:rsidTr="00BA64CD">
        <w:trPr>
          <w:trHeight w:val="399"/>
        </w:trPr>
        <w:tc>
          <w:tcPr>
            <w:tcW w:w="973" w:type="pct"/>
          </w:tcPr>
          <w:p w:rsidR="00B94035" w:rsidRPr="008E1067" w:rsidRDefault="00B94035" w:rsidP="00B94035">
            <w:pPr>
              <w:rPr>
                <w:lang w:val="x-none"/>
              </w:rPr>
            </w:pPr>
            <w:r w:rsidRPr="008E1067">
              <w:rPr>
                <w:lang w:val="x-none" w:eastAsia="zh-CN"/>
              </w:rPr>
              <w:t>Phone</w:t>
            </w:r>
          </w:p>
        </w:tc>
        <w:tc>
          <w:tcPr>
            <w:tcW w:w="662" w:type="pct"/>
          </w:tcPr>
          <w:p w:rsidR="00B94035" w:rsidRDefault="00B94035" w:rsidP="00B940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  <w:tc>
          <w:tcPr>
            <w:tcW w:w="948" w:type="pct"/>
          </w:tcPr>
          <w:p w:rsidR="00B94035" w:rsidRDefault="00B94035" w:rsidP="00B940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B94035" w:rsidRDefault="00B94035" w:rsidP="00B94035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706BE3" w:rsidRDefault="00706BE3" w:rsidP="00F4711C">
      <w:pPr>
        <w:pStyle w:val="Heading2"/>
      </w:pPr>
      <w:bookmarkStart w:id="64" w:name="_Toc517191369"/>
      <w:r w:rsidRPr="00706BE3">
        <w:lastRenderedPageBreak/>
        <w:t>门店服务类型获取</w:t>
      </w:r>
      <w:bookmarkEnd w:id="64"/>
    </w:p>
    <w:p w:rsidR="00CC780C" w:rsidRPr="00675784" w:rsidRDefault="00CC780C" w:rsidP="00CC780C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</w:t>
      </w:r>
      <w:r>
        <w:rPr>
          <w:rFonts w:hint="eastAsia"/>
          <w:color w:val="333333"/>
          <w:szCs w:val="21"/>
          <w:lang w:eastAsia="zh-CN"/>
        </w:rPr>
        <w:t>可以预约</w:t>
      </w:r>
      <w:r w:rsidR="00636C88">
        <w:rPr>
          <w:rFonts w:hint="eastAsia"/>
          <w:color w:val="333333"/>
          <w:szCs w:val="21"/>
          <w:lang w:eastAsia="zh-CN"/>
        </w:rPr>
        <w:t>服务类型</w:t>
      </w:r>
      <w:r>
        <w:rPr>
          <w:color w:val="333333"/>
          <w:szCs w:val="21"/>
          <w:lang w:eastAsia="zh-CN"/>
        </w:rPr>
        <w:t>。</w:t>
      </w:r>
    </w:p>
    <w:p w:rsidR="00CC780C" w:rsidRDefault="00CC780C" w:rsidP="00CC780C">
      <w:pPr>
        <w:pStyle w:val="Heading3"/>
      </w:pPr>
      <w:bookmarkStart w:id="65" w:name="_Toc517191370"/>
      <w:r w:rsidRPr="00123F7E">
        <w:rPr>
          <w:rFonts w:hint="eastAsia"/>
        </w:rPr>
        <w:t>请求</w:t>
      </w:r>
      <w:r w:rsidRPr="00123F7E">
        <w:t>方式</w:t>
      </w:r>
      <w:bookmarkEnd w:id="65"/>
    </w:p>
    <w:p w:rsidR="00CC780C" w:rsidRPr="00EB4C0D" w:rsidRDefault="00CC780C" w:rsidP="00CC780C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/service</w:t>
      </w:r>
    </w:p>
    <w:p w:rsidR="00CC780C" w:rsidRDefault="00CC780C" w:rsidP="00CC780C">
      <w:pPr>
        <w:pStyle w:val="Heading3"/>
      </w:pPr>
      <w:bookmarkStart w:id="66" w:name="_Toc517191371"/>
      <w:r>
        <w:rPr>
          <w:rFonts w:hint="eastAsia"/>
        </w:rPr>
        <w:t>请求参数</w:t>
      </w:r>
      <w:bookmarkEnd w:id="66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636C88" w:rsidRPr="008D72C3" w:rsidTr="00BA64CD">
        <w:trPr>
          <w:trHeight w:val="399"/>
        </w:trPr>
        <w:tc>
          <w:tcPr>
            <w:tcW w:w="1091" w:type="pct"/>
          </w:tcPr>
          <w:p w:rsidR="00636C88" w:rsidRPr="008D72C3" w:rsidRDefault="00636C88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636C88" w:rsidRPr="008D72C3" w:rsidRDefault="00636C88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636C88" w:rsidRDefault="00636C88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636C88" w:rsidRPr="008D72C3" w:rsidRDefault="00636C88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636C88" w:rsidRDefault="00636C88" w:rsidP="00BA64CD">
            <w:r>
              <w:rPr>
                <w:rFonts w:hint="eastAsia"/>
              </w:rPr>
              <w:t>备注</w:t>
            </w:r>
          </w:p>
        </w:tc>
      </w:tr>
      <w:tr w:rsidR="00636C88" w:rsidRPr="008D72C3" w:rsidTr="00BA64CD">
        <w:trPr>
          <w:trHeight w:val="399"/>
        </w:trPr>
        <w:tc>
          <w:tcPr>
            <w:tcW w:w="1091" w:type="pct"/>
          </w:tcPr>
          <w:p w:rsidR="00636C88" w:rsidRDefault="00636C8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ParentId</w:t>
            </w:r>
          </w:p>
        </w:tc>
        <w:tc>
          <w:tcPr>
            <w:tcW w:w="844" w:type="pct"/>
          </w:tcPr>
          <w:p w:rsidR="00636C88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上一级服务编号</w:t>
            </w:r>
          </w:p>
        </w:tc>
        <w:tc>
          <w:tcPr>
            <w:tcW w:w="591" w:type="pct"/>
          </w:tcPr>
          <w:p w:rsidR="00636C88" w:rsidRDefault="00636C8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636C88" w:rsidRDefault="00636C88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67" w:type="pct"/>
          </w:tcPr>
          <w:p w:rsidR="00636C88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可以为空，默认为主服务</w:t>
            </w:r>
          </w:p>
        </w:tc>
      </w:tr>
    </w:tbl>
    <w:p w:rsidR="00CC780C" w:rsidRPr="00CC780C" w:rsidRDefault="00CC780C" w:rsidP="00CC780C">
      <w:pPr>
        <w:rPr>
          <w:lang w:val="x-none" w:eastAsia="zh-CN"/>
        </w:rPr>
      </w:pPr>
    </w:p>
    <w:p w:rsidR="00CC780C" w:rsidRDefault="00CC780C" w:rsidP="00CC780C">
      <w:pPr>
        <w:pStyle w:val="Heading3"/>
      </w:pPr>
      <w:bookmarkStart w:id="67" w:name="_Toc517191372"/>
      <w:r w:rsidRPr="00153859">
        <w:rPr>
          <w:rFonts w:hint="eastAsia"/>
        </w:rPr>
        <w:t>响应参数</w:t>
      </w:r>
      <w:bookmarkEnd w:id="67"/>
    </w:p>
    <w:p w:rsidR="00CC780C" w:rsidRPr="00B81914" w:rsidRDefault="00CC780C" w:rsidP="00CC780C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 w:rsidR="00636C88">
        <w:rPr>
          <w:rFonts w:hint="eastAsia"/>
          <w:lang w:val="x-none" w:eastAsia="zh-CN"/>
        </w:rPr>
        <w:t>Service</w:t>
      </w:r>
      <w:r>
        <w:rPr>
          <w:rFonts w:hint="eastAsia"/>
          <w:lang w:val="x-none" w:eastAsia="zh-CN"/>
        </w:rPr>
        <w:t>对象：</w:t>
      </w:r>
    </w:p>
    <w:p w:rsidR="00CC780C" w:rsidRPr="00B81914" w:rsidRDefault="00636C88" w:rsidP="00CC780C">
      <w:pPr>
        <w:pStyle w:val="Heading4"/>
        <w:rPr>
          <w:lang w:eastAsia="zh-CN"/>
        </w:rPr>
      </w:pPr>
      <w:r>
        <w:rPr>
          <w:rFonts w:hint="eastAsia"/>
          <w:lang w:eastAsia="zh-CN"/>
        </w:rPr>
        <w:t>Service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CC780C" w:rsidRPr="008D72C3" w:rsidTr="00BA64CD">
        <w:trPr>
          <w:trHeight w:val="399"/>
        </w:trPr>
        <w:tc>
          <w:tcPr>
            <w:tcW w:w="973" w:type="pct"/>
          </w:tcPr>
          <w:p w:rsidR="00CC780C" w:rsidRPr="008D72C3" w:rsidRDefault="00CC780C" w:rsidP="00BA64CD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948" w:type="pct"/>
          </w:tcPr>
          <w:p w:rsidR="00CC780C" w:rsidRPr="008D72C3" w:rsidRDefault="00CC780C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7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636C88" w:rsidRPr="008D72C3" w:rsidTr="00BA64CD">
        <w:trPr>
          <w:trHeight w:val="399"/>
        </w:trPr>
        <w:tc>
          <w:tcPr>
            <w:tcW w:w="973" w:type="pct"/>
          </w:tcPr>
          <w:p w:rsidR="00636C88" w:rsidRDefault="00636C88" w:rsidP="00BA64CD">
            <w:r>
              <w:rPr>
                <w:lang w:eastAsia="zh-CN"/>
              </w:rPr>
              <w:t>Id</w:t>
            </w:r>
          </w:p>
        </w:tc>
        <w:tc>
          <w:tcPr>
            <w:tcW w:w="662" w:type="pct"/>
          </w:tcPr>
          <w:p w:rsidR="00636C88" w:rsidRDefault="00636C88" w:rsidP="00BA64CD"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948" w:type="pct"/>
          </w:tcPr>
          <w:p w:rsidR="00636C88" w:rsidRDefault="00636C88" w:rsidP="00BA64CD">
            <w:pPr>
              <w:ind w:firstLine="1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636C88" w:rsidRDefault="00636C88" w:rsidP="00BA64CD"/>
        </w:tc>
      </w:tr>
      <w:tr w:rsidR="00CC780C" w:rsidRPr="008D72C3" w:rsidTr="00BA64CD">
        <w:trPr>
          <w:trHeight w:val="399"/>
        </w:trPr>
        <w:tc>
          <w:tcPr>
            <w:tcW w:w="973" w:type="pct"/>
          </w:tcPr>
          <w:p w:rsidR="00CC780C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662" w:type="pct"/>
          </w:tcPr>
          <w:p w:rsidR="00CC780C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948" w:type="pct"/>
          </w:tcPr>
          <w:p w:rsidR="00CC780C" w:rsidRDefault="00CC78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7" w:type="pct"/>
          </w:tcPr>
          <w:p w:rsidR="00CC780C" w:rsidRPr="00E55106" w:rsidRDefault="00CC78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  <w:tr w:rsidR="00CC780C" w:rsidRPr="008D72C3" w:rsidTr="00BA64CD">
        <w:trPr>
          <w:trHeight w:val="399"/>
        </w:trPr>
        <w:tc>
          <w:tcPr>
            <w:tcW w:w="973" w:type="pct"/>
          </w:tcPr>
          <w:p w:rsidR="00CC780C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</w:t>
            </w:r>
            <w:r>
              <w:rPr>
                <w:lang w:eastAsia="zh-CN"/>
              </w:rPr>
              <w:t>k</w:t>
            </w:r>
          </w:p>
        </w:tc>
        <w:tc>
          <w:tcPr>
            <w:tcW w:w="662" w:type="pct"/>
          </w:tcPr>
          <w:p w:rsidR="00CC780C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948" w:type="pct"/>
          </w:tcPr>
          <w:p w:rsidR="00CC780C" w:rsidRDefault="00636C88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CC780C" w:rsidRDefault="00CC780C" w:rsidP="00BA64C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CC780C" w:rsidRPr="00CC780C" w:rsidRDefault="00CC780C" w:rsidP="00CC780C">
      <w:pPr>
        <w:rPr>
          <w:lang w:val="x-none" w:eastAsia="zh-CN"/>
        </w:rPr>
      </w:pPr>
    </w:p>
    <w:p w:rsidR="00706BE3" w:rsidRDefault="00706BE3" w:rsidP="00F4711C">
      <w:pPr>
        <w:pStyle w:val="Heading2"/>
      </w:pPr>
      <w:bookmarkStart w:id="68" w:name="_Toc517191373"/>
      <w:r w:rsidRPr="00706BE3">
        <w:t>创建预约</w:t>
      </w:r>
      <w:bookmarkEnd w:id="68"/>
    </w:p>
    <w:p w:rsidR="00CC780C" w:rsidRPr="00675784" w:rsidRDefault="00CC780C" w:rsidP="00CC780C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</w:t>
      </w:r>
      <w:r>
        <w:rPr>
          <w:rFonts w:hint="eastAsia"/>
          <w:color w:val="333333"/>
          <w:szCs w:val="21"/>
          <w:lang w:eastAsia="zh-CN"/>
        </w:rPr>
        <w:t>可以预约的门店</w:t>
      </w:r>
      <w:r>
        <w:rPr>
          <w:color w:val="333333"/>
          <w:szCs w:val="21"/>
          <w:lang w:eastAsia="zh-CN"/>
        </w:rPr>
        <w:t>。</w:t>
      </w:r>
    </w:p>
    <w:p w:rsidR="00CC780C" w:rsidRDefault="00CC780C" w:rsidP="00CC780C">
      <w:pPr>
        <w:pStyle w:val="Heading3"/>
      </w:pPr>
      <w:bookmarkStart w:id="69" w:name="_Toc517191374"/>
      <w:r w:rsidRPr="00123F7E">
        <w:rPr>
          <w:rFonts w:hint="eastAsia"/>
        </w:rPr>
        <w:t>请求</w:t>
      </w:r>
      <w:r w:rsidRPr="00123F7E">
        <w:t>方式</w:t>
      </w:r>
      <w:bookmarkEnd w:id="69"/>
    </w:p>
    <w:p w:rsidR="00CC780C" w:rsidRPr="00EB4C0D" w:rsidRDefault="00CC780C" w:rsidP="00CC780C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C26392"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</w:t>
      </w:r>
      <w:r w:rsidR="00C26392">
        <w:rPr>
          <w:rFonts w:hint="eastAsia"/>
          <w:lang w:val="x-none" w:eastAsia="zh-CN"/>
        </w:rPr>
        <w:t>create</w:t>
      </w:r>
    </w:p>
    <w:p w:rsidR="00CC780C" w:rsidRDefault="00CC780C" w:rsidP="00CC780C">
      <w:pPr>
        <w:pStyle w:val="Heading3"/>
        <w:rPr>
          <w:lang w:eastAsia="zh-CN"/>
        </w:rPr>
      </w:pPr>
      <w:bookmarkStart w:id="70" w:name="_Toc517191375"/>
      <w:r>
        <w:rPr>
          <w:rFonts w:hint="eastAsia"/>
        </w:rPr>
        <w:t>请求参数</w:t>
      </w:r>
      <w:bookmarkEnd w:id="70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7"/>
        <w:gridCol w:w="1467"/>
        <w:gridCol w:w="788"/>
        <w:gridCol w:w="1112"/>
        <w:gridCol w:w="2778"/>
      </w:tblGrid>
      <w:tr w:rsidR="00CC780C" w:rsidRPr="008D72C3" w:rsidTr="00FE08E7">
        <w:trPr>
          <w:trHeight w:val="399"/>
        </w:trPr>
        <w:tc>
          <w:tcPr>
            <w:tcW w:w="1092" w:type="pct"/>
          </w:tcPr>
          <w:p w:rsidR="00CC780C" w:rsidRPr="008D72C3" w:rsidRDefault="00CC780C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933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501" w:type="pct"/>
          </w:tcPr>
          <w:p w:rsidR="00CC780C" w:rsidRDefault="00CC780C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CC780C" w:rsidRPr="008D72C3" w:rsidRDefault="00CC780C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Name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Mobile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StoreName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门店名称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StoreId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门店编号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Content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lastRenderedPageBreak/>
              <w:t>OpenId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微信Ope</w:t>
            </w:r>
            <w:r>
              <w:rPr>
                <w:lang w:eastAsia="zh-CN"/>
              </w:rPr>
              <w:t>nId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TypeId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服务编号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TypeName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  <w:tr w:rsidR="00F47BDC" w:rsidRPr="008D72C3" w:rsidTr="00FE08E7">
        <w:trPr>
          <w:trHeight w:val="399"/>
        </w:trPr>
        <w:tc>
          <w:tcPr>
            <w:tcW w:w="1092" w:type="pct"/>
          </w:tcPr>
          <w:p w:rsidR="00F47BDC" w:rsidRPr="001B34B8" w:rsidRDefault="00F47BDC" w:rsidP="00F47BDC">
            <w:r w:rsidRPr="001B34B8">
              <w:t>Date</w:t>
            </w:r>
          </w:p>
        </w:tc>
        <w:tc>
          <w:tcPr>
            <w:tcW w:w="933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预约时间</w:t>
            </w:r>
          </w:p>
        </w:tc>
        <w:tc>
          <w:tcPr>
            <w:tcW w:w="501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F47BDC" w:rsidRDefault="00F47BDC" w:rsidP="00F47BDC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F47BDC" w:rsidRDefault="00F47BDC" w:rsidP="00F47BDC">
            <w:pPr>
              <w:rPr>
                <w:lang w:eastAsia="zh-CN"/>
              </w:rPr>
            </w:pPr>
          </w:p>
        </w:tc>
      </w:tr>
    </w:tbl>
    <w:p w:rsidR="00CC780C" w:rsidRDefault="00CC780C" w:rsidP="00CC780C">
      <w:pPr>
        <w:pStyle w:val="Heading3"/>
      </w:pPr>
      <w:bookmarkStart w:id="71" w:name="_Toc517191376"/>
      <w:r w:rsidRPr="00153859">
        <w:rPr>
          <w:rFonts w:hint="eastAsia"/>
        </w:rPr>
        <w:t>响应参数</w:t>
      </w:r>
      <w:bookmarkEnd w:id="71"/>
    </w:p>
    <w:p w:rsidR="00CC780C" w:rsidRPr="00B81914" w:rsidRDefault="00CC780C" w:rsidP="00CC780C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 w:rsidR="00910749">
        <w:rPr>
          <w:rFonts w:hint="eastAsia"/>
          <w:lang w:eastAsia="zh-CN"/>
        </w:rPr>
        <w:t>r</w:t>
      </w:r>
      <w:r w:rsidR="00910749" w:rsidRPr="00681919">
        <w:rPr>
          <w:lang w:val="x-none" w:eastAsia="zh-CN"/>
        </w:rPr>
        <w:t>eservation</w:t>
      </w:r>
      <w:r>
        <w:rPr>
          <w:rFonts w:hint="eastAsia"/>
          <w:lang w:val="x-none" w:eastAsia="zh-CN"/>
        </w:rPr>
        <w:t>对象：</w:t>
      </w:r>
    </w:p>
    <w:p w:rsidR="006B3C13" w:rsidRDefault="00910749" w:rsidP="00CC780C">
      <w:pPr>
        <w:pStyle w:val="Heading4"/>
        <w:rPr>
          <w:lang w:eastAsia="zh-CN"/>
        </w:rPr>
      </w:pPr>
      <w:r>
        <w:rPr>
          <w:lang w:eastAsia="zh-CN"/>
        </w:rPr>
        <w:t>R</w:t>
      </w:r>
      <w:r w:rsidRPr="00681919">
        <w:rPr>
          <w:lang w:eastAsia="zh-CN"/>
        </w:rPr>
        <w:t>eservation</w:t>
      </w:r>
    </w:p>
    <w:p w:rsidR="006B3C13" w:rsidRDefault="006B3C13" w:rsidP="006B3C13">
      <w:pPr>
        <w:rPr>
          <w:lang w:val="x-none" w:eastAsia="zh-CN"/>
        </w:rPr>
      </w:pPr>
    </w:p>
    <w:tbl>
      <w:tblPr>
        <w:tblStyle w:val="TableGrid"/>
        <w:tblpPr w:leftFromText="180" w:rightFromText="180" w:vertAnchor="text" w:tblpY="1"/>
        <w:tblOverlap w:val="never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8D72C3" w:rsidRDefault="006B3C13" w:rsidP="00BA64CD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6B3C13" w:rsidRPr="008D72C3" w:rsidRDefault="006B3C13" w:rsidP="00BA64CD">
            <w:r>
              <w:rPr>
                <w:rFonts w:hint="eastAsia"/>
              </w:rPr>
              <w:t>说明</w:t>
            </w:r>
          </w:p>
        </w:tc>
        <w:tc>
          <w:tcPr>
            <w:tcW w:w="948" w:type="pct"/>
          </w:tcPr>
          <w:p w:rsidR="006B3C13" w:rsidRPr="008D72C3" w:rsidRDefault="006B3C13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7" w:type="pct"/>
          </w:tcPr>
          <w:p w:rsidR="006B3C13" w:rsidRDefault="006B3C13" w:rsidP="00BA64CD">
            <w:r>
              <w:rPr>
                <w:rFonts w:hint="eastAsia"/>
              </w:rPr>
              <w:t>备注</w:t>
            </w:r>
          </w:p>
        </w:tc>
      </w:tr>
      <w:tr w:rsidR="0061198B" w:rsidRPr="008D72C3" w:rsidTr="00BA64CD">
        <w:trPr>
          <w:trHeight w:val="399"/>
        </w:trPr>
        <w:tc>
          <w:tcPr>
            <w:tcW w:w="973" w:type="pct"/>
          </w:tcPr>
          <w:p w:rsidR="0061198B" w:rsidRDefault="0061198B" w:rsidP="00BA64CD">
            <w:r w:rsidRPr="0061198B">
              <w:rPr>
                <w:lang w:eastAsia="zh-CN"/>
              </w:rPr>
              <w:t>Reservation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662" w:type="pct"/>
          </w:tcPr>
          <w:p w:rsidR="0061198B" w:rsidRDefault="0061198B" w:rsidP="00BA64CD">
            <w:r>
              <w:rPr>
                <w:rFonts w:hint="eastAsia"/>
                <w:lang w:eastAsia="zh-CN"/>
              </w:rPr>
              <w:t>预约编号</w:t>
            </w:r>
          </w:p>
        </w:tc>
        <w:tc>
          <w:tcPr>
            <w:tcW w:w="948" w:type="pct"/>
          </w:tcPr>
          <w:p w:rsidR="0061198B" w:rsidRDefault="0061198B" w:rsidP="00BA64CD">
            <w:pPr>
              <w:ind w:firstLine="1"/>
            </w:pPr>
            <w:r>
              <w:rPr>
                <w:rFonts w:hint="eastAsia"/>
                <w:lang w:eastAsia="zh-CN"/>
              </w:rPr>
              <w:t>Str</w:t>
            </w:r>
            <w:r>
              <w:t>ing</w:t>
            </w:r>
          </w:p>
        </w:tc>
        <w:tc>
          <w:tcPr>
            <w:tcW w:w="2417" w:type="pct"/>
          </w:tcPr>
          <w:p w:rsidR="0061198B" w:rsidRDefault="0061198B" w:rsidP="00BA64CD">
            <w:r>
              <w:rPr>
                <w:rFonts w:hint="eastAsia"/>
                <w:lang w:eastAsia="zh-CN"/>
              </w:rPr>
              <w:t>唯一编号</w:t>
            </w:r>
          </w:p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Name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Mobile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StoreName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门店名称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StoreId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门店编号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Content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OpenId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微信Ope</w:t>
            </w:r>
            <w:r>
              <w:rPr>
                <w:lang w:eastAsia="zh-CN"/>
              </w:rPr>
              <w:t>nId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TypeId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服务编号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TypeName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 w:rsidRPr="001B34B8">
              <w:t>Date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预约时间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>
              <w:t>Status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  <w:tr w:rsidR="006B3C13" w:rsidRPr="008D72C3" w:rsidTr="00BA64CD">
        <w:trPr>
          <w:trHeight w:val="399"/>
        </w:trPr>
        <w:tc>
          <w:tcPr>
            <w:tcW w:w="973" w:type="pct"/>
          </w:tcPr>
          <w:p w:rsidR="006B3C13" w:rsidRPr="001B34B8" w:rsidRDefault="006B3C13" w:rsidP="00BA64CD">
            <w:r>
              <w:t>Remark</w:t>
            </w:r>
          </w:p>
        </w:tc>
        <w:tc>
          <w:tcPr>
            <w:tcW w:w="662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948" w:type="pct"/>
          </w:tcPr>
          <w:p w:rsidR="006B3C13" w:rsidRDefault="006B3C13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6B3C13" w:rsidRPr="001B34B8" w:rsidRDefault="006B3C13" w:rsidP="00BA64CD"/>
        </w:tc>
      </w:tr>
    </w:tbl>
    <w:p w:rsidR="006B3C13" w:rsidRPr="006B3C13" w:rsidRDefault="006B3C13" w:rsidP="006B3C13">
      <w:pPr>
        <w:rPr>
          <w:lang w:val="x-none" w:eastAsia="zh-CN"/>
        </w:rPr>
      </w:pPr>
    </w:p>
    <w:p w:rsidR="006B3C13" w:rsidRPr="006B3C13" w:rsidRDefault="006B3C13" w:rsidP="006B3C13">
      <w:pPr>
        <w:rPr>
          <w:lang w:val="x-none" w:eastAsia="zh-CN"/>
        </w:rPr>
      </w:pPr>
    </w:p>
    <w:p w:rsidR="00CC780C" w:rsidRPr="00CC780C" w:rsidRDefault="006B3C13" w:rsidP="00CC780C">
      <w:pPr>
        <w:rPr>
          <w:lang w:val="x-none" w:eastAsia="zh-CN"/>
        </w:rPr>
      </w:pPr>
      <w:r>
        <w:rPr>
          <w:lang w:val="x-none" w:eastAsia="zh-CN"/>
        </w:rPr>
        <w:br w:type="textWrapping" w:clear="all"/>
      </w:r>
    </w:p>
    <w:p w:rsidR="00706BE3" w:rsidRDefault="00706BE3" w:rsidP="00F4711C">
      <w:pPr>
        <w:pStyle w:val="Heading2"/>
      </w:pPr>
      <w:bookmarkStart w:id="72" w:name="_Toc517191377"/>
      <w:r w:rsidRPr="00706BE3">
        <w:t>修改及取消预约</w:t>
      </w:r>
      <w:bookmarkEnd w:id="72"/>
    </w:p>
    <w:p w:rsidR="00CC780C" w:rsidRPr="00675784" w:rsidRDefault="003973B1" w:rsidP="00CC780C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取消一个预约</w:t>
      </w:r>
      <w:r w:rsidR="00CC780C">
        <w:rPr>
          <w:color w:val="333333"/>
          <w:szCs w:val="21"/>
          <w:lang w:eastAsia="zh-CN"/>
        </w:rPr>
        <w:t>。</w:t>
      </w:r>
    </w:p>
    <w:p w:rsidR="00CC780C" w:rsidRDefault="00CC780C" w:rsidP="00CC780C">
      <w:pPr>
        <w:pStyle w:val="Heading3"/>
      </w:pPr>
      <w:bookmarkStart w:id="73" w:name="_Toc517191378"/>
      <w:r w:rsidRPr="00123F7E">
        <w:rPr>
          <w:rFonts w:hint="eastAsia"/>
        </w:rPr>
        <w:t>请求</w:t>
      </w:r>
      <w:r w:rsidRPr="00123F7E">
        <w:t>方式</w:t>
      </w:r>
      <w:bookmarkEnd w:id="73"/>
    </w:p>
    <w:p w:rsidR="00CC780C" w:rsidRPr="00EB4C0D" w:rsidRDefault="00CC780C" w:rsidP="00CC780C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61198B"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</w:t>
      </w:r>
      <w:r w:rsidR="0061198B">
        <w:rPr>
          <w:lang w:val="x-none" w:eastAsia="zh-CN"/>
        </w:rPr>
        <w:t>cancel</w:t>
      </w:r>
    </w:p>
    <w:p w:rsidR="00CC780C" w:rsidRDefault="00CC780C" w:rsidP="00CC780C">
      <w:pPr>
        <w:pStyle w:val="Heading3"/>
        <w:rPr>
          <w:lang w:eastAsia="zh-CN"/>
        </w:rPr>
      </w:pPr>
      <w:bookmarkStart w:id="74" w:name="_Toc517191379"/>
      <w:r>
        <w:rPr>
          <w:rFonts w:hint="eastAsia"/>
        </w:rPr>
        <w:t>请求参数</w:t>
      </w:r>
      <w:bookmarkEnd w:id="74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CC780C" w:rsidRPr="008D72C3" w:rsidTr="00BA64CD">
        <w:trPr>
          <w:trHeight w:val="399"/>
        </w:trPr>
        <w:tc>
          <w:tcPr>
            <w:tcW w:w="1091" w:type="pct"/>
          </w:tcPr>
          <w:p w:rsidR="00CC780C" w:rsidRPr="008D72C3" w:rsidRDefault="00CC780C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CC780C" w:rsidRDefault="00CC780C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CC780C" w:rsidRPr="008D72C3" w:rsidRDefault="00CC780C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61198B" w:rsidRPr="008D72C3" w:rsidTr="00BA64CD">
        <w:trPr>
          <w:trHeight w:val="399"/>
        </w:trPr>
        <w:tc>
          <w:tcPr>
            <w:tcW w:w="1091" w:type="pct"/>
          </w:tcPr>
          <w:p w:rsidR="0061198B" w:rsidRDefault="0061198B" w:rsidP="0061198B">
            <w:pPr>
              <w:rPr>
                <w:lang w:eastAsia="zh-CN"/>
              </w:rPr>
            </w:pPr>
            <w:r w:rsidRPr="0061198B">
              <w:rPr>
                <w:lang w:eastAsia="zh-CN"/>
              </w:rPr>
              <w:lastRenderedPageBreak/>
              <w:t>Reservation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44" w:type="pct"/>
          </w:tcPr>
          <w:p w:rsidR="0061198B" w:rsidRDefault="0061198B" w:rsidP="0061198B">
            <w:r>
              <w:rPr>
                <w:rFonts w:hint="eastAsia"/>
                <w:lang w:eastAsia="zh-CN"/>
              </w:rPr>
              <w:t>预约编号</w:t>
            </w:r>
          </w:p>
        </w:tc>
        <w:tc>
          <w:tcPr>
            <w:tcW w:w="591" w:type="pct"/>
          </w:tcPr>
          <w:p w:rsidR="0061198B" w:rsidRDefault="0061198B" w:rsidP="0061198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61198B" w:rsidRDefault="0061198B" w:rsidP="0061198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61198B" w:rsidRDefault="0061198B" w:rsidP="0061198B">
            <w:pPr>
              <w:rPr>
                <w:lang w:eastAsia="zh-CN"/>
              </w:rPr>
            </w:pPr>
          </w:p>
        </w:tc>
      </w:tr>
    </w:tbl>
    <w:p w:rsidR="00CC780C" w:rsidRDefault="00CC780C" w:rsidP="00CC780C">
      <w:pPr>
        <w:pStyle w:val="Heading3"/>
      </w:pPr>
      <w:bookmarkStart w:id="75" w:name="_Toc517191380"/>
      <w:r w:rsidRPr="00153859">
        <w:rPr>
          <w:rFonts w:hint="eastAsia"/>
        </w:rPr>
        <w:t>响应参数</w:t>
      </w:r>
      <w:bookmarkEnd w:id="75"/>
    </w:p>
    <w:p w:rsidR="00587A1E" w:rsidRPr="00CC780C" w:rsidRDefault="00587A1E" w:rsidP="00587A1E">
      <w:pPr>
        <w:rPr>
          <w:lang w:val="x-none" w:eastAsia="zh-CN"/>
        </w:rPr>
      </w:pPr>
      <w:r>
        <w:rPr>
          <w:lang w:val="x-none" w:eastAsia="zh-CN"/>
        </w:rPr>
        <w:t>B</w:t>
      </w:r>
      <w:r>
        <w:rPr>
          <w:rFonts w:hint="eastAsia"/>
          <w:lang w:val="x-none" w:eastAsia="zh-CN"/>
        </w:rPr>
        <w:t>o</w:t>
      </w:r>
      <w:r>
        <w:rPr>
          <w:lang w:val="x-none" w:eastAsia="zh-CN"/>
        </w:rPr>
        <w:t>ol</w:t>
      </w:r>
    </w:p>
    <w:p w:rsidR="00706BE3" w:rsidRDefault="00706BE3" w:rsidP="00F4711C">
      <w:pPr>
        <w:pStyle w:val="Heading2"/>
      </w:pPr>
      <w:bookmarkStart w:id="76" w:name="_Toc517191381"/>
      <w:r w:rsidRPr="00706BE3">
        <w:t>检查手机号是否可预约</w:t>
      </w:r>
      <w:bookmarkEnd w:id="76"/>
    </w:p>
    <w:p w:rsidR="00CC780C" w:rsidRPr="00675784" w:rsidRDefault="00CC780C" w:rsidP="00CC780C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</w:t>
      </w:r>
      <w:r w:rsidR="00557E59">
        <w:rPr>
          <w:rFonts w:hint="eastAsia"/>
          <w:color w:val="333333"/>
          <w:szCs w:val="21"/>
          <w:lang w:eastAsia="zh-CN"/>
        </w:rPr>
        <w:t>手机号是否可以预约</w:t>
      </w:r>
      <w:r>
        <w:rPr>
          <w:color w:val="333333"/>
          <w:szCs w:val="21"/>
          <w:lang w:eastAsia="zh-CN"/>
        </w:rPr>
        <w:t>。</w:t>
      </w:r>
    </w:p>
    <w:p w:rsidR="00CC780C" w:rsidRDefault="00CC780C" w:rsidP="00CC780C">
      <w:pPr>
        <w:pStyle w:val="Heading3"/>
      </w:pPr>
      <w:bookmarkStart w:id="77" w:name="_Toc517191382"/>
      <w:r w:rsidRPr="00123F7E">
        <w:rPr>
          <w:rFonts w:hint="eastAsia"/>
        </w:rPr>
        <w:t>请求</w:t>
      </w:r>
      <w:r w:rsidRPr="00123F7E">
        <w:t>方式</w:t>
      </w:r>
      <w:bookmarkEnd w:id="77"/>
    </w:p>
    <w:p w:rsidR="00CC780C" w:rsidRPr="00EB4C0D" w:rsidRDefault="00CC780C" w:rsidP="00CC780C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6B565E"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</w:t>
      </w:r>
      <w:r w:rsidR="006B565E">
        <w:rPr>
          <w:lang w:val="x-none" w:eastAsia="zh-CN"/>
        </w:rPr>
        <w:t>check</w:t>
      </w:r>
    </w:p>
    <w:p w:rsidR="00CC780C" w:rsidRDefault="00CC780C" w:rsidP="00CC780C">
      <w:pPr>
        <w:pStyle w:val="Heading3"/>
        <w:rPr>
          <w:lang w:eastAsia="zh-CN"/>
        </w:rPr>
      </w:pPr>
      <w:bookmarkStart w:id="78" w:name="_Toc517191383"/>
      <w:r>
        <w:rPr>
          <w:rFonts w:hint="eastAsia"/>
        </w:rPr>
        <w:t>请求参数</w:t>
      </w:r>
      <w:bookmarkEnd w:id="78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CC780C" w:rsidRPr="008D72C3" w:rsidTr="00BA64CD">
        <w:trPr>
          <w:trHeight w:val="399"/>
        </w:trPr>
        <w:tc>
          <w:tcPr>
            <w:tcW w:w="1091" w:type="pct"/>
          </w:tcPr>
          <w:p w:rsidR="00CC780C" w:rsidRPr="008D72C3" w:rsidRDefault="00CC780C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CC780C" w:rsidRDefault="00CC780C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CC780C" w:rsidRPr="008D72C3" w:rsidRDefault="00CC780C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CC780C" w:rsidRPr="008D72C3" w:rsidTr="00BA64CD">
        <w:trPr>
          <w:trHeight w:val="399"/>
        </w:trPr>
        <w:tc>
          <w:tcPr>
            <w:tcW w:w="1091" w:type="pct"/>
          </w:tcPr>
          <w:p w:rsidR="00CC780C" w:rsidRDefault="006B565E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Mobile</w:t>
            </w:r>
          </w:p>
        </w:tc>
        <w:tc>
          <w:tcPr>
            <w:tcW w:w="844" w:type="pct"/>
          </w:tcPr>
          <w:p w:rsidR="00CC780C" w:rsidRDefault="006B565E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91" w:type="pct"/>
          </w:tcPr>
          <w:p w:rsidR="00CC780C" w:rsidRDefault="00CC78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CC780C" w:rsidRDefault="00CC780C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CC780C" w:rsidRDefault="00CC780C" w:rsidP="00BA64CD">
            <w:pPr>
              <w:rPr>
                <w:lang w:eastAsia="zh-CN"/>
              </w:rPr>
            </w:pPr>
          </w:p>
        </w:tc>
      </w:tr>
    </w:tbl>
    <w:p w:rsidR="00CC780C" w:rsidRDefault="00CC780C" w:rsidP="00CC780C">
      <w:pPr>
        <w:pStyle w:val="Heading3"/>
      </w:pPr>
      <w:bookmarkStart w:id="79" w:name="_Toc517191384"/>
      <w:r w:rsidRPr="00153859">
        <w:rPr>
          <w:rFonts w:hint="eastAsia"/>
        </w:rPr>
        <w:t>响应参数</w:t>
      </w:r>
      <w:bookmarkEnd w:id="79"/>
    </w:p>
    <w:p w:rsidR="00CC780C" w:rsidRPr="00CC780C" w:rsidRDefault="00587A1E" w:rsidP="00CC780C">
      <w:pPr>
        <w:rPr>
          <w:lang w:val="x-none" w:eastAsia="zh-CN"/>
        </w:rPr>
      </w:pPr>
      <w:r>
        <w:rPr>
          <w:lang w:val="x-none" w:eastAsia="zh-CN"/>
        </w:rPr>
        <w:t>B</w:t>
      </w:r>
      <w:r>
        <w:rPr>
          <w:rFonts w:hint="eastAsia"/>
          <w:lang w:val="x-none" w:eastAsia="zh-CN"/>
        </w:rPr>
        <w:t>o</w:t>
      </w:r>
      <w:r>
        <w:rPr>
          <w:lang w:val="x-none" w:eastAsia="zh-CN"/>
        </w:rPr>
        <w:t>ol</w:t>
      </w:r>
    </w:p>
    <w:p w:rsidR="00706BE3" w:rsidRDefault="00706BE3" w:rsidP="00F4711C">
      <w:pPr>
        <w:pStyle w:val="Heading2"/>
      </w:pPr>
      <w:bookmarkStart w:id="80" w:name="_Toc517191385"/>
      <w:r w:rsidRPr="00706BE3">
        <w:t>用户预约查询</w:t>
      </w:r>
      <w:bookmarkEnd w:id="80"/>
    </w:p>
    <w:p w:rsidR="00CC780C" w:rsidRPr="00675784" w:rsidRDefault="00CC780C" w:rsidP="00CC780C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</w:t>
      </w:r>
      <w:r w:rsidR="005842D4">
        <w:rPr>
          <w:rFonts w:hint="eastAsia"/>
          <w:color w:val="333333"/>
          <w:szCs w:val="21"/>
          <w:lang w:eastAsia="zh-CN"/>
        </w:rPr>
        <w:t>用户的</w:t>
      </w:r>
      <w:r>
        <w:rPr>
          <w:rFonts w:hint="eastAsia"/>
          <w:color w:val="333333"/>
          <w:szCs w:val="21"/>
          <w:lang w:eastAsia="zh-CN"/>
        </w:rPr>
        <w:t>预约</w:t>
      </w:r>
      <w:r>
        <w:rPr>
          <w:color w:val="333333"/>
          <w:szCs w:val="21"/>
          <w:lang w:eastAsia="zh-CN"/>
        </w:rPr>
        <w:t>。</w:t>
      </w:r>
    </w:p>
    <w:p w:rsidR="00CC780C" w:rsidRDefault="00CC780C" w:rsidP="00CC780C">
      <w:pPr>
        <w:pStyle w:val="Heading3"/>
      </w:pPr>
      <w:bookmarkStart w:id="81" w:name="_Toc517191386"/>
      <w:r w:rsidRPr="00123F7E">
        <w:rPr>
          <w:rFonts w:hint="eastAsia"/>
        </w:rPr>
        <w:t>请求</w:t>
      </w:r>
      <w:r w:rsidRPr="00123F7E">
        <w:t>方式</w:t>
      </w:r>
      <w:bookmarkEnd w:id="81"/>
    </w:p>
    <w:p w:rsidR="00CC780C" w:rsidRPr="00EB4C0D" w:rsidRDefault="00CC780C" w:rsidP="00CC780C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5842D4">
        <w:rPr>
          <w:rFonts w:hint="eastAsia"/>
          <w:lang w:eastAsia="zh-CN"/>
        </w:rPr>
        <w:t>r</w:t>
      </w:r>
      <w:r w:rsidRPr="00681919">
        <w:rPr>
          <w:lang w:val="x-none" w:eastAsia="zh-CN"/>
        </w:rPr>
        <w:t>eservation</w:t>
      </w:r>
      <w:r>
        <w:rPr>
          <w:lang w:val="x-none" w:eastAsia="zh-CN"/>
        </w:rPr>
        <w:t>/</w:t>
      </w:r>
      <w:r w:rsidR="005842D4">
        <w:rPr>
          <w:lang w:val="x-none" w:eastAsia="zh-CN"/>
        </w:rPr>
        <w:t>list</w:t>
      </w:r>
    </w:p>
    <w:p w:rsidR="00CC780C" w:rsidRDefault="00CC780C" w:rsidP="00CC780C">
      <w:pPr>
        <w:pStyle w:val="Heading3"/>
        <w:rPr>
          <w:lang w:eastAsia="zh-CN"/>
        </w:rPr>
      </w:pPr>
      <w:bookmarkStart w:id="82" w:name="_Toc517191387"/>
      <w:r>
        <w:rPr>
          <w:rFonts w:hint="eastAsia"/>
        </w:rPr>
        <w:t>请求参数</w:t>
      </w:r>
      <w:bookmarkEnd w:id="82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CC780C" w:rsidRPr="008D72C3" w:rsidTr="00BA64CD">
        <w:trPr>
          <w:trHeight w:val="399"/>
        </w:trPr>
        <w:tc>
          <w:tcPr>
            <w:tcW w:w="1091" w:type="pct"/>
          </w:tcPr>
          <w:p w:rsidR="00CC780C" w:rsidRPr="008D72C3" w:rsidRDefault="00CC780C" w:rsidP="00BA64C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CC780C" w:rsidRDefault="00CC780C" w:rsidP="00BA64C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CC780C" w:rsidRPr="008D72C3" w:rsidRDefault="00CC780C" w:rsidP="00BA64C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5842D4" w:rsidRPr="008D72C3" w:rsidTr="00BA64CD">
        <w:trPr>
          <w:trHeight w:val="399"/>
        </w:trPr>
        <w:tc>
          <w:tcPr>
            <w:tcW w:w="1091" w:type="pct"/>
          </w:tcPr>
          <w:p w:rsidR="005842D4" w:rsidRDefault="005842D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Mobile</w:t>
            </w:r>
          </w:p>
        </w:tc>
        <w:tc>
          <w:tcPr>
            <w:tcW w:w="844" w:type="pct"/>
          </w:tcPr>
          <w:p w:rsidR="005842D4" w:rsidRDefault="005842D4" w:rsidP="00BA64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591" w:type="pct"/>
          </w:tcPr>
          <w:p w:rsidR="005842D4" w:rsidRDefault="005842D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5842D4" w:rsidRDefault="005842D4" w:rsidP="00BA64C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5842D4" w:rsidRDefault="005842D4" w:rsidP="00BA64CD">
            <w:pPr>
              <w:rPr>
                <w:lang w:eastAsia="zh-CN"/>
              </w:rPr>
            </w:pPr>
          </w:p>
        </w:tc>
      </w:tr>
    </w:tbl>
    <w:p w:rsidR="00CC780C" w:rsidRDefault="00CC780C" w:rsidP="00CC780C">
      <w:pPr>
        <w:pStyle w:val="Heading3"/>
      </w:pPr>
      <w:bookmarkStart w:id="83" w:name="_Toc517191388"/>
      <w:r w:rsidRPr="00153859">
        <w:rPr>
          <w:rFonts w:hint="eastAsia"/>
        </w:rPr>
        <w:t>响应参数</w:t>
      </w:r>
      <w:bookmarkEnd w:id="83"/>
    </w:p>
    <w:p w:rsidR="00CC780C" w:rsidRPr="00B81914" w:rsidRDefault="00CC780C" w:rsidP="00CC780C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</w:t>
      </w:r>
      <w:r w:rsidR="005842D4" w:rsidRPr="0061198B">
        <w:rPr>
          <w:lang w:eastAsia="zh-CN"/>
        </w:rPr>
        <w:t>Reservation</w:t>
      </w:r>
      <w:r w:rsidR="005842D4">
        <w:rPr>
          <w:rFonts w:hint="eastAsia"/>
          <w:lang w:eastAsia="zh-CN"/>
        </w:rPr>
        <w:t>列表</w:t>
      </w:r>
      <w:r>
        <w:rPr>
          <w:rFonts w:hint="eastAsia"/>
          <w:lang w:val="x-none" w:eastAsia="zh-CN"/>
        </w:rPr>
        <w:t>：</w:t>
      </w:r>
    </w:p>
    <w:p w:rsidR="005842D4" w:rsidRPr="005842D4" w:rsidRDefault="005842D4" w:rsidP="005842D4">
      <w:pPr>
        <w:pStyle w:val="Heading4"/>
      </w:pPr>
      <w:r w:rsidRPr="005842D4">
        <w:t>Reservation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8"/>
        <w:gridCol w:w="1373"/>
        <w:gridCol w:w="2022"/>
        <w:gridCol w:w="3004"/>
      </w:tblGrid>
      <w:tr w:rsidR="00CC780C" w:rsidRPr="008D72C3" w:rsidTr="00FE255B">
        <w:trPr>
          <w:trHeight w:val="399"/>
        </w:trPr>
        <w:tc>
          <w:tcPr>
            <w:tcW w:w="974" w:type="pct"/>
          </w:tcPr>
          <w:p w:rsidR="00CC780C" w:rsidRPr="008D72C3" w:rsidRDefault="00CC780C" w:rsidP="00BA64CD">
            <w:r>
              <w:rPr>
                <w:rFonts w:hint="eastAsia"/>
              </w:rPr>
              <w:t>字段</w:t>
            </w:r>
          </w:p>
        </w:tc>
        <w:tc>
          <w:tcPr>
            <w:tcW w:w="864" w:type="pct"/>
          </w:tcPr>
          <w:p w:rsidR="00CC780C" w:rsidRPr="008D72C3" w:rsidRDefault="00CC780C" w:rsidP="00BA64CD">
            <w:r>
              <w:rPr>
                <w:rFonts w:hint="eastAsia"/>
              </w:rPr>
              <w:t>说明</w:t>
            </w:r>
          </w:p>
        </w:tc>
        <w:tc>
          <w:tcPr>
            <w:tcW w:w="1272" w:type="pct"/>
          </w:tcPr>
          <w:p w:rsidR="00CC780C" w:rsidRPr="008D72C3" w:rsidRDefault="00CC780C" w:rsidP="00BA64CD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1890" w:type="pct"/>
          </w:tcPr>
          <w:p w:rsidR="00CC780C" w:rsidRDefault="00CC780C" w:rsidP="00BA64CD">
            <w:r>
              <w:rPr>
                <w:rFonts w:hint="eastAsia"/>
              </w:rPr>
              <w:t>备注</w:t>
            </w:r>
          </w:p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Default="005842D4" w:rsidP="005842D4">
            <w:r w:rsidRPr="0061198B">
              <w:rPr>
                <w:lang w:eastAsia="zh-CN"/>
              </w:rPr>
              <w:t>Reservation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64" w:type="pct"/>
          </w:tcPr>
          <w:p w:rsidR="005842D4" w:rsidRDefault="005842D4" w:rsidP="005842D4">
            <w:r>
              <w:rPr>
                <w:rFonts w:hint="eastAsia"/>
                <w:lang w:eastAsia="zh-CN"/>
              </w:rPr>
              <w:t>预约编号</w:t>
            </w:r>
          </w:p>
        </w:tc>
        <w:tc>
          <w:tcPr>
            <w:tcW w:w="1272" w:type="pct"/>
          </w:tcPr>
          <w:p w:rsidR="005842D4" w:rsidRDefault="005842D4" w:rsidP="005842D4">
            <w:pPr>
              <w:ind w:firstLine="1"/>
            </w:pPr>
            <w:r>
              <w:rPr>
                <w:rFonts w:hint="eastAsia"/>
                <w:lang w:eastAsia="zh-CN"/>
              </w:rPr>
              <w:t>Str</w:t>
            </w:r>
            <w:r>
              <w:t>ing</w:t>
            </w:r>
          </w:p>
        </w:tc>
        <w:tc>
          <w:tcPr>
            <w:tcW w:w="1890" w:type="pct"/>
          </w:tcPr>
          <w:p w:rsidR="005842D4" w:rsidRDefault="005842D4" w:rsidP="005842D4">
            <w:r>
              <w:rPr>
                <w:rFonts w:hint="eastAsia"/>
                <w:lang w:eastAsia="zh-CN"/>
              </w:rPr>
              <w:t>唯一编号</w:t>
            </w:r>
          </w:p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Name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Mobile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StoreName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门店名称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lastRenderedPageBreak/>
              <w:t>StoreId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门店编号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Content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OpenId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微信Ope</w:t>
            </w:r>
            <w:r>
              <w:rPr>
                <w:lang w:eastAsia="zh-CN"/>
              </w:rPr>
              <w:t>nId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TypeId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服务编号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TypeName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 w:rsidRPr="001B34B8">
              <w:t>Date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预约时间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>
              <w:t>Status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  <w:tr w:rsidR="005842D4" w:rsidRPr="008D72C3" w:rsidTr="00FE255B">
        <w:trPr>
          <w:trHeight w:val="399"/>
        </w:trPr>
        <w:tc>
          <w:tcPr>
            <w:tcW w:w="974" w:type="pct"/>
          </w:tcPr>
          <w:p w:rsidR="005842D4" w:rsidRPr="001B34B8" w:rsidRDefault="005842D4" w:rsidP="005842D4">
            <w:r>
              <w:t>Remark</w:t>
            </w:r>
          </w:p>
        </w:tc>
        <w:tc>
          <w:tcPr>
            <w:tcW w:w="864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2" w:type="pct"/>
          </w:tcPr>
          <w:p w:rsidR="005842D4" w:rsidRDefault="005842D4" w:rsidP="005842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890" w:type="pct"/>
          </w:tcPr>
          <w:p w:rsidR="005842D4" w:rsidRPr="001B34B8" w:rsidRDefault="005842D4" w:rsidP="005842D4"/>
        </w:tc>
      </w:tr>
    </w:tbl>
    <w:p w:rsidR="00CC780C" w:rsidRPr="00CC780C" w:rsidRDefault="00CC780C" w:rsidP="00CC780C">
      <w:pPr>
        <w:rPr>
          <w:lang w:val="x-none" w:eastAsia="zh-CN"/>
        </w:rPr>
      </w:pPr>
    </w:p>
    <w:p w:rsidR="00716F33" w:rsidRPr="00716F33" w:rsidRDefault="00716F33" w:rsidP="00716F33">
      <w:pPr>
        <w:rPr>
          <w:lang w:val="x-none" w:eastAsia="zh-CN"/>
        </w:rPr>
      </w:pPr>
    </w:p>
    <w:p w:rsidR="00BA54B8" w:rsidRPr="00FE4E2C" w:rsidRDefault="00AC0F94" w:rsidP="00F4711C">
      <w:pPr>
        <w:pStyle w:val="Heading1"/>
      </w:pPr>
      <w:bookmarkStart w:id="84" w:name="_Toc517191389"/>
      <w:bookmarkEnd w:id="30"/>
      <w:r>
        <w:rPr>
          <w:rFonts w:hint="eastAsia"/>
        </w:rPr>
        <w:t>消息</w:t>
      </w:r>
      <w:r>
        <w:t>接口</w:t>
      </w:r>
      <w:bookmarkEnd w:id="84"/>
    </w:p>
    <w:p w:rsidR="006B73C6" w:rsidRDefault="00FF37AC" w:rsidP="006B73C6">
      <w:pPr>
        <w:pStyle w:val="Heading2"/>
      </w:pPr>
      <w:bookmarkStart w:id="85" w:name="_Toc517191390"/>
      <w:r>
        <w:rPr>
          <w:rFonts w:hint="eastAsia"/>
        </w:rPr>
        <w:t>客户</w:t>
      </w:r>
      <w:r w:rsidR="006B73C6">
        <w:rPr>
          <w:rFonts w:hint="eastAsia"/>
        </w:rPr>
        <w:t>检查会话</w:t>
      </w:r>
      <w:bookmarkEnd w:id="85"/>
    </w:p>
    <w:p w:rsidR="006B73C6" w:rsidRPr="00675784" w:rsidRDefault="006B73C6" w:rsidP="006B73C6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检查</w:t>
      </w:r>
      <w:r>
        <w:rPr>
          <w:color w:val="333333"/>
          <w:szCs w:val="21"/>
          <w:lang w:eastAsia="zh-CN"/>
        </w:rPr>
        <w:t>当前用户是否在会话中，</w:t>
      </w:r>
      <w:r>
        <w:rPr>
          <w:rFonts w:hint="eastAsia"/>
          <w:color w:val="333333"/>
          <w:szCs w:val="21"/>
          <w:lang w:eastAsia="zh-CN"/>
        </w:rPr>
        <w:t>如果</w:t>
      </w:r>
      <w:r w:rsidR="00F309F1">
        <w:rPr>
          <w:rFonts w:hint="eastAsia"/>
          <w:color w:val="333333"/>
          <w:szCs w:val="21"/>
          <w:lang w:eastAsia="zh-CN"/>
        </w:rPr>
        <w:t>已经</w:t>
      </w:r>
      <w:r>
        <w:rPr>
          <w:color w:val="333333"/>
          <w:szCs w:val="21"/>
          <w:lang w:eastAsia="zh-CN"/>
        </w:rPr>
        <w:t>在会话中，返回会话相关信息。</w:t>
      </w:r>
    </w:p>
    <w:p w:rsidR="006B73C6" w:rsidRDefault="006B73C6" w:rsidP="006B73C6">
      <w:pPr>
        <w:pStyle w:val="Heading3"/>
      </w:pPr>
      <w:bookmarkStart w:id="86" w:name="_Toc517191391"/>
      <w:r w:rsidRPr="00123F7E">
        <w:rPr>
          <w:rFonts w:hint="eastAsia"/>
        </w:rPr>
        <w:t>请求</w:t>
      </w:r>
      <w:r w:rsidRPr="00123F7E">
        <w:t>方式</w:t>
      </w:r>
      <w:bookmarkEnd w:id="86"/>
    </w:p>
    <w:p w:rsidR="006B73C6" w:rsidRPr="00EB4C0D" w:rsidRDefault="006B73C6" w:rsidP="006B73C6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session/check</w:t>
      </w:r>
    </w:p>
    <w:p w:rsidR="006B73C6" w:rsidRDefault="006B73C6" w:rsidP="006B73C6">
      <w:pPr>
        <w:pStyle w:val="Heading3"/>
        <w:rPr>
          <w:lang w:eastAsia="zh-CN"/>
        </w:rPr>
      </w:pPr>
      <w:bookmarkStart w:id="87" w:name="_Toc517191392"/>
      <w:r>
        <w:rPr>
          <w:rFonts w:hint="eastAsia"/>
        </w:rPr>
        <w:t>请求参数</w:t>
      </w:r>
      <w:bookmarkEnd w:id="87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6B73C6" w:rsidRPr="008D72C3" w:rsidTr="00B81914">
        <w:trPr>
          <w:trHeight w:val="399"/>
        </w:trPr>
        <w:tc>
          <w:tcPr>
            <w:tcW w:w="1091" w:type="pct"/>
          </w:tcPr>
          <w:p w:rsidR="006B73C6" w:rsidRPr="008D72C3" w:rsidRDefault="006B73C6" w:rsidP="00B8191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6B73C6" w:rsidRPr="008D72C3" w:rsidRDefault="006B73C6" w:rsidP="00B8191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6B73C6" w:rsidRDefault="006B73C6" w:rsidP="00B8191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6B73C6" w:rsidRPr="008D72C3" w:rsidRDefault="006B73C6" w:rsidP="00B8191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6B73C6" w:rsidRDefault="006B73C6" w:rsidP="00B81914">
            <w:r>
              <w:rPr>
                <w:rFonts w:hint="eastAsia"/>
              </w:rPr>
              <w:t>备注</w:t>
            </w:r>
          </w:p>
        </w:tc>
      </w:tr>
      <w:tr w:rsidR="006B73C6" w:rsidRPr="008D72C3" w:rsidTr="00B81914">
        <w:trPr>
          <w:trHeight w:val="399"/>
        </w:trPr>
        <w:tc>
          <w:tcPr>
            <w:tcW w:w="1091" w:type="pct"/>
          </w:tcPr>
          <w:p w:rsidR="006B73C6" w:rsidRDefault="007204F3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6B73C6">
              <w:rPr>
                <w:lang w:eastAsia="zh-CN"/>
              </w:rPr>
              <w:t>romId</w:t>
            </w:r>
          </w:p>
        </w:tc>
        <w:tc>
          <w:tcPr>
            <w:tcW w:w="844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lang w:eastAsia="zh-CN"/>
              </w:rPr>
              <w:t>者</w:t>
            </w:r>
          </w:p>
        </w:tc>
        <w:tc>
          <w:tcPr>
            <w:tcW w:w="591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Follower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OpenId</w:t>
            </w:r>
          </w:p>
        </w:tc>
      </w:tr>
    </w:tbl>
    <w:p w:rsidR="006B73C6" w:rsidRDefault="006B73C6" w:rsidP="006B73C6">
      <w:pPr>
        <w:pStyle w:val="Heading3"/>
      </w:pPr>
      <w:bookmarkStart w:id="88" w:name="_Toc517191393"/>
      <w:r w:rsidRPr="00153859">
        <w:rPr>
          <w:rFonts w:hint="eastAsia"/>
        </w:rPr>
        <w:t>响应参数</w:t>
      </w:r>
      <w:bookmarkEnd w:id="88"/>
    </w:p>
    <w:p w:rsidR="00B81914" w:rsidRPr="00B81914" w:rsidRDefault="008D769D" w:rsidP="00B81914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检查</w:t>
      </w:r>
      <w:r>
        <w:rPr>
          <w:rFonts w:hint="eastAsia"/>
          <w:lang w:val="x-none" w:eastAsia="zh-CN"/>
        </w:rPr>
        <w:t>失败</w:t>
      </w:r>
      <w:r>
        <w:rPr>
          <w:lang w:val="x-none" w:eastAsia="zh-CN"/>
        </w:rPr>
        <w:t>返回</w:t>
      </w:r>
      <w:r>
        <w:rPr>
          <w:rFonts w:hint="eastAsia"/>
          <w:lang w:val="x-none" w:eastAsia="zh-CN"/>
        </w:rPr>
        <w:t>错误</w:t>
      </w:r>
      <w:r>
        <w:rPr>
          <w:lang w:val="x-none" w:eastAsia="zh-CN"/>
        </w:rPr>
        <w:t>编号和错误内容，如果成功返回Session</w:t>
      </w:r>
      <w:r>
        <w:rPr>
          <w:rFonts w:hint="eastAsia"/>
          <w:lang w:val="x-none" w:eastAsia="zh-CN"/>
        </w:rPr>
        <w:t>对象：</w:t>
      </w:r>
    </w:p>
    <w:p w:rsidR="00B81914" w:rsidRPr="00B81914" w:rsidRDefault="00B81914" w:rsidP="00B81914">
      <w:pPr>
        <w:pStyle w:val="Heading4"/>
        <w:rPr>
          <w:lang w:eastAsia="zh-CN"/>
        </w:rPr>
      </w:pPr>
      <w:r>
        <w:rPr>
          <w:rFonts w:hint="eastAsia"/>
        </w:rPr>
        <w:t>Session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6B73C6" w:rsidRPr="008D72C3" w:rsidTr="00B81914">
        <w:trPr>
          <w:trHeight w:val="399"/>
        </w:trPr>
        <w:tc>
          <w:tcPr>
            <w:tcW w:w="973" w:type="pct"/>
          </w:tcPr>
          <w:p w:rsidR="006B73C6" w:rsidRPr="008D72C3" w:rsidRDefault="006B73C6" w:rsidP="00B81914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6B73C6" w:rsidRPr="008D72C3" w:rsidRDefault="006B73C6" w:rsidP="00B81914">
            <w:r>
              <w:rPr>
                <w:rFonts w:hint="eastAsia"/>
              </w:rPr>
              <w:t>说明</w:t>
            </w:r>
          </w:p>
        </w:tc>
        <w:tc>
          <w:tcPr>
            <w:tcW w:w="948" w:type="pct"/>
          </w:tcPr>
          <w:p w:rsidR="006B73C6" w:rsidRPr="008D72C3" w:rsidRDefault="006B73C6" w:rsidP="00B81914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7" w:type="pct"/>
          </w:tcPr>
          <w:p w:rsidR="006B73C6" w:rsidRDefault="006B73C6" w:rsidP="00B81914">
            <w:r>
              <w:rPr>
                <w:rFonts w:hint="eastAsia"/>
              </w:rPr>
              <w:t>备注</w:t>
            </w:r>
          </w:p>
        </w:tc>
      </w:tr>
      <w:tr w:rsidR="006B73C6" w:rsidRPr="008D72C3" w:rsidTr="00B81914">
        <w:trPr>
          <w:trHeight w:val="399"/>
        </w:trPr>
        <w:tc>
          <w:tcPr>
            <w:tcW w:w="973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SessionId</w:t>
            </w:r>
          </w:p>
        </w:tc>
        <w:tc>
          <w:tcPr>
            <w:tcW w:w="662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Id</w:t>
            </w:r>
          </w:p>
        </w:tc>
        <w:tc>
          <w:tcPr>
            <w:tcW w:w="948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17" w:type="pct"/>
          </w:tcPr>
          <w:p w:rsidR="006B73C6" w:rsidRPr="00E55106" w:rsidRDefault="006B73C6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</w:t>
            </w:r>
            <w:r>
              <w:rPr>
                <w:rFonts w:ascii="Lucida Sans Unicode" w:hAnsi="Lucida Sans Unicode" w:cs="Lucida Sans Unicode"/>
                <w:lang w:eastAsia="zh-CN"/>
              </w:rPr>
              <w:t>存在会话</w:t>
            </w:r>
          </w:p>
        </w:tc>
      </w:tr>
      <w:tr w:rsidR="006B73C6" w:rsidRPr="008D72C3" w:rsidTr="00B81914">
        <w:trPr>
          <w:trHeight w:val="399"/>
        </w:trPr>
        <w:tc>
          <w:tcPr>
            <w:tcW w:w="973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>ionType</w:t>
            </w:r>
          </w:p>
        </w:tc>
        <w:tc>
          <w:tcPr>
            <w:tcW w:w="662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类型</w:t>
            </w:r>
          </w:p>
        </w:tc>
        <w:tc>
          <w:tcPr>
            <w:tcW w:w="948" w:type="pct"/>
          </w:tcPr>
          <w:p w:rsidR="006B73C6" w:rsidRDefault="006B73C6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6B73C6" w:rsidRDefault="006B73C6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参考</w:t>
            </w:r>
            <w:r>
              <w:rPr>
                <w:rFonts w:ascii="Lucida Sans Unicode" w:hAnsi="Lucida Sans Unicode" w:cs="Lucida Sans Unicode"/>
                <w:lang w:eastAsia="zh-CN"/>
              </w:rPr>
              <w:t>Session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表</w:t>
            </w:r>
          </w:p>
        </w:tc>
      </w:tr>
    </w:tbl>
    <w:p w:rsidR="00581024" w:rsidRDefault="00581024" w:rsidP="00581024">
      <w:pPr>
        <w:pStyle w:val="Heading2"/>
      </w:pPr>
      <w:bookmarkStart w:id="89" w:name="_Toc517191394"/>
      <w:r>
        <w:rPr>
          <w:rFonts w:hint="eastAsia"/>
        </w:rPr>
        <w:t>客户开启会话</w:t>
      </w:r>
      <w:bookmarkEnd w:id="89"/>
    </w:p>
    <w:p w:rsidR="00581024" w:rsidRPr="00675784" w:rsidRDefault="00581024" w:rsidP="00581024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开启</w:t>
      </w:r>
      <w:r>
        <w:rPr>
          <w:color w:val="333333"/>
          <w:szCs w:val="21"/>
          <w:lang w:eastAsia="zh-CN"/>
        </w:rPr>
        <w:t>一个会话，</w:t>
      </w:r>
      <w:r>
        <w:rPr>
          <w:rFonts w:hint="eastAsia"/>
          <w:color w:val="333333"/>
          <w:szCs w:val="21"/>
          <w:lang w:eastAsia="zh-CN"/>
        </w:rPr>
        <w:t>如果</w:t>
      </w:r>
      <w:r>
        <w:rPr>
          <w:color w:val="333333"/>
          <w:szCs w:val="21"/>
          <w:lang w:eastAsia="zh-CN"/>
        </w:rPr>
        <w:t>会话</w:t>
      </w:r>
      <w:r>
        <w:rPr>
          <w:rFonts w:hint="eastAsia"/>
          <w:color w:val="333333"/>
          <w:szCs w:val="21"/>
          <w:lang w:eastAsia="zh-CN"/>
        </w:rPr>
        <w:t>已经存在则</w:t>
      </w:r>
      <w:r>
        <w:rPr>
          <w:color w:val="333333"/>
          <w:szCs w:val="21"/>
          <w:lang w:eastAsia="zh-CN"/>
        </w:rPr>
        <w:t>不作任何处理。</w:t>
      </w:r>
    </w:p>
    <w:p w:rsidR="00581024" w:rsidRDefault="00581024" w:rsidP="00581024">
      <w:pPr>
        <w:pStyle w:val="Heading3"/>
      </w:pPr>
      <w:bookmarkStart w:id="90" w:name="_Toc517191395"/>
      <w:r w:rsidRPr="00123F7E">
        <w:rPr>
          <w:rFonts w:hint="eastAsia"/>
        </w:rPr>
        <w:lastRenderedPageBreak/>
        <w:t>请求</w:t>
      </w:r>
      <w:r w:rsidRPr="00123F7E">
        <w:t>方式</w:t>
      </w:r>
      <w:bookmarkEnd w:id="90"/>
    </w:p>
    <w:p w:rsidR="00581024" w:rsidRPr="00EB4C0D" w:rsidRDefault="00581024" w:rsidP="00581024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session/start</w:t>
      </w:r>
    </w:p>
    <w:p w:rsidR="00581024" w:rsidRDefault="00581024" w:rsidP="00581024">
      <w:pPr>
        <w:pStyle w:val="Heading3"/>
        <w:rPr>
          <w:lang w:eastAsia="zh-CN"/>
        </w:rPr>
      </w:pPr>
      <w:bookmarkStart w:id="91" w:name="_Toc517191396"/>
      <w:r>
        <w:rPr>
          <w:rFonts w:hint="eastAsia"/>
        </w:rPr>
        <w:t>请求参数</w:t>
      </w:r>
      <w:bookmarkEnd w:id="91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581024" w:rsidRPr="008D72C3" w:rsidTr="00936E64">
        <w:trPr>
          <w:trHeight w:val="399"/>
        </w:trPr>
        <w:tc>
          <w:tcPr>
            <w:tcW w:w="1091" w:type="pct"/>
          </w:tcPr>
          <w:p w:rsidR="00581024" w:rsidRPr="008D72C3" w:rsidRDefault="00581024" w:rsidP="00936E6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581024" w:rsidRPr="008D72C3" w:rsidRDefault="00581024" w:rsidP="00936E6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581024" w:rsidRDefault="00581024" w:rsidP="00936E6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581024" w:rsidRPr="008D72C3" w:rsidRDefault="00581024" w:rsidP="00936E6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581024" w:rsidRDefault="00581024" w:rsidP="00936E64">
            <w:r>
              <w:rPr>
                <w:rFonts w:hint="eastAsia"/>
              </w:rPr>
              <w:t>备注</w:t>
            </w:r>
          </w:p>
        </w:tc>
      </w:tr>
      <w:tr w:rsidR="00581024" w:rsidRPr="008D72C3" w:rsidTr="00936E64">
        <w:trPr>
          <w:trHeight w:val="399"/>
        </w:trPr>
        <w:tc>
          <w:tcPr>
            <w:tcW w:w="1091" w:type="pct"/>
          </w:tcPr>
          <w:p w:rsidR="00581024" w:rsidRDefault="000E4E2A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581024">
              <w:rPr>
                <w:lang w:eastAsia="zh-CN"/>
              </w:rPr>
              <w:t>romId</w:t>
            </w:r>
          </w:p>
        </w:tc>
        <w:tc>
          <w:tcPr>
            <w:tcW w:w="844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lang w:eastAsia="zh-CN"/>
              </w:rPr>
              <w:t>者</w:t>
            </w:r>
          </w:p>
        </w:tc>
        <w:tc>
          <w:tcPr>
            <w:tcW w:w="591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Follower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OpenId</w:t>
            </w:r>
          </w:p>
        </w:tc>
      </w:tr>
      <w:tr w:rsidR="005D6E36" w:rsidRPr="008D72C3" w:rsidTr="00936E64">
        <w:trPr>
          <w:trHeight w:val="399"/>
        </w:trPr>
        <w:tc>
          <w:tcPr>
            <w:tcW w:w="1091" w:type="pct"/>
          </w:tcPr>
          <w:p w:rsidR="005D6E36" w:rsidRDefault="005D6E36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</w:t>
            </w:r>
            <w:r w:rsidR="00936E64">
              <w:rPr>
                <w:lang w:eastAsia="zh-CN"/>
              </w:rPr>
              <w:t>Delay</w:t>
            </w:r>
          </w:p>
        </w:tc>
        <w:tc>
          <w:tcPr>
            <w:tcW w:w="844" w:type="pct"/>
          </w:tcPr>
          <w:p w:rsidR="005D6E36" w:rsidRDefault="005D6E36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延时</w:t>
            </w:r>
            <w:r>
              <w:rPr>
                <w:lang w:eastAsia="zh-CN"/>
              </w:rPr>
              <w:t>处理</w:t>
            </w:r>
          </w:p>
        </w:tc>
        <w:tc>
          <w:tcPr>
            <w:tcW w:w="591" w:type="pct"/>
          </w:tcPr>
          <w:p w:rsidR="005D6E36" w:rsidRDefault="005D6E36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707" w:type="pct"/>
          </w:tcPr>
          <w:p w:rsidR="005D6E36" w:rsidRDefault="005D6E36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67" w:type="pct"/>
          </w:tcPr>
          <w:p w:rsidR="005D6E36" w:rsidRDefault="005D6E36" w:rsidP="005D6E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Else :</w:t>
            </w: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581024" w:rsidRDefault="00581024" w:rsidP="00581024">
      <w:pPr>
        <w:pStyle w:val="Heading3"/>
      </w:pPr>
      <w:bookmarkStart w:id="92" w:name="_Toc517191397"/>
      <w:r w:rsidRPr="00153859">
        <w:rPr>
          <w:rFonts w:hint="eastAsia"/>
        </w:rPr>
        <w:t>响应参数</w:t>
      </w:r>
      <w:bookmarkEnd w:id="92"/>
    </w:p>
    <w:p w:rsidR="00581024" w:rsidRPr="00B81914" w:rsidRDefault="00581024" w:rsidP="00581024">
      <w:pPr>
        <w:rPr>
          <w:lang w:val="x-none" w:eastAsia="zh-CN"/>
        </w:rPr>
      </w:pPr>
      <w:r>
        <w:rPr>
          <w:rFonts w:hint="eastAsia"/>
          <w:lang w:val="x-none" w:eastAsia="zh-CN"/>
        </w:rPr>
        <w:t>如果</w:t>
      </w:r>
      <w:r>
        <w:rPr>
          <w:lang w:val="x-none" w:eastAsia="zh-CN"/>
        </w:rPr>
        <w:t>开启失败，返回错误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错误内容，</w:t>
      </w:r>
      <w:r>
        <w:rPr>
          <w:rFonts w:hint="eastAsia"/>
          <w:lang w:val="x-none" w:eastAsia="zh-CN"/>
        </w:rPr>
        <w:t>开启</w:t>
      </w:r>
      <w:r>
        <w:rPr>
          <w:lang w:val="x-none" w:eastAsia="zh-CN"/>
        </w:rPr>
        <w:t>返回正确即可</w:t>
      </w:r>
      <w:r>
        <w:rPr>
          <w:rFonts w:hint="eastAsia"/>
          <w:lang w:val="x-none" w:eastAsia="zh-CN"/>
        </w:rPr>
        <w:t>。</w:t>
      </w:r>
    </w:p>
    <w:p w:rsidR="00581024" w:rsidRDefault="00581024" w:rsidP="00581024">
      <w:pPr>
        <w:pStyle w:val="Heading2"/>
      </w:pPr>
      <w:bookmarkStart w:id="93" w:name="_Toc517191398"/>
      <w:r>
        <w:rPr>
          <w:rFonts w:hint="eastAsia"/>
        </w:rPr>
        <w:t>客户发送</w:t>
      </w:r>
      <w:r>
        <w:t>信息</w:t>
      </w:r>
      <w:bookmarkEnd w:id="93"/>
    </w:p>
    <w:p w:rsidR="00581024" w:rsidRPr="00675784" w:rsidRDefault="00A414ED" w:rsidP="00581024">
      <w:pPr>
        <w:rPr>
          <w:lang w:val="x-none" w:eastAsia="zh-CN"/>
        </w:rPr>
      </w:pPr>
      <w:r>
        <w:rPr>
          <w:rFonts w:hint="eastAsia"/>
          <w:color w:val="333333"/>
          <w:szCs w:val="21"/>
          <w:lang w:eastAsia="zh-CN"/>
        </w:rPr>
        <w:t>客户向公众号推送消息</w:t>
      </w:r>
      <w:r w:rsidR="00581024">
        <w:rPr>
          <w:color w:val="333333"/>
          <w:szCs w:val="21"/>
          <w:lang w:eastAsia="zh-CN"/>
        </w:rPr>
        <w:t>。</w:t>
      </w:r>
    </w:p>
    <w:p w:rsidR="00581024" w:rsidRDefault="00581024" w:rsidP="00581024">
      <w:pPr>
        <w:pStyle w:val="Heading3"/>
      </w:pPr>
      <w:bookmarkStart w:id="94" w:name="_Toc517191399"/>
      <w:r w:rsidRPr="00123F7E">
        <w:rPr>
          <w:rFonts w:hint="eastAsia"/>
        </w:rPr>
        <w:t>请求</w:t>
      </w:r>
      <w:r w:rsidRPr="00123F7E">
        <w:t>方式</w:t>
      </w:r>
      <w:bookmarkEnd w:id="94"/>
    </w:p>
    <w:p w:rsidR="00581024" w:rsidRPr="00EB4C0D" w:rsidRDefault="00581024" w:rsidP="00581024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 w:rsidR="00B47A28">
        <w:rPr>
          <w:lang w:val="x-none" w:eastAsia="zh-CN"/>
        </w:rPr>
        <w:t>message</w:t>
      </w:r>
      <w:r>
        <w:rPr>
          <w:lang w:val="x-none" w:eastAsia="zh-CN"/>
        </w:rPr>
        <w:t>/</w:t>
      </w:r>
      <w:r w:rsidR="00A414ED">
        <w:rPr>
          <w:rFonts w:hint="eastAsia"/>
          <w:lang w:val="x-none" w:eastAsia="zh-CN"/>
        </w:rPr>
        <w:t>push</w:t>
      </w:r>
    </w:p>
    <w:p w:rsidR="00581024" w:rsidRDefault="00581024" w:rsidP="00581024">
      <w:pPr>
        <w:pStyle w:val="Heading3"/>
        <w:rPr>
          <w:lang w:eastAsia="zh-CN"/>
        </w:rPr>
      </w:pPr>
      <w:bookmarkStart w:id="95" w:name="_Toc517191400"/>
      <w:r>
        <w:rPr>
          <w:rFonts w:hint="eastAsia"/>
        </w:rPr>
        <w:t>请求参数</w:t>
      </w:r>
      <w:bookmarkEnd w:id="95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581024" w:rsidRPr="008D72C3" w:rsidTr="00936E64">
        <w:trPr>
          <w:trHeight w:val="399"/>
        </w:trPr>
        <w:tc>
          <w:tcPr>
            <w:tcW w:w="1091" w:type="pct"/>
          </w:tcPr>
          <w:p w:rsidR="00581024" w:rsidRPr="008D72C3" w:rsidRDefault="00581024" w:rsidP="00936E6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581024" w:rsidRPr="008D72C3" w:rsidRDefault="00581024" w:rsidP="00936E6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581024" w:rsidRDefault="00581024" w:rsidP="00936E6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581024" w:rsidRPr="008D72C3" w:rsidRDefault="00581024" w:rsidP="00936E6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581024" w:rsidRDefault="00581024" w:rsidP="00936E64">
            <w:r>
              <w:rPr>
                <w:rFonts w:hint="eastAsia"/>
              </w:rPr>
              <w:t>备注</w:t>
            </w:r>
          </w:p>
        </w:tc>
      </w:tr>
      <w:tr w:rsidR="00581024" w:rsidRPr="008D72C3" w:rsidTr="00936E64">
        <w:trPr>
          <w:trHeight w:val="399"/>
        </w:trPr>
        <w:tc>
          <w:tcPr>
            <w:tcW w:w="1091" w:type="pct"/>
          </w:tcPr>
          <w:p w:rsidR="00581024" w:rsidRDefault="00A414ED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581024">
              <w:rPr>
                <w:lang w:eastAsia="zh-CN"/>
              </w:rPr>
              <w:t>romId</w:t>
            </w:r>
          </w:p>
        </w:tc>
        <w:tc>
          <w:tcPr>
            <w:tcW w:w="844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lang w:eastAsia="zh-CN"/>
              </w:rPr>
              <w:t>者</w:t>
            </w:r>
          </w:p>
        </w:tc>
        <w:tc>
          <w:tcPr>
            <w:tcW w:w="591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581024" w:rsidRDefault="00581024" w:rsidP="00936E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Follower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OpenId</w:t>
            </w:r>
          </w:p>
        </w:tc>
      </w:tr>
      <w:tr w:rsidR="00B47A28" w:rsidRPr="008D72C3" w:rsidTr="00936E64">
        <w:trPr>
          <w:trHeight w:val="399"/>
        </w:trPr>
        <w:tc>
          <w:tcPr>
            <w:tcW w:w="1091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ContentType</w:t>
            </w:r>
          </w:p>
        </w:tc>
        <w:tc>
          <w:tcPr>
            <w:tcW w:w="844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>类型</w:t>
            </w:r>
          </w:p>
        </w:tc>
        <w:tc>
          <w:tcPr>
            <w:tcW w:w="591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07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文字</w:t>
            </w:r>
            <w:r>
              <w:rPr>
                <w:lang w:eastAsia="zh-CN"/>
              </w:rPr>
              <w:t>，图片</w:t>
            </w:r>
          </w:p>
        </w:tc>
      </w:tr>
      <w:tr w:rsidR="00B47A28" w:rsidRPr="008D72C3" w:rsidTr="00936E64">
        <w:trPr>
          <w:trHeight w:val="399"/>
        </w:trPr>
        <w:tc>
          <w:tcPr>
            <w:tcW w:w="1091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844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591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B47A28" w:rsidRDefault="00B47A28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67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</w:tr>
      <w:tr w:rsidR="00B47A28" w:rsidRPr="008D72C3" w:rsidTr="00936E64">
        <w:trPr>
          <w:trHeight w:val="399"/>
        </w:trPr>
        <w:tc>
          <w:tcPr>
            <w:tcW w:w="1091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  <w:tc>
          <w:tcPr>
            <w:tcW w:w="844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  <w:tc>
          <w:tcPr>
            <w:tcW w:w="591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  <w:tc>
          <w:tcPr>
            <w:tcW w:w="707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  <w:tc>
          <w:tcPr>
            <w:tcW w:w="1767" w:type="pct"/>
          </w:tcPr>
          <w:p w:rsidR="00B47A28" w:rsidRDefault="00B47A28" w:rsidP="00936E64">
            <w:pPr>
              <w:rPr>
                <w:lang w:eastAsia="zh-CN"/>
              </w:rPr>
            </w:pPr>
          </w:p>
        </w:tc>
      </w:tr>
    </w:tbl>
    <w:p w:rsidR="00581024" w:rsidRDefault="00581024" w:rsidP="00581024">
      <w:pPr>
        <w:pStyle w:val="Heading3"/>
      </w:pPr>
      <w:bookmarkStart w:id="96" w:name="_Toc517191401"/>
      <w:r w:rsidRPr="00153859">
        <w:rPr>
          <w:rFonts w:hint="eastAsia"/>
        </w:rPr>
        <w:t>响应参数</w:t>
      </w:r>
      <w:bookmarkEnd w:id="96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523479" w:rsidRPr="008D72C3" w:rsidTr="0005295D">
        <w:trPr>
          <w:trHeight w:val="399"/>
        </w:trPr>
        <w:tc>
          <w:tcPr>
            <w:tcW w:w="1091" w:type="pct"/>
          </w:tcPr>
          <w:p w:rsidR="00523479" w:rsidRPr="008D72C3" w:rsidRDefault="00523479" w:rsidP="0005295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523479" w:rsidRPr="008D72C3" w:rsidRDefault="00523479" w:rsidP="0005295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523479" w:rsidRDefault="00523479" w:rsidP="0005295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523479" w:rsidRPr="008D72C3" w:rsidRDefault="00523479" w:rsidP="0005295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523479" w:rsidRDefault="00523479" w:rsidP="0005295D">
            <w:r>
              <w:rPr>
                <w:rFonts w:hint="eastAsia"/>
              </w:rPr>
              <w:t>备注</w:t>
            </w:r>
          </w:p>
        </w:tc>
      </w:tr>
      <w:tr w:rsidR="00523479" w:rsidRPr="008D72C3" w:rsidTr="0005295D">
        <w:trPr>
          <w:trHeight w:val="399"/>
        </w:trPr>
        <w:tc>
          <w:tcPr>
            <w:tcW w:w="1091" w:type="pct"/>
          </w:tcPr>
          <w:p w:rsidR="00523479" w:rsidRDefault="00523479" w:rsidP="000529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844" w:type="pct"/>
          </w:tcPr>
          <w:p w:rsidR="00523479" w:rsidRDefault="00523479" w:rsidP="000529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返回消息内容</w:t>
            </w:r>
          </w:p>
        </w:tc>
        <w:tc>
          <w:tcPr>
            <w:tcW w:w="591" w:type="pct"/>
          </w:tcPr>
          <w:p w:rsidR="00523479" w:rsidRDefault="00523479" w:rsidP="0005295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523479" w:rsidRDefault="00523479" w:rsidP="0005295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N</w:t>
            </w:r>
          </w:p>
        </w:tc>
        <w:tc>
          <w:tcPr>
            <w:tcW w:w="1767" w:type="pct"/>
          </w:tcPr>
          <w:p w:rsidR="00523479" w:rsidRDefault="00523479" w:rsidP="0005295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推送后返回的信息，如：暂时离开回复</w:t>
            </w:r>
          </w:p>
        </w:tc>
      </w:tr>
    </w:tbl>
    <w:p w:rsidR="00FD0CBD" w:rsidRDefault="00FF37AC" w:rsidP="00FD0CBD">
      <w:pPr>
        <w:pStyle w:val="Heading2"/>
      </w:pPr>
      <w:bookmarkStart w:id="97" w:name="_Toc517191402"/>
      <w:r>
        <w:rPr>
          <w:rFonts w:hint="eastAsia"/>
        </w:rPr>
        <w:t>客服</w:t>
      </w:r>
      <w:r w:rsidR="00EA38B7">
        <w:rPr>
          <w:rFonts w:hint="eastAsia"/>
        </w:rPr>
        <w:t>接收</w:t>
      </w:r>
      <w:r w:rsidR="00FD0CBD">
        <w:rPr>
          <w:rFonts w:hint="eastAsia"/>
        </w:rPr>
        <w:t>消息</w:t>
      </w:r>
      <w:bookmarkEnd w:id="97"/>
    </w:p>
    <w:p w:rsidR="00FD0CBD" w:rsidRPr="00675784" w:rsidRDefault="00291379" w:rsidP="00FD0CBD">
      <w:pPr>
        <w:rPr>
          <w:lang w:val="x-none" w:eastAsia="zh-CN"/>
        </w:rPr>
      </w:pPr>
      <w:r>
        <w:rPr>
          <w:color w:val="333333"/>
          <w:szCs w:val="21"/>
          <w:lang w:eastAsia="zh-CN"/>
        </w:rPr>
        <w:t>使用http</w:t>
      </w:r>
      <w:r>
        <w:rPr>
          <w:rFonts w:hint="eastAsia"/>
          <w:color w:val="333333"/>
          <w:szCs w:val="21"/>
          <w:lang w:eastAsia="zh-CN"/>
        </w:rPr>
        <w:t>长</w:t>
      </w:r>
      <w:r>
        <w:rPr>
          <w:color w:val="333333"/>
          <w:szCs w:val="21"/>
          <w:lang w:eastAsia="zh-CN"/>
        </w:rPr>
        <w:t>轮询方式</w:t>
      </w:r>
      <w:r w:rsidR="00EA38B7"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即时</w:t>
      </w:r>
      <w:r w:rsidR="00EA38B7">
        <w:rPr>
          <w:rFonts w:hint="eastAsia"/>
          <w:color w:val="333333"/>
          <w:szCs w:val="21"/>
          <w:lang w:eastAsia="zh-CN"/>
        </w:rPr>
        <w:t>消息</w:t>
      </w:r>
      <w:r w:rsidR="00515EDC">
        <w:rPr>
          <w:rFonts w:hint="eastAsia"/>
          <w:color w:val="333333"/>
          <w:szCs w:val="21"/>
          <w:lang w:eastAsia="zh-CN"/>
        </w:rPr>
        <w:t>，</w:t>
      </w:r>
      <w:r w:rsidR="00515EDC">
        <w:rPr>
          <w:color w:val="333333"/>
          <w:szCs w:val="21"/>
          <w:lang w:eastAsia="zh-CN"/>
        </w:rPr>
        <w:t>消息</w:t>
      </w:r>
      <w:r>
        <w:rPr>
          <w:rFonts w:hint="eastAsia"/>
          <w:color w:val="333333"/>
          <w:szCs w:val="21"/>
          <w:lang w:eastAsia="zh-CN"/>
        </w:rPr>
        <w:t>应该</w:t>
      </w:r>
      <w:r w:rsidR="00515EDC">
        <w:rPr>
          <w:rFonts w:hint="eastAsia"/>
          <w:color w:val="333333"/>
          <w:szCs w:val="21"/>
          <w:lang w:eastAsia="zh-CN"/>
        </w:rPr>
        <w:t>包括</w:t>
      </w:r>
      <w:r w:rsidR="00515EDC">
        <w:rPr>
          <w:color w:val="333333"/>
          <w:szCs w:val="21"/>
          <w:lang w:eastAsia="zh-CN"/>
        </w:rPr>
        <w:t>操作和内容。</w:t>
      </w:r>
      <w:r>
        <w:rPr>
          <w:rFonts w:hint="eastAsia"/>
          <w:color w:val="333333"/>
          <w:szCs w:val="21"/>
          <w:lang w:eastAsia="zh-CN"/>
        </w:rPr>
        <w:t>其中</w:t>
      </w:r>
      <w:r>
        <w:rPr>
          <w:color w:val="333333"/>
          <w:szCs w:val="21"/>
          <w:lang w:eastAsia="zh-CN"/>
        </w:rPr>
        <w:t>操作</w:t>
      </w:r>
      <w:r>
        <w:rPr>
          <w:rFonts w:hint="eastAsia"/>
          <w:color w:val="333333"/>
          <w:szCs w:val="21"/>
          <w:lang w:eastAsia="zh-CN"/>
        </w:rPr>
        <w:t>必需</w:t>
      </w:r>
      <w:r>
        <w:rPr>
          <w:color w:val="333333"/>
          <w:szCs w:val="21"/>
          <w:lang w:eastAsia="zh-CN"/>
        </w:rPr>
        <w:t>，内容视操作类型</w:t>
      </w:r>
      <w:r>
        <w:rPr>
          <w:rFonts w:hint="eastAsia"/>
          <w:color w:val="333333"/>
          <w:szCs w:val="21"/>
          <w:lang w:eastAsia="zh-CN"/>
        </w:rPr>
        <w:t>而定</w:t>
      </w:r>
      <w:r>
        <w:rPr>
          <w:color w:val="333333"/>
          <w:szCs w:val="21"/>
          <w:lang w:eastAsia="zh-CN"/>
        </w:rPr>
        <w:t>。</w:t>
      </w:r>
    </w:p>
    <w:p w:rsidR="00FD0CBD" w:rsidRDefault="00FD0CBD" w:rsidP="00FD0CBD">
      <w:pPr>
        <w:pStyle w:val="Heading3"/>
      </w:pPr>
      <w:bookmarkStart w:id="98" w:name="_Toc517191403"/>
      <w:r w:rsidRPr="00123F7E">
        <w:rPr>
          <w:rFonts w:hint="eastAsia"/>
        </w:rPr>
        <w:t>请求</w:t>
      </w:r>
      <w:r w:rsidRPr="00123F7E">
        <w:t>方式</w:t>
      </w:r>
      <w:bookmarkEnd w:id="98"/>
    </w:p>
    <w:p w:rsidR="00FD0CBD" w:rsidRPr="00EB4C0D" w:rsidRDefault="00561501" w:rsidP="00FD0CBD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="009A179B" w:rsidRPr="007B1745">
        <w:rPr>
          <w:lang w:eastAsia="zh-CN"/>
        </w:rPr>
        <w:t>http://sparkapi.accuat.com/</w:t>
      </w:r>
      <w:r w:rsidR="00EA38B7">
        <w:rPr>
          <w:lang w:val="x-none" w:eastAsia="zh-CN"/>
        </w:rPr>
        <w:t>message</w:t>
      </w:r>
      <w:r w:rsidR="009A179B">
        <w:rPr>
          <w:lang w:val="x-none" w:eastAsia="zh-CN"/>
        </w:rPr>
        <w:t>/query</w:t>
      </w:r>
    </w:p>
    <w:p w:rsidR="00FD0CBD" w:rsidRDefault="00153859" w:rsidP="00FD0CBD">
      <w:pPr>
        <w:pStyle w:val="Heading3"/>
        <w:rPr>
          <w:lang w:eastAsia="zh-CN"/>
        </w:rPr>
      </w:pPr>
      <w:bookmarkStart w:id="99" w:name="_Toc517191404"/>
      <w:r>
        <w:rPr>
          <w:rFonts w:hint="eastAsia"/>
        </w:rPr>
        <w:lastRenderedPageBreak/>
        <w:t>请求参数</w:t>
      </w:r>
      <w:bookmarkEnd w:id="99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FD0CBD" w:rsidRPr="008D72C3" w:rsidTr="009D50EE">
        <w:trPr>
          <w:trHeight w:val="399"/>
        </w:trPr>
        <w:tc>
          <w:tcPr>
            <w:tcW w:w="1091" w:type="pct"/>
          </w:tcPr>
          <w:p w:rsidR="00FD0CBD" w:rsidRPr="008D72C3" w:rsidRDefault="00FD0CBD" w:rsidP="00F035A9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FD0CBD" w:rsidRPr="008D72C3" w:rsidRDefault="00FD0CBD" w:rsidP="00F035A9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FD0CBD" w:rsidRDefault="00FD0CBD" w:rsidP="00F035A9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FD0CBD" w:rsidRPr="008D72C3" w:rsidRDefault="00FD0CBD" w:rsidP="00F035A9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FD0CBD" w:rsidRDefault="00FD0CBD" w:rsidP="00F035A9">
            <w:r>
              <w:rPr>
                <w:rFonts w:hint="eastAsia"/>
              </w:rPr>
              <w:t>备注</w:t>
            </w:r>
          </w:p>
        </w:tc>
      </w:tr>
      <w:tr w:rsidR="00FD0CBD" w:rsidRPr="008D72C3" w:rsidTr="009D50EE">
        <w:trPr>
          <w:trHeight w:val="399"/>
        </w:trPr>
        <w:tc>
          <w:tcPr>
            <w:tcW w:w="1091" w:type="pct"/>
          </w:tcPr>
          <w:p w:rsidR="00FD0CBD" w:rsidRPr="00673E7D" w:rsidRDefault="00EA38B7" w:rsidP="000A0BD0">
            <w:r>
              <w:t>Last</w:t>
            </w:r>
            <w:r w:rsidR="000A0BD0">
              <w:t>Version</w:t>
            </w:r>
          </w:p>
        </w:tc>
        <w:tc>
          <w:tcPr>
            <w:tcW w:w="844" w:type="pct"/>
          </w:tcPr>
          <w:p w:rsidR="00FD0CBD" w:rsidRPr="00673E7D" w:rsidRDefault="000A0BD0" w:rsidP="004A15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  <w:r>
              <w:rPr>
                <w:lang w:eastAsia="zh-CN"/>
              </w:rPr>
              <w:t>号</w:t>
            </w:r>
          </w:p>
        </w:tc>
        <w:tc>
          <w:tcPr>
            <w:tcW w:w="591" w:type="pct"/>
          </w:tcPr>
          <w:p w:rsidR="00FD0CBD" w:rsidRDefault="00986179" w:rsidP="00F035A9">
            <w:r>
              <w:rPr>
                <w:lang w:eastAsia="zh-CN"/>
              </w:rPr>
              <w:t>DateTime</w:t>
            </w:r>
          </w:p>
        </w:tc>
        <w:tc>
          <w:tcPr>
            <w:tcW w:w="707" w:type="pct"/>
          </w:tcPr>
          <w:p w:rsidR="00FD0CBD" w:rsidRDefault="000A0BD0" w:rsidP="00F035A9">
            <w:r>
              <w:t>N</w:t>
            </w:r>
          </w:p>
        </w:tc>
        <w:tc>
          <w:tcPr>
            <w:tcW w:w="1767" w:type="pct"/>
          </w:tcPr>
          <w:p w:rsidR="00663FC1" w:rsidRDefault="000A0BD0" w:rsidP="00663F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空时</w:t>
            </w:r>
            <w:r w:rsidR="00663FC1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即时</w:t>
            </w:r>
            <w:r>
              <w:rPr>
                <w:lang w:eastAsia="zh-CN"/>
              </w:rPr>
              <w:t>消息</w:t>
            </w:r>
            <w:r w:rsidR="00663FC1">
              <w:rPr>
                <w:rFonts w:hint="eastAsia"/>
                <w:lang w:eastAsia="zh-CN"/>
              </w:rPr>
              <w:t>;</w:t>
            </w:r>
          </w:p>
          <w:p w:rsidR="00FD0CBD" w:rsidRDefault="000A0BD0" w:rsidP="00663FC1">
            <w:pPr>
              <w:rPr>
                <w:shd w:val="clear" w:color="auto" w:fill="auto"/>
                <w:lang w:eastAsia="zh-CN"/>
              </w:rPr>
            </w:pPr>
            <w:r>
              <w:rPr>
                <w:lang w:eastAsia="zh-CN"/>
              </w:rPr>
              <w:t>不为空时</w:t>
            </w:r>
            <w:r w:rsidR="00663FC1">
              <w:rPr>
                <w:rFonts w:hint="eastAsia"/>
                <w:lang w:eastAsia="zh-CN"/>
              </w:rPr>
              <w:t>:</w:t>
            </w:r>
            <w:r w:rsidR="00EA38B7">
              <w:rPr>
                <w:lang w:eastAsia="zh-CN"/>
              </w:rPr>
              <w:t>获取</w:t>
            </w:r>
            <w:r w:rsidR="00EA38B7">
              <w:rPr>
                <w:rFonts w:hint="eastAsia"/>
                <w:lang w:eastAsia="zh-CN"/>
              </w:rPr>
              <w:t>此</w:t>
            </w:r>
            <w:r>
              <w:rPr>
                <w:rFonts w:hint="eastAsia"/>
                <w:lang w:eastAsia="zh-CN"/>
              </w:rPr>
              <w:t>版本</w:t>
            </w:r>
            <w:r w:rsidR="00EA38B7">
              <w:rPr>
                <w:lang w:eastAsia="zh-CN"/>
              </w:rPr>
              <w:t>以后的</w:t>
            </w:r>
            <w:r w:rsidR="00663FC1">
              <w:rPr>
                <w:rFonts w:hint="eastAsia"/>
                <w:lang w:eastAsia="zh-CN"/>
              </w:rPr>
              <w:t>历史</w:t>
            </w:r>
            <w:r w:rsidR="00EA38B7">
              <w:rPr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号格式</w:t>
            </w:r>
            <w:r>
              <w:rPr>
                <w:lang w:eastAsia="zh-CN"/>
              </w:rPr>
              <w:t>：</w:t>
            </w:r>
            <w:r w:rsidR="00E055B8">
              <w:rPr>
                <w:highlight w:val="white"/>
                <w:shd w:val="clear" w:color="auto" w:fill="auto"/>
                <w:lang w:eastAsia="zh-CN"/>
              </w:rPr>
              <w:t>yyyy-MM-dd HH:mm:ss</w:t>
            </w:r>
          </w:p>
          <w:p w:rsidR="00663FC1" w:rsidRPr="0092561B" w:rsidRDefault="00663FC1" w:rsidP="00663FC1">
            <w:pPr>
              <w:rPr>
                <w:lang w:eastAsia="zh-CN"/>
              </w:rPr>
            </w:pPr>
            <w:r>
              <w:rPr>
                <w:rFonts w:hint="eastAsia"/>
                <w:shd w:val="clear" w:color="auto" w:fill="auto"/>
                <w:lang w:eastAsia="zh-CN"/>
              </w:rPr>
              <w:t>历史</w:t>
            </w:r>
            <w:r>
              <w:rPr>
                <w:shd w:val="clear" w:color="auto" w:fill="auto"/>
                <w:lang w:eastAsia="zh-CN"/>
              </w:rPr>
              <w:t>消息最多获得最近一周的</w:t>
            </w:r>
            <w:r>
              <w:rPr>
                <w:rFonts w:hint="eastAsia"/>
                <w:shd w:val="clear" w:color="auto" w:fill="auto"/>
                <w:lang w:eastAsia="zh-CN"/>
              </w:rPr>
              <w:t>消息</w:t>
            </w:r>
            <w:r>
              <w:rPr>
                <w:shd w:val="clear" w:color="auto" w:fill="auto"/>
                <w:lang w:eastAsia="zh-CN"/>
              </w:rPr>
              <w:t>。</w:t>
            </w:r>
          </w:p>
        </w:tc>
      </w:tr>
      <w:tr w:rsidR="00B7380C" w:rsidRPr="008D72C3" w:rsidTr="009D50EE">
        <w:trPr>
          <w:trHeight w:val="399"/>
        </w:trPr>
        <w:tc>
          <w:tcPr>
            <w:tcW w:w="1091" w:type="pct"/>
          </w:tcPr>
          <w:p w:rsidR="00B7380C" w:rsidRDefault="00B7380C" w:rsidP="000A0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Ack</w:t>
            </w:r>
          </w:p>
        </w:tc>
        <w:tc>
          <w:tcPr>
            <w:tcW w:w="844" w:type="pct"/>
          </w:tcPr>
          <w:p w:rsidR="00B7380C" w:rsidRDefault="00B7380C" w:rsidP="004A1584">
            <w:pPr>
              <w:rPr>
                <w:lang w:eastAsia="zh-CN"/>
              </w:rPr>
            </w:pPr>
            <w:r w:rsidRPr="00B7380C">
              <w:rPr>
                <w:rFonts w:hint="eastAsia"/>
                <w:lang w:eastAsia="zh-CN"/>
              </w:rPr>
              <w:t>确认消息</w:t>
            </w:r>
          </w:p>
        </w:tc>
        <w:tc>
          <w:tcPr>
            <w:tcW w:w="591" w:type="pct"/>
          </w:tcPr>
          <w:p w:rsidR="00B7380C" w:rsidRDefault="005F0588" w:rsidP="00F035A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tring[</w:t>
            </w:r>
            <w:r>
              <w:rPr>
                <w:lang w:eastAsia="zh-CN"/>
              </w:rPr>
              <w:t>]</w:t>
            </w:r>
          </w:p>
        </w:tc>
        <w:tc>
          <w:tcPr>
            <w:tcW w:w="707" w:type="pct"/>
          </w:tcPr>
          <w:p w:rsidR="00B7380C" w:rsidRDefault="005F0588" w:rsidP="00F035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67" w:type="pct"/>
          </w:tcPr>
          <w:p w:rsidR="00B7380C" w:rsidRDefault="005F0588" w:rsidP="00663F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之前</w:t>
            </w:r>
            <w:r>
              <w:rPr>
                <w:lang w:eastAsia="zh-CN"/>
              </w:rPr>
              <w:t>接收过的消息确认</w:t>
            </w:r>
          </w:p>
        </w:tc>
      </w:tr>
      <w:tr w:rsidR="00A414ED" w:rsidRPr="008D72C3" w:rsidTr="009D50EE">
        <w:trPr>
          <w:trHeight w:val="399"/>
        </w:trPr>
        <w:tc>
          <w:tcPr>
            <w:tcW w:w="1091" w:type="pct"/>
          </w:tcPr>
          <w:p w:rsidR="00A414ED" w:rsidRDefault="00A414ED" w:rsidP="000A0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ToId</w:t>
            </w:r>
          </w:p>
        </w:tc>
        <w:tc>
          <w:tcPr>
            <w:tcW w:w="844" w:type="pct"/>
          </w:tcPr>
          <w:p w:rsidR="00A414ED" w:rsidRPr="00B7380C" w:rsidRDefault="00A414ED" w:rsidP="004A15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接收者</w:t>
            </w:r>
          </w:p>
        </w:tc>
        <w:tc>
          <w:tcPr>
            <w:tcW w:w="591" w:type="pct"/>
          </w:tcPr>
          <w:p w:rsidR="00A414ED" w:rsidRDefault="00A414ED" w:rsidP="00F035A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A414ED" w:rsidRDefault="00A414ED" w:rsidP="00F035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A414ED" w:rsidRDefault="00A414ED" w:rsidP="00663F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消息的接收者CSR的Id</w:t>
            </w:r>
          </w:p>
        </w:tc>
      </w:tr>
    </w:tbl>
    <w:p w:rsidR="00FD0CBD" w:rsidRDefault="00153859" w:rsidP="00153859">
      <w:pPr>
        <w:pStyle w:val="Heading3"/>
      </w:pPr>
      <w:bookmarkStart w:id="100" w:name="_Toc517191405"/>
      <w:r w:rsidRPr="00153859">
        <w:rPr>
          <w:rFonts w:hint="eastAsia"/>
        </w:rPr>
        <w:t>响应参数</w:t>
      </w:r>
      <w:bookmarkEnd w:id="100"/>
    </w:p>
    <w:p w:rsidR="00AF4A39" w:rsidRPr="00AF4A39" w:rsidRDefault="00AF4A39" w:rsidP="00AF4A39">
      <w:pPr>
        <w:rPr>
          <w:lang w:val="x-none" w:eastAsia="zh-CN"/>
        </w:rPr>
      </w:pPr>
      <w:r>
        <w:rPr>
          <w:rFonts w:hint="eastAsia"/>
          <w:lang w:val="x-none" w:eastAsia="zh-CN"/>
        </w:rPr>
        <w:t>如果请求</w:t>
      </w:r>
      <w:r>
        <w:rPr>
          <w:lang w:val="x-none" w:eastAsia="zh-CN"/>
        </w:rPr>
        <w:t>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</w:t>
      </w:r>
      <w:r>
        <w:rPr>
          <w:rFonts w:hint="eastAsia"/>
          <w:lang w:val="x-none" w:eastAsia="zh-CN"/>
        </w:rPr>
        <w:t>，</w:t>
      </w:r>
      <w:r>
        <w:rPr>
          <w:lang w:val="x-none" w:eastAsia="zh-CN"/>
        </w:rPr>
        <w:t>如果成功返回</w:t>
      </w:r>
      <w:r>
        <w:rPr>
          <w:rFonts w:hint="eastAsia"/>
          <w:lang w:val="x-none" w:eastAsia="zh-CN"/>
        </w:rPr>
        <w:t>操作</w:t>
      </w:r>
      <w:r>
        <w:rPr>
          <w:lang w:val="x-none" w:eastAsia="zh-CN"/>
        </w:rPr>
        <w:t>的列表：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FD0CBD" w:rsidRPr="008D72C3" w:rsidTr="007A4B42">
        <w:trPr>
          <w:trHeight w:val="399"/>
        </w:trPr>
        <w:tc>
          <w:tcPr>
            <w:tcW w:w="973" w:type="pct"/>
          </w:tcPr>
          <w:p w:rsidR="00FD0CBD" w:rsidRPr="008D72C3" w:rsidRDefault="00FD0CBD" w:rsidP="00F035A9">
            <w:r>
              <w:rPr>
                <w:rFonts w:hint="eastAsia"/>
              </w:rPr>
              <w:t>字段</w:t>
            </w:r>
          </w:p>
        </w:tc>
        <w:tc>
          <w:tcPr>
            <w:tcW w:w="662" w:type="pct"/>
          </w:tcPr>
          <w:p w:rsidR="00FD0CBD" w:rsidRPr="008D72C3" w:rsidRDefault="00FD0CBD" w:rsidP="00F035A9">
            <w:r>
              <w:rPr>
                <w:rFonts w:hint="eastAsia"/>
              </w:rPr>
              <w:t>说明</w:t>
            </w:r>
          </w:p>
        </w:tc>
        <w:tc>
          <w:tcPr>
            <w:tcW w:w="948" w:type="pct"/>
          </w:tcPr>
          <w:p w:rsidR="00FD0CBD" w:rsidRPr="008D72C3" w:rsidRDefault="00FD0CBD" w:rsidP="00F035A9">
            <w:pPr>
              <w:ind w:firstLine="1"/>
            </w:pPr>
            <w:r>
              <w:rPr>
                <w:rFonts w:hint="eastAsia"/>
              </w:rPr>
              <w:t>类型</w:t>
            </w:r>
          </w:p>
        </w:tc>
        <w:tc>
          <w:tcPr>
            <w:tcW w:w="2417" w:type="pct"/>
          </w:tcPr>
          <w:p w:rsidR="00FD0CBD" w:rsidRDefault="00FD0CBD" w:rsidP="00F035A9">
            <w:r>
              <w:rPr>
                <w:rFonts w:hint="eastAsia"/>
              </w:rPr>
              <w:t>备注</w:t>
            </w:r>
          </w:p>
        </w:tc>
      </w:tr>
      <w:tr w:rsidR="00663FC1" w:rsidRPr="008D72C3" w:rsidTr="007A4B42">
        <w:trPr>
          <w:trHeight w:val="399"/>
        </w:trPr>
        <w:tc>
          <w:tcPr>
            <w:tcW w:w="973" w:type="pct"/>
          </w:tcPr>
          <w:p w:rsidR="00663FC1" w:rsidRDefault="00663FC1" w:rsidP="00F035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662" w:type="pct"/>
          </w:tcPr>
          <w:p w:rsidR="00663FC1" w:rsidRDefault="00663FC1" w:rsidP="00F035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</w:p>
        </w:tc>
        <w:tc>
          <w:tcPr>
            <w:tcW w:w="948" w:type="pct"/>
          </w:tcPr>
          <w:p w:rsidR="00663FC1" w:rsidRDefault="007A4B42" w:rsidP="00F035A9">
            <w:pPr>
              <w:rPr>
                <w:lang w:eastAsia="zh-CN"/>
              </w:rPr>
            </w:pPr>
            <w:r>
              <w:rPr>
                <w:lang w:eastAsia="zh-CN"/>
              </w:rPr>
              <w:t>Operation</w:t>
            </w:r>
            <w:r w:rsidR="00663FC1">
              <w:rPr>
                <w:lang w:eastAsia="zh-CN"/>
              </w:rPr>
              <w:t>[]</w:t>
            </w:r>
          </w:p>
        </w:tc>
        <w:tc>
          <w:tcPr>
            <w:tcW w:w="2417" w:type="pct"/>
          </w:tcPr>
          <w:p w:rsidR="00663FC1" w:rsidRPr="00E55106" w:rsidRDefault="00663FC1" w:rsidP="00F035A9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所有</w:t>
            </w:r>
            <w:r>
              <w:rPr>
                <w:rFonts w:ascii="Lucida Sans Unicode" w:hAnsi="Lucida Sans Unicode" w:cs="Lucida Sans Unicode"/>
                <w:lang w:eastAsia="zh-CN"/>
              </w:rPr>
              <w:t>消息</w:t>
            </w:r>
          </w:p>
        </w:tc>
      </w:tr>
    </w:tbl>
    <w:p w:rsidR="00AA44CD" w:rsidRDefault="007A4B42" w:rsidP="00C61B42">
      <w:pPr>
        <w:pStyle w:val="Heading4"/>
        <w:rPr>
          <w:lang w:eastAsia="zh-CN"/>
        </w:rPr>
      </w:pPr>
      <w:r>
        <w:t>Operation</w:t>
      </w:r>
      <w:r>
        <w:rPr>
          <w:rFonts w:hint="eastAsia"/>
          <w:lang w:eastAsia="zh-CN"/>
        </w:rPr>
        <w:t>对象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7A4B42" w:rsidRPr="00BD790F" w:rsidRDefault="00BD790F" w:rsidP="00BD790F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0-</w:t>
            </w:r>
            <w:r w:rsidR="007A4B42" w:rsidRPr="00BD790F">
              <w:rPr>
                <w:rFonts w:ascii="Lucida Sans Unicode" w:hAnsi="Lucida Sans Unicode" w:cs="Lucida Sans Unicode" w:hint="eastAsia"/>
                <w:lang w:eastAsia="zh-CN"/>
              </w:rPr>
              <w:t>Add</w:t>
            </w:r>
            <w:r w:rsidR="007A4B42" w:rsidRPr="00BD790F">
              <w:rPr>
                <w:rFonts w:ascii="Lucida Sans Unicode" w:hAnsi="Lucida Sans Unicode" w:cs="Lucida Sans Unicode"/>
                <w:lang w:eastAsia="zh-CN"/>
              </w:rPr>
              <w:t>Session</w:t>
            </w:r>
          </w:p>
          <w:p w:rsidR="007A4B42" w:rsidRDefault="00BD790F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1-</w:t>
            </w:r>
            <w:r w:rsidR="007A4B42">
              <w:rPr>
                <w:rFonts w:ascii="Lucida Sans Unicode" w:hAnsi="Lucida Sans Unicode" w:cs="Lucida Sans Unicode"/>
                <w:lang w:eastAsia="zh-CN"/>
              </w:rPr>
              <w:t>DelSession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Id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7A4B42" w:rsidRDefault="007A4B42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唯一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</w:t>
            </w:r>
            <w:r>
              <w:rPr>
                <w:lang w:eastAsia="zh-CN"/>
              </w:rPr>
              <w:t>ionType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类型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417" w:type="pct"/>
          </w:tcPr>
          <w:p w:rsidR="007A4B42" w:rsidRDefault="007A4B42" w:rsidP="00062C3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参考</w:t>
            </w:r>
            <w:r>
              <w:rPr>
                <w:rFonts w:ascii="Lucida Sans Unicode" w:hAnsi="Lucida Sans Unicode" w:cs="Lucida Sans Unicode"/>
                <w:lang w:eastAsia="zh-CN"/>
              </w:rPr>
              <w:t>Session</w:t>
            </w:r>
            <w:r w:rsidR="00062C3D">
              <w:rPr>
                <w:rFonts w:ascii="Lucida Sans Unicode" w:hAnsi="Lucida Sans Unicode" w:cs="Lucida Sans Unicode" w:hint="eastAsia"/>
                <w:lang w:eastAsia="zh-CN"/>
              </w:rPr>
              <w:t>表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中</w:t>
            </w:r>
            <w:r>
              <w:rPr>
                <w:rFonts w:ascii="Lucida Sans Unicode" w:hAnsi="Lucida Sans Unicode" w:cs="Lucida Sans Unicode"/>
                <w:lang w:eastAsia="zh-CN"/>
              </w:rPr>
              <w:t>的类型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FromId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</w:t>
            </w:r>
            <w:r>
              <w:rPr>
                <w:lang w:eastAsia="zh-CN"/>
              </w:rPr>
              <w:t>者ID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7A4B42" w:rsidRDefault="007A4B42" w:rsidP="007A4B42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微信</w:t>
            </w:r>
            <w:r>
              <w:rPr>
                <w:rFonts w:ascii="Lucida Sans Unicode" w:hAnsi="Lucida Sans Unicode" w:cs="Lucida Sans Unicode"/>
                <w:lang w:eastAsia="zh-CN"/>
              </w:rPr>
              <w:t>的</w:t>
            </w:r>
            <w:r>
              <w:rPr>
                <w:rFonts w:ascii="Lucida Sans Unicode" w:hAnsi="Lucida Sans Unicode" w:cs="Lucida Sans Unicode"/>
                <w:lang w:eastAsia="zh-CN"/>
              </w:rPr>
              <w:t>OpenId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FromName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</w:t>
            </w:r>
            <w:r>
              <w:rPr>
                <w:lang w:eastAsia="zh-CN"/>
              </w:rPr>
              <w:t>送者名称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7A4B42" w:rsidRDefault="007A4B42" w:rsidP="007A4B42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微信</w:t>
            </w:r>
            <w:r>
              <w:rPr>
                <w:rFonts w:ascii="Lucida Sans Unicode" w:hAnsi="Lucida Sans Unicode" w:cs="Lucida Sans Unicode"/>
                <w:lang w:eastAsia="zh-CN"/>
              </w:rPr>
              <w:t>的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昵称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FromImage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</w:t>
            </w:r>
            <w:r>
              <w:rPr>
                <w:lang w:eastAsia="zh-CN"/>
              </w:rPr>
              <w:t>送者</w:t>
            </w: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7A4B42" w:rsidRDefault="007A4B42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微信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Url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ToId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者ID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17" w:type="pct"/>
          </w:tcPr>
          <w:p w:rsidR="007A4B42" w:rsidRDefault="007A4B42" w:rsidP="007A4B42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</w:t>
            </w:r>
            <w:r>
              <w:rPr>
                <w:rFonts w:ascii="Lucida Sans Unicode" w:hAnsi="Lucida Sans Unicode" w:cs="Lucida Sans Unicode"/>
                <w:lang w:eastAsia="zh-CN"/>
              </w:rPr>
              <w:t>人员</w:t>
            </w:r>
            <w:r>
              <w:rPr>
                <w:rFonts w:ascii="Lucida Sans Unicode" w:hAnsi="Lucida Sans Unicode" w:cs="Lucida Sans Unicode"/>
                <w:lang w:eastAsia="zh-CN"/>
              </w:rPr>
              <w:t>Id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ToName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者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7A4B42" w:rsidRDefault="007A4B42" w:rsidP="007A4B42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</w:t>
            </w:r>
            <w:r>
              <w:rPr>
                <w:rFonts w:ascii="Lucida Sans Unicode" w:hAnsi="Lucida Sans Unicode" w:cs="Lucida Sans Unicode"/>
                <w:lang w:eastAsia="zh-CN"/>
              </w:rPr>
              <w:t>人员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昵称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ToImage</w:t>
            </w:r>
          </w:p>
        </w:tc>
        <w:tc>
          <w:tcPr>
            <w:tcW w:w="662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者</w:t>
            </w: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948" w:type="pct"/>
          </w:tcPr>
          <w:p w:rsidR="007A4B42" w:rsidRDefault="007A4B42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7A4B42" w:rsidRDefault="007A4B42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</w:t>
            </w:r>
            <w:r>
              <w:rPr>
                <w:rFonts w:ascii="Lucida Sans Unicode" w:hAnsi="Lucida Sans Unicode" w:cs="Lucida Sans Unicode"/>
                <w:lang w:eastAsia="zh-CN"/>
              </w:rPr>
              <w:t>人员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Url</w:t>
            </w:r>
          </w:p>
        </w:tc>
      </w:tr>
      <w:tr w:rsidR="008A0A55" w:rsidRPr="008D72C3" w:rsidTr="007A4B42">
        <w:trPr>
          <w:trHeight w:val="399"/>
        </w:trPr>
        <w:tc>
          <w:tcPr>
            <w:tcW w:w="973" w:type="pct"/>
          </w:tcPr>
          <w:p w:rsidR="008A0A55" w:rsidRDefault="008A0A55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Original</w:t>
            </w:r>
            <w:r>
              <w:rPr>
                <w:lang w:eastAsia="zh-CN"/>
              </w:rPr>
              <w:t>Id</w:t>
            </w:r>
          </w:p>
        </w:tc>
        <w:tc>
          <w:tcPr>
            <w:tcW w:w="662" w:type="pct"/>
          </w:tcPr>
          <w:p w:rsidR="008A0A55" w:rsidRDefault="008A0A55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原始</w:t>
            </w:r>
            <w:r>
              <w:rPr>
                <w:lang w:eastAsia="zh-CN"/>
              </w:rPr>
              <w:t>Id</w:t>
            </w:r>
          </w:p>
        </w:tc>
        <w:tc>
          <w:tcPr>
            <w:tcW w:w="948" w:type="pct"/>
          </w:tcPr>
          <w:p w:rsidR="008A0A55" w:rsidRDefault="008A0A55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17" w:type="pct"/>
          </w:tcPr>
          <w:p w:rsidR="008A0A55" w:rsidRDefault="008A0A55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</w:t>
            </w:r>
            <w:r>
              <w:rPr>
                <w:rFonts w:ascii="Lucida Sans Unicode" w:hAnsi="Lucida Sans Unicode" w:cs="Lucida Sans Unicode"/>
                <w:lang w:eastAsia="zh-CN"/>
              </w:rPr>
              <w:t>是转移过来的会话</w:t>
            </w:r>
          </w:p>
        </w:tc>
      </w:tr>
      <w:tr w:rsidR="007A4B42" w:rsidRPr="008D72C3" w:rsidTr="007A4B42">
        <w:trPr>
          <w:trHeight w:val="399"/>
        </w:trPr>
        <w:tc>
          <w:tcPr>
            <w:tcW w:w="973" w:type="pct"/>
          </w:tcPr>
          <w:p w:rsidR="007A4B42" w:rsidRDefault="00B47A0B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MessageList</w:t>
            </w:r>
          </w:p>
        </w:tc>
        <w:tc>
          <w:tcPr>
            <w:tcW w:w="662" w:type="pct"/>
          </w:tcPr>
          <w:p w:rsidR="007A4B42" w:rsidRDefault="00B47A0B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lang w:eastAsia="zh-CN"/>
              </w:rPr>
              <w:t>内容</w:t>
            </w:r>
          </w:p>
        </w:tc>
        <w:tc>
          <w:tcPr>
            <w:tcW w:w="948" w:type="pct"/>
          </w:tcPr>
          <w:p w:rsidR="007A4B42" w:rsidRDefault="00B47A0B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essage</w:t>
            </w:r>
            <w:r>
              <w:rPr>
                <w:rFonts w:hint="eastAsia"/>
                <w:lang w:eastAsia="zh-CN"/>
              </w:rPr>
              <w:t>[]</w:t>
            </w:r>
          </w:p>
        </w:tc>
        <w:tc>
          <w:tcPr>
            <w:tcW w:w="2417" w:type="pct"/>
          </w:tcPr>
          <w:p w:rsidR="007A4B42" w:rsidRDefault="00B47A0B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消息</w:t>
            </w:r>
            <w:r>
              <w:rPr>
                <w:rFonts w:ascii="Lucida Sans Unicode" w:hAnsi="Lucida Sans Unicode" w:cs="Lucida Sans Unicode"/>
                <w:lang w:eastAsia="zh-CN"/>
              </w:rPr>
              <w:t>的内容</w:t>
            </w:r>
          </w:p>
        </w:tc>
      </w:tr>
    </w:tbl>
    <w:p w:rsidR="00F478AA" w:rsidRDefault="00F478AA" w:rsidP="00C61B42">
      <w:pPr>
        <w:pStyle w:val="Heading4"/>
        <w:rPr>
          <w:lang w:eastAsia="zh-CN"/>
        </w:rPr>
      </w:pPr>
      <w:r>
        <w:rPr>
          <w:rFonts w:hint="eastAsia"/>
        </w:rPr>
        <w:lastRenderedPageBreak/>
        <w:t>M</w:t>
      </w:r>
      <w:r>
        <w:t>essage</w:t>
      </w:r>
      <w:r>
        <w:rPr>
          <w:rFonts w:hint="eastAsia"/>
          <w:lang w:eastAsia="zh-CN"/>
        </w:rPr>
        <w:t>对象</w:t>
      </w:r>
    </w:p>
    <w:tbl>
      <w:tblPr>
        <w:tblStyle w:val="TableGrid"/>
        <w:tblW w:w="4127" w:type="pct"/>
        <w:tblLayout w:type="fixed"/>
        <w:tblLook w:val="04A0" w:firstRow="1" w:lastRow="0" w:firstColumn="1" w:lastColumn="0" w:noHBand="0" w:noVBand="1"/>
      </w:tblPr>
      <w:tblGrid>
        <w:gridCol w:w="1546"/>
        <w:gridCol w:w="1052"/>
        <w:gridCol w:w="1507"/>
        <w:gridCol w:w="3842"/>
      </w:tblGrid>
      <w:tr w:rsidR="00F478AA" w:rsidTr="00B81914">
        <w:trPr>
          <w:trHeight w:val="399"/>
        </w:trPr>
        <w:tc>
          <w:tcPr>
            <w:tcW w:w="973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662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lang w:eastAsia="zh-CN"/>
              </w:rPr>
              <w:t>类型</w:t>
            </w:r>
          </w:p>
        </w:tc>
        <w:tc>
          <w:tcPr>
            <w:tcW w:w="948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0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接收</w:t>
            </w:r>
          </w:p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1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发</w:t>
            </w:r>
            <w:r>
              <w:rPr>
                <w:rFonts w:ascii="Lucida Sans Unicode" w:hAnsi="Lucida Sans Unicode" w:cs="Lucida Sans Unicode"/>
                <w:lang w:eastAsia="zh-CN"/>
              </w:rPr>
              <w:t>送</w:t>
            </w:r>
          </w:p>
        </w:tc>
      </w:tr>
      <w:tr w:rsidR="00F478AA" w:rsidTr="00B81914">
        <w:trPr>
          <w:trHeight w:val="399"/>
        </w:trPr>
        <w:tc>
          <w:tcPr>
            <w:tcW w:w="973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62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lang w:eastAsia="zh-CN"/>
              </w:rPr>
              <w:t>Id</w:t>
            </w:r>
          </w:p>
        </w:tc>
        <w:tc>
          <w:tcPr>
            <w:tcW w:w="948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唯一</w:t>
            </w:r>
            <w:r>
              <w:rPr>
                <w:rFonts w:ascii="Lucida Sans Unicode" w:hAnsi="Lucida Sans Unicode" w:cs="Lucida Sans Unicode"/>
                <w:lang w:eastAsia="zh-CN"/>
              </w:rPr>
              <w:t>，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用于客户端</w:t>
            </w:r>
            <w:r>
              <w:rPr>
                <w:rFonts w:ascii="Lucida Sans Unicode" w:hAnsi="Lucida Sans Unicode" w:cs="Lucida Sans Unicode"/>
                <w:lang w:eastAsia="zh-CN"/>
              </w:rPr>
              <w:t>去重</w:t>
            </w:r>
          </w:p>
        </w:tc>
      </w:tr>
      <w:tr w:rsidR="00F478AA" w:rsidRPr="0059529B" w:rsidTr="00B81914">
        <w:trPr>
          <w:trHeight w:val="399"/>
        </w:trPr>
        <w:tc>
          <w:tcPr>
            <w:tcW w:w="973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ContentType</w:t>
            </w:r>
          </w:p>
        </w:tc>
        <w:tc>
          <w:tcPr>
            <w:tcW w:w="662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>类型</w:t>
            </w:r>
          </w:p>
        </w:tc>
        <w:tc>
          <w:tcPr>
            <w:tcW w:w="948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417" w:type="pct"/>
          </w:tcPr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0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文本</w:t>
            </w:r>
          </w:p>
          <w:p w:rsidR="00F478AA" w:rsidRPr="0059529B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1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图片</w:t>
            </w:r>
          </w:p>
        </w:tc>
      </w:tr>
      <w:tr w:rsidR="00F478AA" w:rsidTr="00B81914">
        <w:trPr>
          <w:trHeight w:val="399"/>
        </w:trPr>
        <w:tc>
          <w:tcPr>
            <w:tcW w:w="973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662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948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</w:t>
            </w:r>
            <w:r>
              <w:rPr>
                <w:lang w:eastAsia="zh-CN"/>
              </w:rPr>
              <w:t>ing</w:t>
            </w:r>
          </w:p>
        </w:tc>
        <w:tc>
          <w:tcPr>
            <w:tcW w:w="2417" w:type="pct"/>
          </w:tcPr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内容类型</w:t>
            </w:r>
            <w:r>
              <w:rPr>
                <w:rFonts w:ascii="Lucida Sans Unicode" w:hAnsi="Lucida Sans Unicode" w:cs="Lucida Sans Unicode"/>
                <w:lang w:eastAsia="zh-CN"/>
              </w:rPr>
              <w:t>为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图片时内容</w:t>
            </w:r>
            <w:r>
              <w:rPr>
                <w:rFonts w:ascii="Lucida Sans Unicode" w:hAnsi="Lucida Sans Unicode" w:cs="Lucida Sans Unicode"/>
                <w:lang w:eastAsia="zh-CN"/>
              </w:rPr>
              <w:t>只是图片的</w:t>
            </w:r>
            <w:r>
              <w:rPr>
                <w:rFonts w:ascii="Lucida Sans Unicode" w:hAnsi="Lucida Sans Unicode" w:cs="Lucida Sans Unicode"/>
                <w:lang w:eastAsia="zh-CN"/>
              </w:rPr>
              <w:t>Url</w:t>
            </w:r>
          </w:p>
        </w:tc>
      </w:tr>
      <w:tr w:rsidR="00F478AA" w:rsidTr="00B81914">
        <w:trPr>
          <w:trHeight w:val="399"/>
        </w:trPr>
        <w:tc>
          <w:tcPr>
            <w:tcW w:w="973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lang w:eastAsia="zh-CN"/>
              </w:rPr>
              <w:t>CreateTime</w:t>
            </w:r>
          </w:p>
        </w:tc>
        <w:tc>
          <w:tcPr>
            <w:tcW w:w="662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时间</w:t>
            </w:r>
          </w:p>
        </w:tc>
        <w:tc>
          <w:tcPr>
            <w:tcW w:w="948" w:type="pct"/>
          </w:tcPr>
          <w:p w:rsidR="00F478AA" w:rsidRDefault="00F478AA" w:rsidP="00B81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</w:t>
            </w:r>
            <w:r>
              <w:rPr>
                <w:lang w:eastAsia="zh-CN"/>
              </w:rPr>
              <w:t>eTime</w:t>
            </w:r>
          </w:p>
        </w:tc>
        <w:tc>
          <w:tcPr>
            <w:tcW w:w="2417" w:type="pct"/>
          </w:tcPr>
          <w:p w:rsidR="00F478AA" w:rsidRDefault="00F478AA" w:rsidP="00B8191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highlight w:val="white"/>
                <w:shd w:val="clear" w:color="auto" w:fill="auto"/>
                <w:lang w:eastAsia="zh-CN"/>
              </w:rPr>
              <w:t>格式：</w:t>
            </w:r>
            <w:r w:rsidR="00E055B8">
              <w:rPr>
                <w:highlight w:val="white"/>
                <w:shd w:val="clear" w:color="auto" w:fill="auto"/>
                <w:lang w:eastAsia="zh-CN"/>
              </w:rPr>
              <w:t>yyyy-MM-dd HH:mm:ss</w:t>
            </w:r>
            <w:r>
              <w:rPr>
                <w:rFonts w:hint="eastAsia"/>
                <w:shd w:val="clear" w:color="auto" w:fill="auto"/>
                <w:lang w:eastAsia="zh-CN"/>
              </w:rPr>
              <w:t>，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用于客户端排序</w:t>
            </w:r>
          </w:p>
        </w:tc>
      </w:tr>
    </w:tbl>
    <w:p w:rsidR="00F478AA" w:rsidRDefault="00F478AA" w:rsidP="00EB4C0D">
      <w:pPr>
        <w:rPr>
          <w:lang w:eastAsia="zh-CN"/>
        </w:rPr>
      </w:pPr>
    </w:p>
    <w:p w:rsidR="00107AAA" w:rsidRDefault="00FF37AC" w:rsidP="00107AAA">
      <w:pPr>
        <w:pStyle w:val="Heading2"/>
      </w:pPr>
      <w:bookmarkStart w:id="101" w:name="_Toc517191406"/>
      <w:r>
        <w:rPr>
          <w:rFonts w:hint="eastAsia"/>
        </w:rPr>
        <w:t>客服</w:t>
      </w:r>
      <w:r w:rsidR="00107AAA">
        <w:rPr>
          <w:rFonts w:hint="eastAsia"/>
        </w:rPr>
        <w:t>发送消息</w:t>
      </w:r>
      <w:bookmarkEnd w:id="101"/>
    </w:p>
    <w:p w:rsidR="00107AAA" w:rsidRPr="00675784" w:rsidRDefault="00107AAA" w:rsidP="00107AAA">
      <w:pPr>
        <w:rPr>
          <w:lang w:val="x-none" w:eastAsia="zh-CN"/>
        </w:rPr>
      </w:pPr>
      <w:r>
        <w:rPr>
          <w:rFonts w:hint="eastAsia"/>
          <w:lang w:eastAsia="zh-CN"/>
        </w:rPr>
        <w:t>发送</w:t>
      </w:r>
      <w:r>
        <w:rPr>
          <w:rFonts w:hint="eastAsia"/>
          <w:color w:val="333333"/>
          <w:szCs w:val="21"/>
          <w:lang w:eastAsia="zh-CN"/>
        </w:rPr>
        <w:t>消息给</w:t>
      </w:r>
      <w:r>
        <w:rPr>
          <w:color w:val="333333"/>
          <w:szCs w:val="21"/>
          <w:lang w:eastAsia="zh-CN"/>
        </w:rPr>
        <w:t>到客户</w:t>
      </w:r>
    </w:p>
    <w:p w:rsidR="00107AAA" w:rsidRDefault="00107AAA" w:rsidP="00107AAA">
      <w:pPr>
        <w:pStyle w:val="Heading3"/>
      </w:pPr>
      <w:bookmarkStart w:id="102" w:name="_Toc517191407"/>
      <w:r w:rsidRPr="00123F7E">
        <w:rPr>
          <w:rFonts w:hint="eastAsia"/>
        </w:rPr>
        <w:t>请求</w:t>
      </w:r>
      <w:r w:rsidRPr="00123F7E">
        <w:t>方式</w:t>
      </w:r>
      <w:bookmarkEnd w:id="102"/>
    </w:p>
    <w:p w:rsidR="00107AAA" w:rsidRPr="00EB4C0D" w:rsidRDefault="00561501" w:rsidP="00107AAA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message</w:t>
      </w:r>
      <w:r w:rsidR="00107AAA">
        <w:rPr>
          <w:lang w:val="x-none" w:eastAsia="zh-CN"/>
        </w:rPr>
        <w:t>/send</w:t>
      </w:r>
    </w:p>
    <w:p w:rsidR="00107AAA" w:rsidRDefault="00153859" w:rsidP="00107AAA">
      <w:pPr>
        <w:pStyle w:val="Heading3"/>
        <w:rPr>
          <w:lang w:eastAsia="zh-CN"/>
        </w:rPr>
      </w:pPr>
      <w:bookmarkStart w:id="103" w:name="_Toc517191408"/>
      <w:r>
        <w:rPr>
          <w:rFonts w:hint="eastAsia"/>
        </w:rPr>
        <w:t>请求参数</w:t>
      </w:r>
      <w:bookmarkEnd w:id="103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Pr="008D72C3" w:rsidRDefault="00107AAA" w:rsidP="00DA005F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107AAA" w:rsidRPr="008D72C3" w:rsidRDefault="00107AAA" w:rsidP="00DA005F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107AAA" w:rsidRDefault="00107AAA" w:rsidP="00DA005F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107AAA" w:rsidRPr="008D72C3" w:rsidRDefault="00107AAA" w:rsidP="00DA005F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107AAA" w:rsidRDefault="00107AAA" w:rsidP="00DA005F">
            <w:r>
              <w:rPr>
                <w:rFonts w:hint="eastAsia"/>
              </w:rPr>
              <w:t>备注</w:t>
            </w:r>
          </w:p>
        </w:tc>
      </w:tr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Default="001D7869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Session</w:t>
            </w:r>
            <w:r w:rsidR="00107AAA">
              <w:rPr>
                <w:lang w:eastAsia="zh-CN"/>
              </w:rPr>
              <w:t>Id</w:t>
            </w:r>
          </w:p>
        </w:tc>
        <w:tc>
          <w:tcPr>
            <w:tcW w:w="844" w:type="pct"/>
          </w:tcPr>
          <w:p w:rsidR="00107AAA" w:rsidRDefault="001D7869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 w:rsidR="00107AAA"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107AAA" w:rsidRDefault="00EA2608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/>
                <w:lang w:eastAsia="zh-CN"/>
              </w:rPr>
              <w:t>N</w:t>
            </w:r>
          </w:p>
        </w:tc>
        <w:tc>
          <w:tcPr>
            <w:tcW w:w="1767" w:type="pct"/>
          </w:tcPr>
          <w:p w:rsidR="00107AAA" w:rsidRDefault="00EA2608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如果</w:t>
            </w:r>
            <w:r>
              <w:rPr>
                <w:rFonts w:ascii="Lucida Sans Unicode" w:hAnsi="Lucida Sans Unicode" w:cs="Lucida Sans Unicode"/>
                <w:lang w:eastAsia="zh-CN"/>
              </w:rPr>
              <w:t>是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客服发</w:t>
            </w:r>
            <w:r>
              <w:rPr>
                <w:rFonts w:ascii="Lucida Sans Unicode" w:hAnsi="Lucida Sans Unicode" w:cs="Lucida Sans Unicode"/>
                <w:lang w:eastAsia="zh-CN"/>
              </w:rPr>
              <w:t>起的基于历史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消息</w:t>
            </w:r>
            <w:r>
              <w:rPr>
                <w:rFonts w:ascii="Lucida Sans Unicode" w:hAnsi="Lucida Sans Unicode" w:cs="Lucida Sans Unicode"/>
                <w:lang w:eastAsia="zh-CN"/>
              </w:rPr>
              <w:t>会话，</w:t>
            </w:r>
            <w:r w:rsidR="009D7E32">
              <w:rPr>
                <w:rFonts w:ascii="Lucida Sans Unicode" w:hAnsi="Lucida Sans Unicode" w:cs="Lucida Sans Unicode" w:hint="eastAsia"/>
                <w:lang w:eastAsia="zh-CN"/>
              </w:rPr>
              <w:t>可以</w:t>
            </w:r>
            <w:r w:rsidR="009D7E32">
              <w:rPr>
                <w:rFonts w:ascii="Lucida Sans Unicode" w:hAnsi="Lucida Sans Unicode" w:cs="Lucida Sans Unicode"/>
                <w:lang w:eastAsia="zh-CN"/>
              </w:rPr>
              <w:t>为空</w:t>
            </w:r>
            <w:r w:rsidR="009D7E32">
              <w:rPr>
                <w:rFonts w:ascii="Lucida Sans Unicode" w:hAnsi="Lucida Sans Unicode" w:cs="Lucida Sans Unicode" w:hint="eastAsia"/>
                <w:lang w:eastAsia="zh-CN"/>
              </w:rPr>
              <w:t>。但</w:t>
            </w:r>
            <w:r>
              <w:rPr>
                <w:rFonts w:ascii="Lucida Sans Unicode" w:hAnsi="Lucida Sans Unicode" w:cs="Lucida Sans Unicode"/>
                <w:lang w:eastAsia="zh-CN"/>
              </w:rPr>
              <w:t>需要</w:t>
            </w:r>
            <w:r w:rsidR="009D7E32">
              <w:rPr>
                <w:rFonts w:ascii="Lucida Sans Unicode" w:hAnsi="Lucida Sans Unicode" w:cs="Lucida Sans Unicode" w:hint="eastAsia"/>
                <w:lang w:eastAsia="zh-CN"/>
              </w:rPr>
              <w:t>在客户</w:t>
            </w:r>
            <w:r w:rsidR="009D7E32">
              <w:rPr>
                <w:rFonts w:ascii="Lucida Sans Unicode" w:hAnsi="Lucida Sans Unicode" w:cs="Lucida Sans Unicode"/>
                <w:lang w:eastAsia="zh-CN"/>
              </w:rPr>
              <w:t>端</w:t>
            </w:r>
            <w:r>
              <w:rPr>
                <w:rFonts w:ascii="Lucida Sans Unicode" w:hAnsi="Lucida Sans Unicode" w:cs="Lucida Sans Unicode"/>
                <w:lang w:eastAsia="zh-CN"/>
              </w:rPr>
              <w:t>confirm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是</w:t>
            </w:r>
            <w:r>
              <w:rPr>
                <w:rFonts w:ascii="Lucida Sans Unicode" w:hAnsi="Lucida Sans Unicode" w:cs="Lucida Sans Unicode"/>
                <w:lang w:eastAsia="zh-CN"/>
              </w:rPr>
              <w:t>否为新会话</w:t>
            </w:r>
          </w:p>
        </w:tc>
      </w:tr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ToId</w:t>
            </w:r>
          </w:p>
        </w:tc>
        <w:tc>
          <w:tcPr>
            <w:tcW w:w="844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</w:t>
            </w:r>
            <w:r>
              <w:rPr>
                <w:lang w:eastAsia="zh-CN"/>
              </w:rPr>
              <w:t>者ID</w:t>
            </w:r>
          </w:p>
        </w:tc>
        <w:tc>
          <w:tcPr>
            <w:tcW w:w="5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客户</w:t>
            </w:r>
            <w:r>
              <w:rPr>
                <w:rFonts w:ascii="Lucida Sans Unicode" w:hAnsi="Lucida Sans Unicode" w:cs="Lucida Sans Unicode"/>
                <w:lang w:eastAsia="zh-CN"/>
              </w:rPr>
              <w:t>：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微信</w:t>
            </w:r>
            <w:r>
              <w:rPr>
                <w:rFonts w:ascii="Lucida Sans Unicode" w:hAnsi="Lucida Sans Unicode" w:cs="Lucida Sans Unicode"/>
                <w:lang w:eastAsia="zh-CN"/>
              </w:rPr>
              <w:t>的</w:t>
            </w:r>
            <w:r>
              <w:rPr>
                <w:rFonts w:ascii="Lucida Sans Unicode" w:hAnsi="Lucida Sans Unicode" w:cs="Lucida Sans Unicode"/>
                <w:lang w:eastAsia="zh-CN"/>
              </w:rPr>
              <w:t>OpenId</w:t>
            </w:r>
          </w:p>
        </w:tc>
      </w:tr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ContentType</w:t>
            </w:r>
          </w:p>
        </w:tc>
        <w:tc>
          <w:tcPr>
            <w:tcW w:w="844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>类型</w:t>
            </w:r>
          </w:p>
        </w:tc>
        <w:tc>
          <w:tcPr>
            <w:tcW w:w="5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0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0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文本</w:t>
            </w:r>
          </w:p>
          <w:p w:rsidR="00107AAA" w:rsidRPr="0059529B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1 </w:t>
            </w:r>
            <w:r>
              <w:rPr>
                <w:rFonts w:ascii="Lucida Sans Unicode" w:hAnsi="Lucida Sans Unicode" w:cs="Lucida Sans Unicode"/>
                <w:lang w:eastAsia="zh-CN"/>
              </w:rPr>
              <w:t>–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图片</w:t>
            </w:r>
          </w:p>
        </w:tc>
      </w:tr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844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5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</w:t>
            </w:r>
            <w:r>
              <w:rPr>
                <w:lang w:eastAsia="zh-CN"/>
              </w:rPr>
              <w:t>ing</w:t>
            </w:r>
          </w:p>
        </w:tc>
        <w:tc>
          <w:tcPr>
            <w:tcW w:w="70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内容类型</w:t>
            </w:r>
            <w:r>
              <w:rPr>
                <w:rFonts w:ascii="Lucida Sans Unicode" w:hAnsi="Lucida Sans Unicode" w:cs="Lucida Sans Unicode"/>
                <w:lang w:eastAsia="zh-CN"/>
              </w:rPr>
              <w:t>为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图片时内容</w:t>
            </w:r>
            <w:r>
              <w:rPr>
                <w:rFonts w:ascii="Lucida Sans Unicode" w:hAnsi="Lucida Sans Unicode" w:cs="Lucida Sans Unicode"/>
                <w:lang w:eastAsia="zh-CN"/>
              </w:rPr>
              <w:t>只是图片的</w:t>
            </w:r>
            <w:r>
              <w:rPr>
                <w:rFonts w:ascii="Lucida Sans Unicode" w:hAnsi="Lucida Sans Unicode" w:cs="Lucida Sans Unicode"/>
                <w:lang w:eastAsia="zh-CN"/>
              </w:rPr>
              <w:t>Url</w:t>
            </w:r>
          </w:p>
        </w:tc>
      </w:tr>
      <w:tr w:rsidR="00107AAA" w:rsidRPr="008D72C3" w:rsidTr="00FD33AC">
        <w:trPr>
          <w:trHeight w:val="399"/>
        </w:trPr>
        <w:tc>
          <w:tcPr>
            <w:tcW w:w="10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lang w:eastAsia="zh-CN"/>
              </w:rPr>
              <w:t>CreateTime</w:t>
            </w:r>
          </w:p>
        </w:tc>
        <w:tc>
          <w:tcPr>
            <w:tcW w:w="844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时间</w:t>
            </w:r>
          </w:p>
        </w:tc>
        <w:tc>
          <w:tcPr>
            <w:tcW w:w="591" w:type="pct"/>
          </w:tcPr>
          <w:p w:rsidR="00107AAA" w:rsidRDefault="00107AAA" w:rsidP="00107A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</w:t>
            </w:r>
            <w:r>
              <w:rPr>
                <w:lang w:eastAsia="zh-CN"/>
              </w:rPr>
              <w:t>eTime</w:t>
            </w:r>
          </w:p>
        </w:tc>
        <w:tc>
          <w:tcPr>
            <w:tcW w:w="707" w:type="pct"/>
          </w:tcPr>
          <w:p w:rsidR="00107AAA" w:rsidRDefault="00107AAA" w:rsidP="00107AAA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107AAA" w:rsidRDefault="00107AAA" w:rsidP="00CA337B">
            <w:pPr>
              <w:jc w:val="left"/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highlight w:val="white"/>
                <w:shd w:val="clear" w:color="auto" w:fill="auto"/>
                <w:lang w:eastAsia="zh-CN"/>
              </w:rPr>
              <w:t>格式：</w:t>
            </w:r>
            <w:r w:rsidR="00E055B8">
              <w:rPr>
                <w:highlight w:val="white"/>
                <w:shd w:val="clear" w:color="auto" w:fill="auto"/>
                <w:lang w:eastAsia="zh-CN"/>
              </w:rPr>
              <w:t>yyyy-MM-dd HH:mm:ss</w:t>
            </w:r>
            <w:r>
              <w:rPr>
                <w:rFonts w:hint="eastAsia"/>
                <w:shd w:val="clear" w:color="auto" w:fill="auto"/>
                <w:lang w:eastAsia="zh-CN"/>
              </w:rPr>
              <w:t>，</w:t>
            </w:r>
            <w:r>
              <w:rPr>
                <w:rFonts w:ascii="Lucida Sans Unicode" w:hAnsi="Lucida Sans Unicode" w:cs="Lucida Sans Unicode" w:hint="eastAsia"/>
                <w:lang w:eastAsia="zh-CN"/>
              </w:rPr>
              <w:t>用于客户端排序</w:t>
            </w:r>
          </w:p>
        </w:tc>
      </w:tr>
    </w:tbl>
    <w:p w:rsidR="00107AAA" w:rsidRDefault="00FC189E" w:rsidP="00107AAA">
      <w:pPr>
        <w:pStyle w:val="Heading3"/>
      </w:pPr>
      <w:bookmarkStart w:id="104" w:name="_Toc517191409"/>
      <w:r w:rsidRPr="00FC189E">
        <w:rPr>
          <w:rFonts w:hint="eastAsia"/>
        </w:rPr>
        <w:t>响应参数</w:t>
      </w:r>
      <w:bookmarkEnd w:id="104"/>
    </w:p>
    <w:p w:rsidR="001E17AE" w:rsidRPr="001E17AE" w:rsidRDefault="00AF4A39" w:rsidP="001E17AE">
      <w:pPr>
        <w:rPr>
          <w:lang w:val="x-none" w:eastAsia="zh-CN"/>
        </w:rPr>
      </w:pPr>
      <w:r>
        <w:rPr>
          <w:rFonts w:hint="eastAsia"/>
          <w:lang w:val="x-none" w:eastAsia="zh-CN"/>
        </w:rPr>
        <w:t>如果发</w:t>
      </w:r>
      <w:r>
        <w:rPr>
          <w:lang w:val="x-none" w:eastAsia="zh-CN"/>
        </w:rPr>
        <w:t>送失败，返回错误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</w:t>
      </w:r>
      <w:r>
        <w:rPr>
          <w:rFonts w:hint="eastAsia"/>
          <w:lang w:val="x-none" w:eastAsia="zh-CN"/>
        </w:rPr>
        <w:t>。</w:t>
      </w:r>
      <w:r>
        <w:rPr>
          <w:lang w:val="x-none" w:eastAsia="zh-CN"/>
        </w:rPr>
        <w:t>发</w:t>
      </w:r>
      <w:r>
        <w:rPr>
          <w:rFonts w:hint="eastAsia"/>
          <w:lang w:val="x-none" w:eastAsia="zh-CN"/>
        </w:rPr>
        <w:t>送</w:t>
      </w:r>
      <w:r>
        <w:rPr>
          <w:lang w:val="x-none" w:eastAsia="zh-CN"/>
        </w:rPr>
        <w:t>成功返回正确即可。</w:t>
      </w:r>
    </w:p>
    <w:p w:rsidR="00774195" w:rsidRDefault="00774195" w:rsidP="00774195">
      <w:pPr>
        <w:pStyle w:val="Heading2"/>
      </w:pPr>
      <w:bookmarkStart w:id="105" w:name="_Toc517191410"/>
      <w:r>
        <w:rPr>
          <w:rFonts w:hint="eastAsia"/>
        </w:rPr>
        <w:lastRenderedPageBreak/>
        <w:t>客服</w:t>
      </w:r>
      <w:r>
        <w:t>人员</w:t>
      </w:r>
      <w:r>
        <w:rPr>
          <w:rFonts w:hint="eastAsia"/>
        </w:rPr>
        <w:t>结束</w:t>
      </w:r>
      <w:r>
        <w:t>会话</w:t>
      </w:r>
      <w:bookmarkEnd w:id="105"/>
    </w:p>
    <w:p w:rsidR="00774195" w:rsidRPr="00675784" w:rsidRDefault="00774195" w:rsidP="00774195">
      <w:pPr>
        <w:rPr>
          <w:lang w:val="x-none" w:eastAsia="zh-CN"/>
        </w:rPr>
      </w:pPr>
      <w:r>
        <w:rPr>
          <w:rFonts w:hint="eastAsia"/>
          <w:lang w:eastAsia="zh-CN"/>
        </w:rPr>
        <w:t>客服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会话</w:t>
      </w:r>
      <w:r>
        <w:rPr>
          <w:rFonts w:hint="eastAsia"/>
          <w:lang w:eastAsia="zh-CN"/>
        </w:rPr>
        <w:t>主</w:t>
      </w:r>
      <w:r>
        <w:rPr>
          <w:lang w:eastAsia="zh-CN"/>
        </w:rPr>
        <w:t>动关闭当前会话</w:t>
      </w:r>
    </w:p>
    <w:p w:rsidR="00774195" w:rsidRDefault="00774195" w:rsidP="00774195">
      <w:pPr>
        <w:pStyle w:val="Heading3"/>
      </w:pPr>
      <w:bookmarkStart w:id="106" w:name="_Toc517191411"/>
      <w:r w:rsidRPr="00123F7E">
        <w:rPr>
          <w:rFonts w:hint="eastAsia"/>
        </w:rPr>
        <w:t>请求</w:t>
      </w:r>
      <w:r w:rsidRPr="00123F7E">
        <w:t>方式</w:t>
      </w:r>
      <w:bookmarkEnd w:id="106"/>
    </w:p>
    <w:p w:rsidR="00774195" w:rsidRPr="00EB4C0D" w:rsidRDefault="00774195" w:rsidP="00774195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session/close</w:t>
      </w:r>
    </w:p>
    <w:p w:rsidR="00774195" w:rsidRDefault="00774195" w:rsidP="00774195">
      <w:pPr>
        <w:pStyle w:val="Heading3"/>
        <w:rPr>
          <w:lang w:eastAsia="zh-CN"/>
        </w:rPr>
      </w:pPr>
      <w:bookmarkStart w:id="107" w:name="_Toc517191412"/>
      <w:r>
        <w:rPr>
          <w:rFonts w:hint="eastAsia"/>
        </w:rPr>
        <w:t>请求参数</w:t>
      </w:r>
      <w:bookmarkEnd w:id="107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774195" w:rsidRPr="008D72C3" w:rsidTr="00936E64">
        <w:trPr>
          <w:trHeight w:val="399"/>
        </w:trPr>
        <w:tc>
          <w:tcPr>
            <w:tcW w:w="1091" w:type="pct"/>
          </w:tcPr>
          <w:p w:rsidR="00774195" w:rsidRPr="008D72C3" w:rsidRDefault="00774195" w:rsidP="00936E6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774195" w:rsidRPr="008D72C3" w:rsidRDefault="00774195" w:rsidP="00936E6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774195" w:rsidRDefault="00774195" w:rsidP="00936E6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774195" w:rsidRPr="008D72C3" w:rsidRDefault="00774195" w:rsidP="00936E6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774195" w:rsidRDefault="00774195" w:rsidP="00936E64">
            <w:r>
              <w:rPr>
                <w:rFonts w:hint="eastAsia"/>
              </w:rPr>
              <w:t>备注</w:t>
            </w:r>
          </w:p>
        </w:tc>
      </w:tr>
      <w:tr w:rsidR="00774195" w:rsidRPr="008D72C3" w:rsidTr="00936E64">
        <w:trPr>
          <w:trHeight w:val="399"/>
        </w:trPr>
        <w:tc>
          <w:tcPr>
            <w:tcW w:w="1091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SessionId</w:t>
            </w:r>
          </w:p>
        </w:tc>
        <w:tc>
          <w:tcPr>
            <w:tcW w:w="844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774195" w:rsidRDefault="00774195" w:rsidP="00936E6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/>
                <w:lang w:eastAsia="zh-CN"/>
              </w:rPr>
              <w:t>Y</w:t>
            </w:r>
          </w:p>
        </w:tc>
        <w:tc>
          <w:tcPr>
            <w:tcW w:w="1767" w:type="pct"/>
          </w:tcPr>
          <w:p w:rsidR="00774195" w:rsidRDefault="00774195" w:rsidP="00936E6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客服需要</w:t>
            </w:r>
            <w:r>
              <w:rPr>
                <w:rFonts w:ascii="Lucida Sans Unicode" w:hAnsi="Lucida Sans Unicode" w:cs="Lucida Sans Unicode"/>
                <w:lang w:eastAsia="zh-CN"/>
              </w:rPr>
              <w:t>关闭的会话</w:t>
            </w:r>
            <w:r>
              <w:rPr>
                <w:rFonts w:ascii="Lucida Sans Unicode" w:hAnsi="Lucida Sans Unicode" w:cs="Lucida Sans Unicode"/>
                <w:lang w:eastAsia="zh-CN"/>
              </w:rPr>
              <w:t>ID</w:t>
            </w:r>
          </w:p>
        </w:tc>
      </w:tr>
    </w:tbl>
    <w:p w:rsidR="00774195" w:rsidRDefault="00774195" w:rsidP="00774195">
      <w:pPr>
        <w:pStyle w:val="Heading3"/>
      </w:pPr>
      <w:bookmarkStart w:id="108" w:name="_Toc517191413"/>
      <w:r w:rsidRPr="00FC189E">
        <w:rPr>
          <w:rFonts w:hint="eastAsia"/>
        </w:rPr>
        <w:t>响应参数</w:t>
      </w:r>
      <w:bookmarkEnd w:id="108"/>
    </w:p>
    <w:p w:rsidR="00774195" w:rsidRPr="001E17AE" w:rsidRDefault="00774195" w:rsidP="00774195">
      <w:pPr>
        <w:rPr>
          <w:lang w:val="x-none" w:eastAsia="zh-CN"/>
        </w:rPr>
      </w:pPr>
      <w:r>
        <w:rPr>
          <w:rFonts w:hint="eastAsia"/>
          <w:lang w:val="x-none" w:eastAsia="zh-CN"/>
        </w:rPr>
        <w:t>如果请求</w:t>
      </w:r>
      <w:r>
        <w:rPr>
          <w:lang w:val="x-none" w:eastAsia="zh-CN"/>
        </w:rPr>
        <w:t>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</w:t>
      </w:r>
      <w:r>
        <w:rPr>
          <w:rFonts w:hint="eastAsia"/>
          <w:lang w:val="x-none" w:eastAsia="zh-CN"/>
        </w:rPr>
        <w:t>。请求</w:t>
      </w:r>
      <w:r>
        <w:rPr>
          <w:lang w:val="x-none" w:eastAsia="zh-CN"/>
        </w:rPr>
        <w:t>成功返回正确即可。</w:t>
      </w:r>
    </w:p>
    <w:p w:rsidR="00774195" w:rsidRDefault="00774195" w:rsidP="00774195">
      <w:pPr>
        <w:pStyle w:val="Heading2"/>
      </w:pPr>
      <w:bookmarkStart w:id="109" w:name="_Toc517191414"/>
      <w:r>
        <w:rPr>
          <w:rFonts w:hint="eastAsia"/>
        </w:rPr>
        <w:t>客服</w:t>
      </w:r>
      <w:r>
        <w:t>人员</w:t>
      </w:r>
      <w:r>
        <w:rPr>
          <w:rFonts w:hint="eastAsia"/>
        </w:rPr>
        <w:t>重启</w:t>
      </w:r>
      <w:r>
        <w:t>会话</w:t>
      </w:r>
      <w:bookmarkEnd w:id="109"/>
    </w:p>
    <w:p w:rsidR="00774195" w:rsidRPr="00675784" w:rsidRDefault="00774195" w:rsidP="00774195">
      <w:pPr>
        <w:rPr>
          <w:lang w:val="x-none" w:eastAsia="zh-CN"/>
        </w:rPr>
      </w:pPr>
      <w:r>
        <w:rPr>
          <w:rFonts w:hint="eastAsia"/>
          <w:lang w:eastAsia="zh-CN"/>
        </w:rPr>
        <w:t>客服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会话</w:t>
      </w:r>
      <w:r>
        <w:rPr>
          <w:rFonts w:hint="eastAsia"/>
          <w:lang w:eastAsia="zh-CN"/>
        </w:rPr>
        <w:t>主</w:t>
      </w:r>
      <w:r>
        <w:rPr>
          <w:lang w:eastAsia="zh-CN"/>
        </w:rPr>
        <w:t>动关闭当前会话</w:t>
      </w:r>
    </w:p>
    <w:p w:rsidR="00774195" w:rsidRDefault="00774195" w:rsidP="00774195">
      <w:pPr>
        <w:pStyle w:val="Heading3"/>
      </w:pPr>
      <w:bookmarkStart w:id="110" w:name="_Toc517191415"/>
      <w:r w:rsidRPr="00123F7E">
        <w:rPr>
          <w:rFonts w:hint="eastAsia"/>
        </w:rPr>
        <w:t>请求</w:t>
      </w:r>
      <w:r w:rsidRPr="00123F7E">
        <w:t>方式</w:t>
      </w:r>
      <w:bookmarkEnd w:id="110"/>
    </w:p>
    <w:p w:rsidR="00774195" w:rsidRPr="00EB4C0D" w:rsidRDefault="00774195" w:rsidP="00774195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session/restart</w:t>
      </w:r>
    </w:p>
    <w:p w:rsidR="00774195" w:rsidRDefault="00774195" w:rsidP="00774195">
      <w:pPr>
        <w:pStyle w:val="Heading3"/>
        <w:rPr>
          <w:lang w:eastAsia="zh-CN"/>
        </w:rPr>
      </w:pPr>
      <w:bookmarkStart w:id="111" w:name="_Toc517191416"/>
      <w:r>
        <w:rPr>
          <w:rFonts w:hint="eastAsia"/>
        </w:rPr>
        <w:t>请求参数</w:t>
      </w:r>
      <w:bookmarkEnd w:id="111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774195" w:rsidRPr="008D72C3" w:rsidTr="00936E64">
        <w:trPr>
          <w:trHeight w:val="399"/>
        </w:trPr>
        <w:tc>
          <w:tcPr>
            <w:tcW w:w="1091" w:type="pct"/>
          </w:tcPr>
          <w:p w:rsidR="00774195" w:rsidRPr="008D72C3" w:rsidRDefault="00774195" w:rsidP="00936E64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774195" w:rsidRPr="008D72C3" w:rsidRDefault="00774195" w:rsidP="00936E64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774195" w:rsidRDefault="00774195" w:rsidP="00936E64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774195" w:rsidRPr="008D72C3" w:rsidRDefault="00774195" w:rsidP="00936E64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774195" w:rsidRDefault="00774195" w:rsidP="00936E64">
            <w:r>
              <w:rPr>
                <w:rFonts w:hint="eastAsia"/>
              </w:rPr>
              <w:t>备注</w:t>
            </w:r>
          </w:p>
        </w:tc>
      </w:tr>
      <w:tr w:rsidR="00774195" w:rsidRPr="008D72C3" w:rsidTr="00936E64">
        <w:trPr>
          <w:trHeight w:val="399"/>
        </w:trPr>
        <w:tc>
          <w:tcPr>
            <w:tcW w:w="1091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SessionId</w:t>
            </w:r>
          </w:p>
        </w:tc>
        <w:tc>
          <w:tcPr>
            <w:tcW w:w="844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774195" w:rsidRDefault="00774195" w:rsidP="00936E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774195" w:rsidRDefault="00774195" w:rsidP="00936E6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/>
                <w:lang w:eastAsia="zh-CN"/>
              </w:rPr>
              <w:t>Y</w:t>
            </w:r>
          </w:p>
        </w:tc>
        <w:tc>
          <w:tcPr>
            <w:tcW w:w="1767" w:type="pct"/>
          </w:tcPr>
          <w:p w:rsidR="00774195" w:rsidRDefault="00774195" w:rsidP="00936E64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客服需要</w:t>
            </w:r>
            <w:r>
              <w:rPr>
                <w:rFonts w:ascii="Lucida Sans Unicode" w:hAnsi="Lucida Sans Unicode" w:cs="Lucida Sans Unicode"/>
                <w:lang w:eastAsia="zh-CN"/>
              </w:rPr>
              <w:t>关闭的会话</w:t>
            </w:r>
            <w:r>
              <w:rPr>
                <w:rFonts w:ascii="Lucida Sans Unicode" w:hAnsi="Lucida Sans Unicode" w:cs="Lucida Sans Unicode"/>
                <w:lang w:eastAsia="zh-CN"/>
              </w:rPr>
              <w:t>ID</w:t>
            </w:r>
          </w:p>
        </w:tc>
      </w:tr>
    </w:tbl>
    <w:p w:rsidR="00774195" w:rsidRDefault="00774195" w:rsidP="00774195">
      <w:pPr>
        <w:pStyle w:val="Heading3"/>
      </w:pPr>
      <w:bookmarkStart w:id="112" w:name="_Toc517191417"/>
      <w:r w:rsidRPr="00FC189E">
        <w:rPr>
          <w:rFonts w:hint="eastAsia"/>
        </w:rPr>
        <w:t>响应参数</w:t>
      </w:r>
      <w:bookmarkEnd w:id="112"/>
    </w:p>
    <w:p w:rsidR="00774195" w:rsidRPr="001E17AE" w:rsidRDefault="00774195" w:rsidP="00774195">
      <w:pPr>
        <w:rPr>
          <w:lang w:val="x-none" w:eastAsia="zh-CN"/>
        </w:rPr>
      </w:pPr>
      <w:r>
        <w:rPr>
          <w:rFonts w:hint="eastAsia"/>
          <w:lang w:val="x-none" w:eastAsia="zh-CN"/>
        </w:rPr>
        <w:t>如果请求</w:t>
      </w:r>
      <w:r>
        <w:rPr>
          <w:lang w:val="x-none" w:eastAsia="zh-CN"/>
        </w:rPr>
        <w:t>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</w:t>
      </w:r>
      <w:r>
        <w:rPr>
          <w:rFonts w:hint="eastAsia"/>
          <w:lang w:val="x-none" w:eastAsia="zh-CN"/>
        </w:rPr>
        <w:t>。请求</w:t>
      </w:r>
      <w:r>
        <w:rPr>
          <w:lang w:val="x-none" w:eastAsia="zh-CN"/>
        </w:rPr>
        <w:t>成功返回正确即可。</w:t>
      </w:r>
    </w:p>
    <w:p w:rsidR="00E35015" w:rsidRDefault="00E35015" w:rsidP="00E35015">
      <w:pPr>
        <w:pStyle w:val="Heading2"/>
      </w:pPr>
      <w:bookmarkStart w:id="113" w:name="_Toc517191418"/>
      <w:r>
        <w:rPr>
          <w:rFonts w:hint="eastAsia"/>
        </w:rPr>
        <w:t>客服转移</w:t>
      </w:r>
      <w:r>
        <w:t>会话</w:t>
      </w:r>
      <w:bookmarkEnd w:id="113"/>
    </w:p>
    <w:p w:rsidR="00E35015" w:rsidRDefault="00E35015" w:rsidP="00E35015">
      <w:pPr>
        <w:rPr>
          <w:lang w:eastAsia="zh-CN"/>
        </w:rPr>
      </w:pPr>
      <w:r>
        <w:rPr>
          <w:rFonts w:hint="eastAsia"/>
          <w:lang w:eastAsia="zh-CN"/>
        </w:rPr>
        <w:t>客服</w:t>
      </w:r>
      <w:r>
        <w:rPr>
          <w:lang w:eastAsia="zh-CN"/>
        </w:rPr>
        <w:t>人员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将当前会话</w:t>
      </w:r>
      <w:r>
        <w:rPr>
          <w:rFonts w:hint="eastAsia"/>
          <w:lang w:eastAsia="zh-CN"/>
        </w:rPr>
        <w:t>转移</w:t>
      </w:r>
      <w:r>
        <w:rPr>
          <w:lang w:eastAsia="zh-CN"/>
        </w:rPr>
        <w:t>到其它客服人员</w:t>
      </w:r>
      <w:r>
        <w:rPr>
          <w:rFonts w:hint="eastAsia"/>
          <w:lang w:eastAsia="zh-CN"/>
        </w:rPr>
        <w:t>;</w:t>
      </w:r>
    </w:p>
    <w:p w:rsidR="00E35015" w:rsidRDefault="00E35015" w:rsidP="00E35015">
      <w:pPr>
        <w:rPr>
          <w:lang w:eastAsia="zh-CN"/>
        </w:rPr>
      </w:pPr>
      <w:r>
        <w:rPr>
          <w:rFonts w:hint="eastAsia"/>
          <w:lang w:eastAsia="zh-CN"/>
        </w:rPr>
        <w:t>约束</w:t>
      </w:r>
      <w:r>
        <w:rPr>
          <w:lang w:eastAsia="zh-CN"/>
        </w:rPr>
        <w:t>条件</w:t>
      </w:r>
      <w:r>
        <w:rPr>
          <w:rFonts w:hint="eastAsia"/>
          <w:lang w:eastAsia="zh-CN"/>
        </w:rPr>
        <w:t>：</w:t>
      </w:r>
    </w:p>
    <w:p w:rsidR="00E35015" w:rsidRDefault="00E35015" w:rsidP="00D3596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当前</w:t>
      </w:r>
      <w:r>
        <w:rPr>
          <w:lang w:eastAsia="zh-CN"/>
        </w:rPr>
        <w:t>会话有效</w:t>
      </w:r>
    </w:p>
    <w:p w:rsidR="00E35015" w:rsidRDefault="00E35015" w:rsidP="00D3596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新</w:t>
      </w:r>
      <w:r>
        <w:rPr>
          <w:lang w:eastAsia="zh-CN"/>
        </w:rPr>
        <w:t>客服人员在线</w:t>
      </w:r>
    </w:p>
    <w:p w:rsidR="00E35015" w:rsidRDefault="00E35015" w:rsidP="00E35015">
      <w:pPr>
        <w:rPr>
          <w:lang w:eastAsia="zh-CN"/>
        </w:rPr>
      </w:pPr>
      <w:r>
        <w:rPr>
          <w:rFonts w:hint="eastAsia"/>
          <w:lang w:eastAsia="zh-CN"/>
        </w:rPr>
        <w:t>后续</w:t>
      </w:r>
      <w:r>
        <w:rPr>
          <w:lang w:eastAsia="zh-CN"/>
        </w:rPr>
        <w:t>操作：</w:t>
      </w:r>
    </w:p>
    <w:p w:rsidR="00E35015" w:rsidRDefault="00E35015" w:rsidP="00D3596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是</w:t>
      </w:r>
      <w:r>
        <w:rPr>
          <w:lang w:eastAsia="zh-CN"/>
        </w:rPr>
        <w:t>否需要</w:t>
      </w:r>
      <w:r>
        <w:rPr>
          <w:rFonts w:hint="eastAsia"/>
          <w:lang w:eastAsia="zh-CN"/>
        </w:rPr>
        <w:t>通知</w:t>
      </w:r>
      <w:r>
        <w:rPr>
          <w:lang w:eastAsia="zh-CN"/>
        </w:rPr>
        <w:t>客户已经有新客服人员</w:t>
      </w:r>
      <w:r>
        <w:rPr>
          <w:rFonts w:hint="eastAsia"/>
          <w:lang w:eastAsia="zh-CN"/>
        </w:rPr>
        <w:t>接管</w:t>
      </w:r>
      <w:r>
        <w:rPr>
          <w:lang w:eastAsia="zh-CN"/>
        </w:rPr>
        <w:t>会话</w:t>
      </w:r>
      <w:r w:rsidR="004B5151">
        <w:rPr>
          <w:rFonts w:hint="eastAsia"/>
          <w:lang w:eastAsia="zh-CN"/>
        </w:rPr>
        <w:t>？</w:t>
      </w:r>
    </w:p>
    <w:p w:rsidR="000D4076" w:rsidRPr="00E35015" w:rsidRDefault="000D4076" w:rsidP="00D3596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新</w:t>
      </w:r>
      <w:r>
        <w:rPr>
          <w:lang w:eastAsia="zh-CN"/>
        </w:rPr>
        <w:t>客服的第一响应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以</w:t>
      </w:r>
      <w:r>
        <w:rPr>
          <w:rFonts w:hint="eastAsia"/>
          <w:lang w:eastAsia="zh-CN"/>
        </w:rPr>
        <w:t>接入</w:t>
      </w:r>
      <w:r>
        <w:rPr>
          <w:lang w:eastAsia="zh-CN"/>
        </w:rPr>
        <w:t>时间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计算</w:t>
      </w:r>
    </w:p>
    <w:p w:rsidR="00E35015" w:rsidRDefault="00E35015" w:rsidP="00E35015">
      <w:pPr>
        <w:pStyle w:val="Heading3"/>
      </w:pPr>
      <w:bookmarkStart w:id="114" w:name="_Toc517191419"/>
      <w:r w:rsidRPr="00123F7E">
        <w:rPr>
          <w:rFonts w:hint="eastAsia"/>
        </w:rPr>
        <w:lastRenderedPageBreak/>
        <w:t>请求</w:t>
      </w:r>
      <w:r w:rsidRPr="00123F7E">
        <w:t>方式</w:t>
      </w:r>
      <w:bookmarkEnd w:id="114"/>
    </w:p>
    <w:p w:rsidR="00E35015" w:rsidRPr="00EB4C0D" w:rsidRDefault="00E35015" w:rsidP="00E35015">
      <w:pPr>
        <w:rPr>
          <w:lang w:val="x-none" w:eastAsia="zh-CN"/>
        </w:rPr>
      </w:pPr>
      <w:r w:rsidRPr="00561501">
        <w:rPr>
          <w:lang w:val="x-none" w:eastAsia="zh-CN"/>
        </w:rPr>
        <w:t>POST</w:t>
      </w:r>
      <w:r>
        <w:rPr>
          <w:lang w:val="x-none" w:eastAsia="zh-CN"/>
        </w:rPr>
        <w:t xml:space="preserve"> </w:t>
      </w:r>
      <w:r w:rsidRPr="007B1745">
        <w:rPr>
          <w:lang w:eastAsia="zh-CN"/>
        </w:rPr>
        <w:t>http://sparkapi.accuat.com/</w:t>
      </w:r>
      <w:r>
        <w:rPr>
          <w:lang w:val="x-none" w:eastAsia="zh-CN"/>
        </w:rPr>
        <w:t>session/</w:t>
      </w:r>
      <w:r w:rsidR="004B5151">
        <w:rPr>
          <w:lang w:val="x-none" w:eastAsia="zh-CN"/>
        </w:rPr>
        <w:t>transfer</w:t>
      </w:r>
    </w:p>
    <w:p w:rsidR="00E35015" w:rsidRDefault="00E35015" w:rsidP="00E35015">
      <w:pPr>
        <w:pStyle w:val="Heading3"/>
        <w:rPr>
          <w:lang w:eastAsia="zh-CN"/>
        </w:rPr>
      </w:pPr>
      <w:bookmarkStart w:id="115" w:name="_Toc517191420"/>
      <w:r>
        <w:rPr>
          <w:rFonts w:hint="eastAsia"/>
        </w:rPr>
        <w:t>请求参数</w:t>
      </w:r>
      <w:bookmarkEnd w:id="115"/>
    </w:p>
    <w:tbl>
      <w:tblPr>
        <w:tblStyle w:val="TableGrid"/>
        <w:tblW w:w="4083" w:type="pct"/>
        <w:tblLayout w:type="fixed"/>
        <w:tblLook w:val="04A0" w:firstRow="1" w:lastRow="0" w:firstColumn="1" w:lastColumn="0" w:noHBand="0" w:noVBand="1"/>
      </w:tblPr>
      <w:tblGrid>
        <w:gridCol w:w="1716"/>
        <w:gridCol w:w="1327"/>
        <w:gridCol w:w="929"/>
        <w:gridCol w:w="1112"/>
        <w:gridCol w:w="2778"/>
      </w:tblGrid>
      <w:tr w:rsidR="00E35015" w:rsidRPr="008D72C3" w:rsidTr="00062C3D">
        <w:trPr>
          <w:trHeight w:val="399"/>
        </w:trPr>
        <w:tc>
          <w:tcPr>
            <w:tcW w:w="1091" w:type="pct"/>
          </w:tcPr>
          <w:p w:rsidR="00E35015" w:rsidRPr="008D72C3" w:rsidRDefault="00E35015" w:rsidP="00062C3D">
            <w:r w:rsidRPr="00673E7D">
              <w:rPr>
                <w:rFonts w:hint="eastAsia"/>
              </w:rPr>
              <w:t>名称</w:t>
            </w:r>
          </w:p>
        </w:tc>
        <w:tc>
          <w:tcPr>
            <w:tcW w:w="844" w:type="pct"/>
          </w:tcPr>
          <w:p w:rsidR="00E35015" w:rsidRPr="008D72C3" w:rsidRDefault="00E35015" w:rsidP="00062C3D">
            <w:r>
              <w:rPr>
                <w:rFonts w:hint="eastAsia"/>
              </w:rPr>
              <w:t>说明</w:t>
            </w:r>
          </w:p>
        </w:tc>
        <w:tc>
          <w:tcPr>
            <w:tcW w:w="591" w:type="pct"/>
          </w:tcPr>
          <w:p w:rsidR="00E35015" w:rsidRDefault="00E35015" w:rsidP="00062C3D">
            <w:r>
              <w:rPr>
                <w:rFonts w:hint="eastAsia"/>
              </w:rPr>
              <w:t>类型</w:t>
            </w:r>
          </w:p>
        </w:tc>
        <w:tc>
          <w:tcPr>
            <w:tcW w:w="707" w:type="pct"/>
          </w:tcPr>
          <w:p w:rsidR="00E35015" w:rsidRPr="008D72C3" w:rsidRDefault="00E35015" w:rsidP="00062C3D">
            <w:r>
              <w:rPr>
                <w:rFonts w:hint="eastAsia"/>
              </w:rPr>
              <w:t>必填</w:t>
            </w:r>
          </w:p>
        </w:tc>
        <w:tc>
          <w:tcPr>
            <w:tcW w:w="1767" w:type="pct"/>
          </w:tcPr>
          <w:p w:rsidR="00E35015" w:rsidRDefault="00E35015" w:rsidP="00062C3D">
            <w:r>
              <w:rPr>
                <w:rFonts w:hint="eastAsia"/>
              </w:rPr>
              <w:t>备注</w:t>
            </w:r>
          </w:p>
        </w:tc>
      </w:tr>
      <w:tr w:rsidR="00E35015" w:rsidRPr="008D72C3" w:rsidTr="00062C3D">
        <w:trPr>
          <w:trHeight w:val="399"/>
        </w:trPr>
        <w:tc>
          <w:tcPr>
            <w:tcW w:w="1091" w:type="pct"/>
          </w:tcPr>
          <w:p w:rsidR="00E35015" w:rsidRDefault="00E35015" w:rsidP="00062C3D">
            <w:pPr>
              <w:rPr>
                <w:lang w:eastAsia="zh-CN"/>
              </w:rPr>
            </w:pPr>
            <w:r>
              <w:rPr>
                <w:lang w:eastAsia="zh-CN"/>
              </w:rPr>
              <w:t>SessionId</w:t>
            </w:r>
          </w:p>
        </w:tc>
        <w:tc>
          <w:tcPr>
            <w:tcW w:w="844" w:type="pct"/>
          </w:tcPr>
          <w:p w:rsidR="00E35015" w:rsidRDefault="00E35015" w:rsidP="00062C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E35015" w:rsidRDefault="00E35015" w:rsidP="00062C3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707" w:type="pct"/>
          </w:tcPr>
          <w:p w:rsidR="00E35015" w:rsidRDefault="00E35015" w:rsidP="00062C3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/>
                <w:lang w:eastAsia="zh-CN"/>
              </w:rPr>
              <w:t>Y</w:t>
            </w:r>
          </w:p>
        </w:tc>
        <w:tc>
          <w:tcPr>
            <w:tcW w:w="1767" w:type="pct"/>
          </w:tcPr>
          <w:p w:rsidR="00E35015" w:rsidRDefault="00E35015" w:rsidP="00062C3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客服需要</w:t>
            </w:r>
            <w:r>
              <w:rPr>
                <w:rFonts w:ascii="Lucida Sans Unicode" w:hAnsi="Lucida Sans Unicode" w:cs="Lucida Sans Unicode"/>
                <w:lang w:eastAsia="zh-CN"/>
              </w:rPr>
              <w:t>关闭的会话</w:t>
            </w:r>
            <w:r>
              <w:rPr>
                <w:rFonts w:ascii="Lucida Sans Unicode" w:hAnsi="Lucida Sans Unicode" w:cs="Lucida Sans Unicode"/>
                <w:lang w:eastAsia="zh-CN"/>
              </w:rPr>
              <w:t>ID</w:t>
            </w:r>
          </w:p>
        </w:tc>
      </w:tr>
      <w:tr w:rsidR="004B5151" w:rsidRPr="008D72C3" w:rsidTr="00062C3D">
        <w:trPr>
          <w:trHeight w:val="399"/>
        </w:trPr>
        <w:tc>
          <w:tcPr>
            <w:tcW w:w="1091" w:type="pct"/>
          </w:tcPr>
          <w:p w:rsidR="004B5151" w:rsidRDefault="004B5151" w:rsidP="00062C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ToNewId</w:t>
            </w:r>
          </w:p>
        </w:tc>
        <w:tc>
          <w:tcPr>
            <w:tcW w:w="844" w:type="pct"/>
          </w:tcPr>
          <w:p w:rsidR="004B5151" w:rsidRDefault="004B5151" w:rsidP="00062C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新客服</w:t>
            </w:r>
            <w:r>
              <w:rPr>
                <w:lang w:eastAsia="zh-CN"/>
              </w:rPr>
              <w:t>Id</w:t>
            </w:r>
          </w:p>
        </w:tc>
        <w:tc>
          <w:tcPr>
            <w:tcW w:w="591" w:type="pct"/>
          </w:tcPr>
          <w:p w:rsidR="004B5151" w:rsidRDefault="004B5151" w:rsidP="00062C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7" w:type="pct"/>
          </w:tcPr>
          <w:p w:rsidR="004B5151" w:rsidRDefault="004B5151" w:rsidP="00062C3D">
            <w:pPr>
              <w:rPr>
                <w:rFonts w:ascii="Lucida Sans Unicode" w:hAnsi="Lucida Sans Unicode" w:cs="Lucida Sans Unicode"/>
                <w:lang w:eastAsia="zh-CN"/>
              </w:rPr>
            </w:pPr>
            <w:r>
              <w:rPr>
                <w:rFonts w:ascii="Lucida Sans Unicode" w:hAnsi="Lucida Sans Unicode" w:cs="Lucida Sans Unicode" w:hint="eastAsia"/>
                <w:lang w:eastAsia="zh-CN"/>
              </w:rPr>
              <w:t>Y</w:t>
            </w:r>
          </w:p>
        </w:tc>
        <w:tc>
          <w:tcPr>
            <w:tcW w:w="1767" w:type="pct"/>
          </w:tcPr>
          <w:p w:rsidR="004B5151" w:rsidRDefault="004B5151" w:rsidP="00062C3D">
            <w:pPr>
              <w:rPr>
                <w:rFonts w:ascii="Lucida Sans Unicode" w:hAnsi="Lucida Sans Unicode" w:cs="Lucida Sans Unicode"/>
                <w:lang w:eastAsia="zh-CN"/>
              </w:rPr>
            </w:pPr>
          </w:p>
        </w:tc>
      </w:tr>
    </w:tbl>
    <w:p w:rsidR="00E35015" w:rsidRDefault="00E35015" w:rsidP="00E35015">
      <w:pPr>
        <w:pStyle w:val="Heading3"/>
      </w:pPr>
      <w:bookmarkStart w:id="116" w:name="_Toc517191421"/>
      <w:r w:rsidRPr="00FC189E">
        <w:rPr>
          <w:rFonts w:hint="eastAsia"/>
        </w:rPr>
        <w:t>响应参数</w:t>
      </w:r>
      <w:bookmarkEnd w:id="116"/>
    </w:p>
    <w:p w:rsidR="00E35015" w:rsidRPr="001E17AE" w:rsidRDefault="00E35015" w:rsidP="00E35015">
      <w:pPr>
        <w:rPr>
          <w:lang w:val="x-none" w:eastAsia="zh-CN"/>
        </w:rPr>
      </w:pPr>
      <w:r>
        <w:rPr>
          <w:rFonts w:hint="eastAsia"/>
          <w:lang w:val="x-none" w:eastAsia="zh-CN"/>
        </w:rPr>
        <w:t>如果请求</w:t>
      </w:r>
      <w:r>
        <w:rPr>
          <w:lang w:val="x-none" w:eastAsia="zh-CN"/>
        </w:rPr>
        <w:t>失败，返回错误</w:t>
      </w:r>
      <w:r>
        <w:rPr>
          <w:rFonts w:hint="eastAsia"/>
          <w:lang w:val="x-none" w:eastAsia="zh-CN"/>
        </w:rPr>
        <w:t>和</w:t>
      </w:r>
      <w:r>
        <w:rPr>
          <w:lang w:val="x-none" w:eastAsia="zh-CN"/>
        </w:rPr>
        <w:t>错误内容</w:t>
      </w:r>
      <w:r>
        <w:rPr>
          <w:rFonts w:hint="eastAsia"/>
          <w:lang w:val="x-none" w:eastAsia="zh-CN"/>
        </w:rPr>
        <w:t>。请求</w:t>
      </w:r>
      <w:r>
        <w:rPr>
          <w:lang w:val="x-none" w:eastAsia="zh-CN"/>
        </w:rPr>
        <w:t>成功返回正确即可。</w:t>
      </w:r>
    </w:p>
    <w:p w:rsidR="00C8118D" w:rsidRPr="00807C5B" w:rsidRDefault="00C8118D" w:rsidP="00F4711C">
      <w:pPr>
        <w:pStyle w:val="Heading1"/>
      </w:pPr>
      <w:bookmarkStart w:id="117" w:name="_Toc517191422"/>
      <w:r w:rsidRPr="00807C5B">
        <w:rPr>
          <w:rFonts w:hint="eastAsia"/>
        </w:rPr>
        <w:t>附录</w:t>
      </w:r>
      <w:bookmarkEnd w:id="117"/>
    </w:p>
    <w:p w:rsidR="00BC5ADA" w:rsidRPr="00A841D3" w:rsidRDefault="00BC5ADA" w:rsidP="00BC5ADA">
      <w:pPr>
        <w:pStyle w:val="Heading2"/>
      </w:pPr>
      <w:bookmarkStart w:id="118" w:name="_Toc425510737"/>
      <w:bookmarkStart w:id="119" w:name="_Toc433994560"/>
      <w:bookmarkStart w:id="120" w:name="_Toc517191423"/>
      <w:r w:rsidRPr="00A841D3">
        <w:rPr>
          <w:rFonts w:hint="eastAsia"/>
        </w:rPr>
        <w:t>签名算法</w:t>
      </w:r>
      <w:bookmarkEnd w:id="118"/>
      <w:bookmarkEnd w:id="119"/>
      <w:bookmarkEnd w:id="120"/>
    </w:p>
    <w:p w:rsidR="00BC5ADA" w:rsidRDefault="00BC5ADA" w:rsidP="00BC5ADA">
      <w:pPr>
        <w:rPr>
          <w:lang w:eastAsia="zh-CN"/>
        </w:rPr>
      </w:pPr>
      <w:r>
        <w:rPr>
          <w:rFonts w:hint="eastAsia"/>
          <w:lang w:eastAsia="zh-CN"/>
        </w:rPr>
        <w:t>签名生成规则如下：参与签名的字段包括所有</w:t>
      </w:r>
      <w:r w:rsidR="00A544C7">
        <w:rPr>
          <w:rFonts w:hint="eastAsia"/>
          <w:lang w:eastAsia="zh-CN"/>
        </w:rPr>
        <w:t>请求</w:t>
      </w:r>
      <w:r w:rsidR="00A544C7">
        <w:rPr>
          <w:lang w:eastAsia="zh-CN"/>
        </w:rPr>
        <w:t>体的</w:t>
      </w:r>
      <w:r>
        <w:rPr>
          <w:rFonts w:hint="eastAsia"/>
          <w:lang w:eastAsia="zh-CN"/>
        </w:rPr>
        <w:t>参数。对所有待签名参数按照字段名的ASCII 码从小到大排序（字典序）后，使用URL键值对的格式（即key1=value1&amp;key2=value2…）拼接成字符串string1。这里需要注意的是所有参数名均为小写字符。对string1作</w:t>
      </w:r>
      <w:r w:rsidR="00C85AED"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加密，字段名和字段值都采用原始值，不进行URL 转义。</w:t>
      </w:r>
    </w:p>
    <w:p w:rsidR="00BC5ADA" w:rsidRDefault="00BC5ADA" w:rsidP="00BC5ADA">
      <w:r>
        <w:rPr>
          <w:rFonts w:hint="eastAsia"/>
        </w:rPr>
        <w:t>即signature=</w:t>
      </w:r>
      <w:r w:rsidR="00C85AED">
        <w:rPr>
          <w:rFonts w:hint="eastAsia"/>
        </w:rPr>
        <w:t>md5</w:t>
      </w:r>
      <w:r>
        <w:rPr>
          <w:rFonts w:hint="eastAsia"/>
        </w:rPr>
        <w:t>(string1)。 示例：</w:t>
      </w:r>
    </w:p>
    <w:p w:rsidR="00BC5ADA" w:rsidRDefault="00BC5ADA" w:rsidP="00D3596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333333"/>
          <w:szCs w:val="21"/>
        </w:rPr>
      </w:pPr>
      <w:r>
        <w:rPr>
          <w:color w:val="333333"/>
          <w:szCs w:val="21"/>
        </w:rPr>
        <w:t>RandomString</w:t>
      </w:r>
      <w:r>
        <w:rPr>
          <w:rFonts w:hint="eastAsia"/>
          <w:color w:val="333333"/>
          <w:szCs w:val="21"/>
        </w:rPr>
        <w:t>=Wm3WZYTPz0wzccnW</w:t>
      </w:r>
    </w:p>
    <w:p w:rsidR="00BC5ADA" w:rsidRDefault="00BC5ADA" w:rsidP="00D3596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333333"/>
          <w:szCs w:val="21"/>
        </w:rPr>
      </w:pPr>
      <w:r w:rsidRPr="007B7E29">
        <w:t>Key</w:t>
      </w:r>
      <w:r>
        <w:rPr>
          <w:rFonts w:hint="eastAsia"/>
          <w:color w:val="333333"/>
          <w:szCs w:val="21"/>
        </w:rPr>
        <w:t xml:space="preserve"> =HhTdfl2fzFy1AOcHKP7qg</w:t>
      </w:r>
    </w:p>
    <w:p w:rsidR="00BC5ADA" w:rsidRDefault="00BC5ADA" w:rsidP="00D3596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333333"/>
          <w:szCs w:val="21"/>
        </w:rPr>
      </w:pPr>
      <w:r w:rsidRPr="007B7E29">
        <w:t>Mobile</w:t>
      </w:r>
      <w:r>
        <w:t>=182122838383</w:t>
      </w:r>
    </w:p>
    <w:p w:rsidR="00BC5ADA" w:rsidRDefault="00BC5ADA" w:rsidP="00D3596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333333"/>
          <w:szCs w:val="21"/>
        </w:rPr>
      </w:pPr>
      <w:r>
        <w:rPr>
          <w:rFonts w:hint="eastAsia"/>
        </w:rPr>
        <w:t>Wechat</w:t>
      </w:r>
      <w:r>
        <w:t>OpenID</w:t>
      </w:r>
      <w:r>
        <w:rPr>
          <w:rFonts w:hint="eastAsia"/>
          <w:color w:val="333333"/>
          <w:szCs w:val="21"/>
        </w:rPr>
        <w:t xml:space="preserve"> =</w:t>
      </w:r>
      <w:r w:rsidRPr="00161918"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hTdfl2fzF</w:t>
      </w:r>
      <w:r w:rsidRPr="00161918">
        <w:rPr>
          <w:color w:val="333333"/>
          <w:szCs w:val="21"/>
        </w:rPr>
        <w:t>Wm3WZYT</w:t>
      </w:r>
      <w:r>
        <w:rPr>
          <w:rFonts w:hint="eastAsia"/>
          <w:color w:val="333333"/>
          <w:szCs w:val="21"/>
        </w:rPr>
        <w:t>H</w:t>
      </w:r>
      <w:r w:rsidRPr="00161918">
        <w:rPr>
          <w:color w:val="333333"/>
          <w:szCs w:val="21"/>
        </w:rPr>
        <w:t>Pz0wzccnW</w:t>
      </w:r>
      <w:r>
        <w:rPr>
          <w:rFonts w:hint="eastAsia"/>
          <w:color w:val="333333"/>
          <w:szCs w:val="21"/>
        </w:rPr>
        <w:t>y1AOcHKP7qg</w:t>
      </w:r>
    </w:p>
    <w:p w:rsidR="00BC5ADA" w:rsidRDefault="00BC5ADA" w:rsidP="00BC5ADA">
      <w:r w:rsidRPr="007027F8">
        <w:rPr>
          <w:rFonts w:hint="eastAsia"/>
        </w:rPr>
        <w:t>步骤1.</w:t>
      </w:r>
    </w:p>
    <w:p w:rsidR="00BC5ADA" w:rsidRDefault="00BC5ADA" w:rsidP="00BC5ADA">
      <w:pPr>
        <w:rPr>
          <w:rFonts w:eastAsia="Malgun Gothic"/>
          <w:lang w:eastAsia="zh-CN"/>
        </w:rPr>
      </w:pPr>
      <w:r w:rsidRPr="007027F8">
        <w:rPr>
          <w:rFonts w:hint="eastAsia"/>
          <w:lang w:eastAsia="zh-CN"/>
        </w:rPr>
        <w:t>对所有待签名参数按照字段名的ASCII 从小到大排序（字典序）</w:t>
      </w:r>
    </w:p>
    <w:p w:rsidR="00BC5ADA" w:rsidRPr="007027F8" w:rsidRDefault="00BC5ADA" w:rsidP="00BC5ADA">
      <w:r>
        <w:rPr>
          <w:rFonts w:cs="微软雅黑" w:hint="eastAsia"/>
          <w:lang w:eastAsia="zh-CN"/>
        </w:rPr>
        <w:t>然后</w:t>
      </w:r>
      <w:r w:rsidRPr="007027F8">
        <w:rPr>
          <w:rFonts w:hint="eastAsia"/>
        </w:rPr>
        <w:t>使用URL键值对的格式（即key1=value1&amp;key2=value2…）拼接成字符串string1：</w:t>
      </w:r>
    </w:p>
    <w:p w:rsidR="00BC5ADA" w:rsidRDefault="00BC5ADA" w:rsidP="00BC5ADA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Key</w:t>
      </w:r>
      <w:r w:rsidRPr="00354608">
        <w:rPr>
          <w:color w:val="333333"/>
          <w:sz w:val="18"/>
          <w:szCs w:val="18"/>
        </w:rPr>
        <w:t>=HhTdfl2fzFy1AOcHKP7qg</w:t>
      </w:r>
      <w:r>
        <w:rPr>
          <w:color w:val="333333"/>
          <w:sz w:val="18"/>
          <w:szCs w:val="18"/>
        </w:rPr>
        <w:t>&amp;</w:t>
      </w:r>
      <w:r w:rsidRPr="00354608">
        <w:rPr>
          <w:color w:val="333333"/>
          <w:sz w:val="18"/>
          <w:szCs w:val="18"/>
        </w:rPr>
        <w:t>Mobile=182122838383</w:t>
      </w:r>
      <w:r>
        <w:rPr>
          <w:color w:val="333333"/>
          <w:sz w:val="18"/>
          <w:szCs w:val="18"/>
        </w:rPr>
        <w:t>&amp;</w:t>
      </w:r>
      <w:r w:rsidRPr="00354608">
        <w:rPr>
          <w:color w:val="333333"/>
          <w:sz w:val="18"/>
          <w:szCs w:val="18"/>
        </w:rPr>
        <w:t>RandomString=Wm3WZYTPz0wzccnW</w:t>
      </w:r>
      <w:r>
        <w:rPr>
          <w:color w:val="333333"/>
          <w:sz w:val="18"/>
          <w:szCs w:val="18"/>
        </w:rPr>
        <w:t>&amp;</w:t>
      </w:r>
      <w:r w:rsidRPr="00354608">
        <w:rPr>
          <w:color w:val="333333"/>
          <w:sz w:val="18"/>
          <w:szCs w:val="18"/>
        </w:rPr>
        <w:t>WechatOpenID = hTdfl2fzFWm3WZYTHPz0wzccnWy1AOcHKP7qg</w:t>
      </w:r>
    </w:p>
    <w:p w:rsidR="00BC5ADA" w:rsidRDefault="00BC5ADA" w:rsidP="00BC5ADA">
      <w:r>
        <w:rPr>
          <w:rFonts w:hint="eastAsia"/>
        </w:rPr>
        <w:t>步骤2. 对string1进行</w:t>
      </w:r>
      <w:r w:rsidR="00C85AED">
        <w:rPr>
          <w:rFonts w:hint="eastAsia"/>
        </w:rPr>
        <w:t>md5</w:t>
      </w:r>
      <w:r>
        <w:rPr>
          <w:rFonts w:hint="eastAsia"/>
        </w:rPr>
        <w:t>签名，得到signature：</w:t>
      </w:r>
    </w:p>
    <w:p w:rsidR="00C85AED" w:rsidRDefault="00BC5ADA" w:rsidP="00BC5ADA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0f9de62fce790f9a083d5c99e95740ceb90c27ed</w:t>
      </w:r>
      <w:bookmarkStart w:id="121" w:name="_Toc419978471"/>
      <w:bookmarkStart w:id="122" w:name="_Toc419978531"/>
      <w:bookmarkStart w:id="123" w:name="_Toc419978472"/>
      <w:bookmarkStart w:id="124" w:name="_Toc419978532"/>
      <w:bookmarkEnd w:id="121"/>
      <w:bookmarkEnd w:id="122"/>
      <w:bookmarkEnd w:id="123"/>
      <w:bookmarkEnd w:id="124"/>
    </w:p>
    <w:p w:rsidR="00C85AED" w:rsidRPr="00A841D3" w:rsidRDefault="006D0DC2" w:rsidP="00C85AED">
      <w:pPr>
        <w:pStyle w:val="Heading2"/>
      </w:pPr>
      <w:bookmarkStart w:id="125" w:name="_Toc517191424"/>
      <w:r>
        <w:rPr>
          <w:rFonts w:hint="eastAsia"/>
        </w:rPr>
        <w:t>错误</w:t>
      </w:r>
      <w:r>
        <w:t>描述</w:t>
      </w:r>
      <w:bookmarkEnd w:id="125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C70ACE" w:rsidTr="0052645E">
        <w:trPr>
          <w:trHeight w:val="345"/>
        </w:trPr>
        <w:tc>
          <w:tcPr>
            <w:tcW w:w="2518" w:type="dxa"/>
            <w:hideMark/>
          </w:tcPr>
          <w:p w:rsidR="00C70ACE" w:rsidRDefault="00C70ACE">
            <w:pPr>
              <w:spacing w:before="0"/>
              <w:rPr>
                <w:rFonts w:cs="宋体"/>
                <w:color w:val="000000"/>
                <w:shd w:val="clear" w:color="auto" w:fill="auto"/>
                <w:lang w:eastAsia="zh-CN"/>
              </w:rPr>
            </w:pPr>
            <w:r>
              <w:rPr>
                <w:rFonts w:hint="eastAsia"/>
                <w:color w:val="000000"/>
              </w:rPr>
              <w:t>错误码（ResultCode）</w:t>
            </w:r>
          </w:p>
        </w:tc>
        <w:tc>
          <w:tcPr>
            <w:tcW w:w="7229" w:type="dxa"/>
            <w:hideMark/>
          </w:tcPr>
          <w:p w:rsidR="00C70ACE" w:rsidRDefault="00C70A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D558A9" w:rsidP="005B2DC0">
            <w:pPr>
              <w:spacing w:before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shd w:val="clear" w:color="auto" w:fill="auto"/>
                <w:lang w:eastAsia="zh-CN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成功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设备Id为空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设备名称为空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登录名为空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登录密码为空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JPushId为空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RefreshToken为空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1007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Token为空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登录失败，用户名或者密码错误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找不到系统用户信息，系统用户不存在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RefreshToken错误 或已失效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Token无效，或已超时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找不到微信用户信息，微信用户不存在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账户密码错误超过3次，该账户将被锁定1天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用户已离职，无法登陆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获取客户消息失败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3002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BAID为空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LastVersion为空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LastVersion格式错误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3005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ACK数组格式错误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3006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 xml:space="preserve">发送者ID为空 或者格式不正确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3007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接受者ID为空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内容类型格式错误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3009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内容为空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Pr="00891725" w:rsidRDefault="005B2DC0" w:rsidP="005B2DC0">
            <w:pPr>
              <w:jc w:val="right"/>
              <w:rPr>
                <w:color w:val="FF0000"/>
                <w:sz w:val="22"/>
                <w:szCs w:val="22"/>
              </w:rPr>
            </w:pPr>
            <w:r w:rsidRPr="00891725">
              <w:rPr>
                <w:rFonts w:hint="eastAsia"/>
                <w:color w:val="FF0000"/>
                <w:sz w:val="22"/>
                <w:szCs w:val="22"/>
              </w:rPr>
              <w:t>3010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Pr="00891725" w:rsidRDefault="005B2DC0" w:rsidP="005B2DC0">
            <w:pPr>
              <w:jc w:val="left"/>
              <w:rPr>
                <w:color w:val="FF0000"/>
                <w:sz w:val="22"/>
                <w:szCs w:val="22"/>
                <w:lang w:eastAsia="zh-CN"/>
              </w:rPr>
            </w:pPr>
            <w:r w:rsidRPr="00891725">
              <w:rPr>
                <w:rFonts w:hint="eastAsia"/>
                <w:color w:val="FF0000"/>
                <w:sz w:val="22"/>
                <w:szCs w:val="22"/>
                <w:lang w:eastAsia="zh-CN"/>
              </w:rPr>
              <w:t xml:space="preserve">消息回复失败，该顾客已分配至其他美容顾问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5B2DC0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上传文件格式不正确 </w:t>
            </w:r>
          </w:p>
        </w:tc>
      </w:tr>
      <w:tr w:rsidR="005B2DC0" w:rsidTr="0052645E">
        <w:trPr>
          <w:trHeight w:val="270"/>
        </w:trPr>
        <w:tc>
          <w:tcPr>
            <w:tcW w:w="2518" w:type="dxa"/>
            <w:noWrap/>
            <w:vAlign w:val="bottom"/>
            <w:hideMark/>
          </w:tcPr>
          <w:p w:rsidR="005B2DC0" w:rsidRDefault="005B2DC0" w:rsidP="009633C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229" w:type="dxa"/>
            <w:noWrap/>
            <w:vAlign w:val="bottom"/>
            <w:hideMark/>
          </w:tcPr>
          <w:p w:rsidR="005B2DC0" w:rsidRDefault="005B2DC0" w:rsidP="005B2DC0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内部错误 </w:t>
            </w:r>
          </w:p>
        </w:tc>
      </w:tr>
    </w:tbl>
    <w:p w:rsidR="00C85AED" w:rsidRPr="006A4161" w:rsidRDefault="00C85AED" w:rsidP="008E7367">
      <w:pPr>
        <w:rPr>
          <w:lang w:eastAsia="zh-CN"/>
        </w:rPr>
      </w:pPr>
    </w:p>
    <w:sectPr w:rsidR="00C85AED" w:rsidRPr="006A4161" w:rsidSect="00096C84">
      <w:footerReference w:type="default" r:id="rId14"/>
      <w:pgSz w:w="11906" w:h="16838" w:code="9"/>
      <w:pgMar w:top="1134" w:right="1134" w:bottom="1134" w:left="1134" w:header="567" w:footer="0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80" w:rsidRDefault="002B5C80" w:rsidP="00253881">
      <w:r>
        <w:separator/>
      </w:r>
    </w:p>
  </w:endnote>
  <w:endnote w:type="continuationSeparator" w:id="0">
    <w:p w:rsidR="002B5C80" w:rsidRDefault="002B5C80" w:rsidP="002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95" w:rsidRPr="001971BF" w:rsidRDefault="004B6495" w:rsidP="00253881">
    <w:pPr>
      <w:pStyle w:val="Footer"/>
      <w:rPr>
        <w:noProof/>
      </w:rPr>
    </w:pPr>
    <w:r w:rsidRPr="00BD21D2"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2A52CB59" wp14:editId="454FEDBF">
          <wp:simplePos x="0" y="0"/>
          <wp:positionH relativeFrom="column">
            <wp:posOffset>4467225</wp:posOffset>
          </wp:positionH>
          <wp:positionV relativeFrom="paragraph">
            <wp:posOffset>-112395</wp:posOffset>
          </wp:positionV>
          <wp:extent cx="1076325" cy="314325"/>
          <wp:effectExtent l="0" t="0" r="0" b="0"/>
          <wp:wrapTight wrapText="bothSides">
            <wp:wrapPolygon edited="0">
              <wp:start x="0" y="0"/>
              <wp:lineTo x="0" y="20945"/>
              <wp:lineTo x="21409" y="20945"/>
              <wp:lineTo x="21409" y="0"/>
              <wp:lineTo x="0" y="0"/>
            </wp:wrapPolygon>
          </wp:wrapTight>
          <wp:docPr id="2" name="Picture 2" descr="cid:image001.jpg@01CB2FD7.8A74DD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CB2FD7.8A74DDE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1D2">
      <w:rPr>
        <w:noProof/>
      </w:rPr>
      <w:t>Page</w:t>
    </w:r>
    <w:r w:rsidRPr="001971BF">
      <w:rPr>
        <w:noProof/>
      </w:rPr>
      <w:t xml:space="preserve"> | </w:t>
    </w:r>
    <w:r>
      <w:rPr>
        <w:rFonts w:hint="eastAsia"/>
        <w:noProof/>
        <w:lang w:eastAsia="zh-CN"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4B6495" w:rsidRDefault="004B6495" w:rsidP="00253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95" w:rsidRDefault="004B6495" w:rsidP="00253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80" w:rsidRDefault="002B5C80" w:rsidP="00253881">
      <w:r>
        <w:separator/>
      </w:r>
    </w:p>
  </w:footnote>
  <w:footnote w:type="continuationSeparator" w:id="0">
    <w:p w:rsidR="002B5C80" w:rsidRDefault="002B5C80" w:rsidP="00253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95" w:rsidRDefault="004B6495" w:rsidP="00253881">
    <w:pPr>
      <w:pStyle w:val="Header"/>
    </w:pPr>
    <w:r w:rsidRPr="003F058F">
      <w:rPr>
        <w:noProof/>
        <w:lang w:eastAsia="zh-CN"/>
      </w:rPr>
      <w:drawing>
        <wp:inline distT="0" distB="0" distL="0" distR="0" wp14:anchorId="2D703A01" wp14:editId="456E0F6E">
          <wp:extent cx="1303020" cy="388620"/>
          <wp:effectExtent l="0" t="0" r="0" b="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495" w:rsidRDefault="004B6495" w:rsidP="00253881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3CD"/>
    <w:multiLevelType w:val="hybridMultilevel"/>
    <w:tmpl w:val="D1C648CA"/>
    <w:lvl w:ilvl="0" w:tplc="C5F2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3F4B"/>
    <w:multiLevelType w:val="multilevel"/>
    <w:tmpl w:val="0BFABF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50"/>
        </w:tabs>
        <w:ind w:left="17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89"/>
        </w:tabs>
        <w:ind w:left="348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4AD11A0"/>
    <w:multiLevelType w:val="hybridMultilevel"/>
    <w:tmpl w:val="559A68BE"/>
    <w:lvl w:ilvl="0" w:tplc="3DB8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B24A3"/>
    <w:multiLevelType w:val="singleLevel"/>
    <w:tmpl w:val="314E0920"/>
    <w:lvl w:ilvl="0">
      <w:start w:val="1"/>
      <w:numFmt w:val="bullet"/>
      <w:pStyle w:val="ListBullet"/>
      <w:lvlText w:val="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sz w:val="16"/>
      </w:rPr>
    </w:lvl>
  </w:abstractNum>
  <w:abstractNum w:abstractNumId="4" w15:restartNumberingAfterBreak="0">
    <w:nsid w:val="61E5478F"/>
    <w:multiLevelType w:val="multilevel"/>
    <w:tmpl w:val="E69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1342E"/>
    <w:multiLevelType w:val="hybridMultilevel"/>
    <w:tmpl w:val="1AF0A81A"/>
    <w:lvl w:ilvl="0" w:tplc="C480E7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7E"/>
    <w:rsid w:val="0000019F"/>
    <w:rsid w:val="00000441"/>
    <w:rsid w:val="000007B1"/>
    <w:rsid w:val="00000ED3"/>
    <w:rsid w:val="00000F78"/>
    <w:rsid w:val="000015E9"/>
    <w:rsid w:val="0000179D"/>
    <w:rsid w:val="00001ABC"/>
    <w:rsid w:val="000020D3"/>
    <w:rsid w:val="00002324"/>
    <w:rsid w:val="00002636"/>
    <w:rsid w:val="00002940"/>
    <w:rsid w:val="0000297C"/>
    <w:rsid w:val="000029EB"/>
    <w:rsid w:val="0000302B"/>
    <w:rsid w:val="000030C3"/>
    <w:rsid w:val="000032B1"/>
    <w:rsid w:val="000037F2"/>
    <w:rsid w:val="00003AF1"/>
    <w:rsid w:val="00003E08"/>
    <w:rsid w:val="00004280"/>
    <w:rsid w:val="0000455E"/>
    <w:rsid w:val="0000468F"/>
    <w:rsid w:val="00004847"/>
    <w:rsid w:val="00004FE5"/>
    <w:rsid w:val="00005260"/>
    <w:rsid w:val="000055BE"/>
    <w:rsid w:val="00005B5B"/>
    <w:rsid w:val="00005F9C"/>
    <w:rsid w:val="000070A1"/>
    <w:rsid w:val="00007732"/>
    <w:rsid w:val="0000799A"/>
    <w:rsid w:val="0001044D"/>
    <w:rsid w:val="000104F4"/>
    <w:rsid w:val="00010D47"/>
    <w:rsid w:val="00010F65"/>
    <w:rsid w:val="0001105A"/>
    <w:rsid w:val="000110D6"/>
    <w:rsid w:val="0001176D"/>
    <w:rsid w:val="000120A0"/>
    <w:rsid w:val="000126EB"/>
    <w:rsid w:val="00012DF4"/>
    <w:rsid w:val="00012FC2"/>
    <w:rsid w:val="00013C4D"/>
    <w:rsid w:val="00014964"/>
    <w:rsid w:val="000149FD"/>
    <w:rsid w:val="00014CDE"/>
    <w:rsid w:val="00014DC1"/>
    <w:rsid w:val="00014EC8"/>
    <w:rsid w:val="00015283"/>
    <w:rsid w:val="00015603"/>
    <w:rsid w:val="0001567E"/>
    <w:rsid w:val="0001595C"/>
    <w:rsid w:val="00016035"/>
    <w:rsid w:val="0001619E"/>
    <w:rsid w:val="00016387"/>
    <w:rsid w:val="00016461"/>
    <w:rsid w:val="00016885"/>
    <w:rsid w:val="0001697B"/>
    <w:rsid w:val="00016A7E"/>
    <w:rsid w:val="00016B93"/>
    <w:rsid w:val="000171ED"/>
    <w:rsid w:val="00017AD2"/>
    <w:rsid w:val="00017B67"/>
    <w:rsid w:val="00017C0A"/>
    <w:rsid w:val="00017F81"/>
    <w:rsid w:val="00020618"/>
    <w:rsid w:val="000206BB"/>
    <w:rsid w:val="000211AF"/>
    <w:rsid w:val="000212B3"/>
    <w:rsid w:val="0002143D"/>
    <w:rsid w:val="00021D21"/>
    <w:rsid w:val="000220D8"/>
    <w:rsid w:val="00022E21"/>
    <w:rsid w:val="00023021"/>
    <w:rsid w:val="0002303E"/>
    <w:rsid w:val="00023699"/>
    <w:rsid w:val="00023763"/>
    <w:rsid w:val="000241E9"/>
    <w:rsid w:val="000243AB"/>
    <w:rsid w:val="00024C05"/>
    <w:rsid w:val="000251EA"/>
    <w:rsid w:val="00025279"/>
    <w:rsid w:val="000252D3"/>
    <w:rsid w:val="0002537E"/>
    <w:rsid w:val="00025C01"/>
    <w:rsid w:val="00025E53"/>
    <w:rsid w:val="00025FC9"/>
    <w:rsid w:val="00026CBF"/>
    <w:rsid w:val="000274DA"/>
    <w:rsid w:val="00027688"/>
    <w:rsid w:val="000279D5"/>
    <w:rsid w:val="00027AF6"/>
    <w:rsid w:val="00027EEB"/>
    <w:rsid w:val="00030147"/>
    <w:rsid w:val="000301A1"/>
    <w:rsid w:val="00031075"/>
    <w:rsid w:val="00031CC8"/>
    <w:rsid w:val="00032865"/>
    <w:rsid w:val="00033359"/>
    <w:rsid w:val="000337BE"/>
    <w:rsid w:val="0003398D"/>
    <w:rsid w:val="00034411"/>
    <w:rsid w:val="00034B89"/>
    <w:rsid w:val="00034C4A"/>
    <w:rsid w:val="00034E55"/>
    <w:rsid w:val="00035D6E"/>
    <w:rsid w:val="00035EBE"/>
    <w:rsid w:val="00036585"/>
    <w:rsid w:val="0003676C"/>
    <w:rsid w:val="0004023A"/>
    <w:rsid w:val="00041080"/>
    <w:rsid w:val="000412E6"/>
    <w:rsid w:val="000423DF"/>
    <w:rsid w:val="0004256A"/>
    <w:rsid w:val="0004268B"/>
    <w:rsid w:val="00042799"/>
    <w:rsid w:val="000428D3"/>
    <w:rsid w:val="0004323D"/>
    <w:rsid w:val="0004384A"/>
    <w:rsid w:val="00043862"/>
    <w:rsid w:val="00043C09"/>
    <w:rsid w:val="00043C9E"/>
    <w:rsid w:val="00043D8C"/>
    <w:rsid w:val="00043FD5"/>
    <w:rsid w:val="0004432F"/>
    <w:rsid w:val="0004471F"/>
    <w:rsid w:val="0004483A"/>
    <w:rsid w:val="00044F84"/>
    <w:rsid w:val="00045550"/>
    <w:rsid w:val="00045611"/>
    <w:rsid w:val="0004634A"/>
    <w:rsid w:val="00046EA9"/>
    <w:rsid w:val="000470D6"/>
    <w:rsid w:val="0004732D"/>
    <w:rsid w:val="00047418"/>
    <w:rsid w:val="00047C74"/>
    <w:rsid w:val="00047F2E"/>
    <w:rsid w:val="00047F75"/>
    <w:rsid w:val="0005024A"/>
    <w:rsid w:val="000509F0"/>
    <w:rsid w:val="00050EB9"/>
    <w:rsid w:val="00051033"/>
    <w:rsid w:val="000515BE"/>
    <w:rsid w:val="00053286"/>
    <w:rsid w:val="00053AEB"/>
    <w:rsid w:val="00053AF1"/>
    <w:rsid w:val="00054030"/>
    <w:rsid w:val="00054092"/>
    <w:rsid w:val="000545AD"/>
    <w:rsid w:val="000545E0"/>
    <w:rsid w:val="000549D1"/>
    <w:rsid w:val="00054E5A"/>
    <w:rsid w:val="000558E6"/>
    <w:rsid w:val="00055B02"/>
    <w:rsid w:val="00055C60"/>
    <w:rsid w:val="00056281"/>
    <w:rsid w:val="00056298"/>
    <w:rsid w:val="000566A0"/>
    <w:rsid w:val="0005671B"/>
    <w:rsid w:val="00056C5F"/>
    <w:rsid w:val="00056DDA"/>
    <w:rsid w:val="000572C0"/>
    <w:rsid w:val="00057455"/>
    <w:rsid w:val="000575D5"/>
    <w:rsid w:val="000577D8"/>
    <w:rsid w:val="00057C5E"/>
    <w:rsid w:val="0006013C"/>
    <w:rsid w:val="00060B26"/>
    <w:rsid w:val="00060E49"/>
    <w:rsid w:val="00061EED"/>
    <w:rsid w:val="00062152"/>
    <w:rsid w:val="0006276F"/>
    <w:rsid w:val="00062C3D"/>
    <w:rsid w:val="00062E08"/>
    <w:rsid w:val="00062E32"/>
    <w:rsid w:val="00062F67"/>
    <w:rsid w:val="00063082"/>
    <w:rsid w:val="000637C3"/>
    <w:rsid w:val="0006393F"/>
    <w:rsid w:val="0006395E"/>
    <w:rsid w:val="00063CF8"/>
    <w:rsid w:val="00064937"/>
    <w:rsid w:val="00064DB9"/>
    <w:rsid w:val="00065200"/>
    <w:rsid w:val="00065539"/>
    <w:rsid w:val="00066243"/>
    <w:rsid w:val="00066736"/>
    <w:rsid w:val="0006685E"/>
    <w:rsid w:val="00066CBC"/>
    <w:rsid w:val="00066D73"/>
    <w:rsid w:val="00066E10"/>
    <w:rsid w:val="00066F16"/>
    <w:rsid w:val="0006752A"/>
    <w:rsid w:val="00067A1A"/>
    <w:rsid w:val="00070173"/>
    <w:rsid w:val="0007027A"/>
    <w:rsid w:val="0007066F"/>
    <w:rsid w:val="00070F95"/>
    <w:rsid w:val="00071DB7"/>
    <w:rsid w:val="0007297C"/>
    <w:rsid w:val="000730A7"/>
    <w:rsid w:val="000739F8"/>
    <w:rsid w:val="00073FFD"/>
    <w:rsid w:val="00074277"/>
    <w:rsid w:val="000747E1"/>
    <w:rsid w:val="00074E48"/>
    <w:rsid w:val="0007594F"/>
    <w:rsid w:val="00075C04"/>
    <w:rsid w:val="00076323"/>
    <w:rsid w:val="000763C2"/>
    <w:rsid w:val="0007655C"/>
    <w:rsid w:val="000768A9"/>
    <w:rsid w:val="00076F45"/>
    <w:rsid w:val="000773D0"/>
    <w:rsid w:val="000800D2"/>
    <w:rsid w:val="00080E41"/>
    <w:rsid w:val="00081428"/>
    <w:rsid w:val="0008150F"/>
    <w:rsid w:val="000818C4"/>
    <w:rsid w:val="00081B30"/>
    <w:rsid w:val="00082063"/>
    <w:rsid w:val="000825A9"/>
    <w:rsid w:val="000830A5"/>
    <w:rsid w:val="000834A0"/>
    <w:rsid w:val="00084129"/>
    <w:rsid w:val="00084687"/>
    <w:rsid w:val="00084923"/>
    <w:rsid w:val="00084F28"/>
    <w:rsid w:val="00084FD9"/>
    <w:rsid w:val="00085D57"/>
    <w:rsid w:val="00086431"/>
    <w:rsid w:val="00086695"/>
    <w:rsid w:val="00086DC2"/>
    <w:rsid w:val="00086F31"/>
    <w:rsid w:val="00087337"/>
    <w:rsid w:val="00087BB9"/>
    <w:rsid w:val="00090866"/>
    <w:rsid w:val="00090C60"/>
    <w:rsid w:val="0009196C"/>
    <w:rsid w:val="00091BD4"/>
    <w:rsid w:val="00091C47"/>
    <w:rsid w:val="00091EA8"/>
    <w:rsid w:val="000921F3"/>
    <w:rsid w:val="00092271"/>
    <w:rsid w:val="00092402"/>
    <w:rsid w:val="00093298"/>
    <w:rsid w:val="0009394B"/>
    <w:rsid w:val="00093AE5"/>
    <w:rsid w:val="000940F2"/>
    <w:rsid w:val="00094230"/>
    <w:rsid w:val="00094529"/>
    <w:rsid w:val="00094B15"/>
    <w:rsid w:val="00094CF9"/>
    <w:rsid w:val="00094F0A"/>
    <w:rsid w:val="000953F2"/>
    <w:rsid w:val="00095A0E"/>
    <w:rsid w:val="00095DE2"/>
    <w:rsid w:val="00095FB6"/>
    <w:rsid w:val="00096542"/>
    <w:rsid w:val="00096BE2"/>
    <w:rsid w:val="00096C84"/>
    <w:rsid w:val="00096EEA"/>
    <w:rsid w:val="0009700C"/>
    <w:rsid w:val="00097054"/>
    <w:rsid w:val="00097364"/>
    <w:rsid w:val="000975BE"/>
    <w:rsid w:val="0009760F"/>
    <w:rsid w:val="0009775B"/>
    <w:rsid w:val="00097DE9"/>
    <w:rsid w:val="000A0068"/>
    <w:rsid w:val="000A048D"/>
    <w:rsid w:val="000A0681"/>
    <w:rsid w:val="000A0BD0"/>
    <w:rsid w:val="000A0DF6"/>
    <w:rsid w:val="000A16E2"/>
    <w:rsid w:val="000A1793"/>
    <w:rsid w:val="000A1D33"/>
    <w:rsid w:val="000A1E60"/>
    <w:rsid w:val="000A1EC1"/>
    <w:rsid w:val="000A1EE4"/>
    <w:rsid w:val="000A23BB"/>
    <w:rsid w:val="000A2521"/>
    <w:rsid w:val="000A2761"/>
    <w:rsid w:val="000A281F"/>
    <w:rsid w:val="000A3061"/>
    <w:rsid w:val="000A34A6"/>
    <w:rsid w:val="000A34AB"/>
    <w:rsid w:val="000A38E9"/>
    <w:rsid w:val="000A3B65"/>
    <w:rsid w:val="000A3C57"/>
    <w:rsid w:val="000A4148"/>
    <w:rsid w:val="000A41E0"/>
    <w:rsid w:val="000A49EF"/>
    <w:rsid w:val="000A56F9"/>
    <w:rsid w:val="000A57D2"/>
    <w:rsid w:val="000A5D3E"/>
    <w:rsid w:val="000A612E"/>
    <w:rsid w:val="000A62B1"/>
    <w:rsid w:val="000A640F"/>
    <w:rsid w:val="000A6AC7"/>
    <w:rsid w:val="000A6AD1"/>
    <w:rsid w:val="000A6CE9"/>
    <w:rsid w:val="000A6DB1"/>
    <w:rsid w:val="000A6E6F"/>
    <w:rsid w:val="000A737A"/>
    <w:rsid w:val="000A7923"/>
    <w:rsid w:val="000A79F9"/>
    <w:rsid w:val="000B0013"/>
    <w:rsid w:val="000B0588"/>
    <w:rsid w:val="000B0B26"/>
    <w:rsid w:val="000B0B40"/>
    <w:rsid w:val="000B0D8F"/>
    <w:rsid w:val="000B14EF"/>
    <w:rsid w:val="000B16DE"/>
    <w:rsid w:val="000B19E6"/>
    <w:rsid w:val="000B2218"/>
    <w:rsid w:val="000B28D8"/>
    <w:rsid w:val="000B2F82"/>
    <w:rsid w:val="000B2F8B"/>
    <w:rsid w:val="000B2FAB"/>
    <w:rsid w:val="000B3515"/>
    <w:rsid w:val="000B359A"/>
    <w:rsid w:val="000B3A2F"/>
    <w:rsid w:val="000B3B88"/>
    <w:rsid w:val="000B4B5A"/>
    <w:rsid w:val="000B50D3"/>
    <w:rsid w:val="000B56C4"/>
    <w:rsid w:val="000B5C4F"/>
    <w:rsid w:val="000B62A1"/>
    <w:rsid w:val="000B6473"/>
    <w:rsid w:val="000B66C5"/>
    <w:rsid w:val="000B6852"/>
    <w:rsid w:val="000B6B0D"/>
    <w:rsid w:val="000B6B2A"/>
    <w:rsid w:val="000B7447"/>
    <w:rsid w:val="000B7C07"/>
    <w:rsid w:val="000C0085"/>
    <w:rsid w:val="000C0106"/>
    <w:rsid w:val="000C01FF"/>
    <w:rsid w:val="000C0320"/>
    <w:rsid w:val="000C03CD"/>
    <w:rsid w:val="000C059E"/>
    <w:rsid w:val="000C063A"/>
    <w:rsid w:val="000C0AC3"/>
    <w:rsid w:val="000C0C6A"/>
    <w:rsid w:val="000C0F6D"/>
    <w:rsid w:val="000C1279"/>
    <w:rsid w:val="000C1B2C"/>
    <w:rsid w:val="000C1E38"/>
    <w:rsid w:val="000C201C"/>
    <w:rsid w:val="000C372F"/>
    <w:rsid w:val="000C3734"/>
    <w:rsid w:val="000C4914"/>
    <w:rsid w:val="000C4B8E"/>
    <w:rsid w:val="000C4F32"/>
    <w:rsid w:val="000C50DE"/>
    <w:rsid w:val="000C639F"/>
    <w:rsid w:val="000C6959"/>
    <w:rsid w:val="000C6CE0"/>
    <w:rsid w:val="000C6EA3"/>
    <w:rsid w:val="000C773D"/>
    <w:rsid w:val="000C77C6"/>
    <w:rsid w:val="000C7A58"/>
    <w:rsid w:val="000C7BD7"/>
    <w:rsid w:val="000C7DD7"/>
    <w:rsid w:val="000C7FBD"/>
    <w:rsid w:val="000D0151"/>
    <w:rsid w:val="000D02FA"/>
    <w:rsid w:val="000D04E9"/>
    <w:rsid w:val="000D0556"/>
    <w:rsid w:val="000D06DD"/>
    <w:rsid w:val="000D082E"/>
    <w:rsid w:val="000D0844"/>
    <w:rsid w:val="000D10B0"/>
    <w:rsid w:val="000D1226"/>
    <w:rsid w:val="000D1284"/>
    <w:rsid w:val="000D12CA"/>
    <w:rsid w:val="000D135D"/>
    <w:rsid w:val="000D13A6"/>
    <w:rsid w:val="000D144C"/>
    <w:rsid w:val="000D1454"/>
    <w:rsid w:val="000D1E45"/>
    <w:rsid w:val="000D22E5"/>
    <w:rsid w:val="000D2AA8"/>
    <w:rsid w:val="000D2F54"/>
    <w:rsid w:val="000D33D7"/>
    <w:rsid w:val="000D4076"/>
    <w:rsid w:val="000D45E0"/>
    <w:rsid w:val="000D4D01"/>
    <w:rsid w:val="000D4E73"/>
    <w:rsid w:val="000D55B7"/>
    <w:rsid w:val="000D5A4C"/>
    <w:rsid w:val="000D5D1F"/>
    <w:rsid w:val="000D5EE0"/>
    <w:rsid w:val="000D617A"/>
    <w:rsid w:val="000D6525"/>
    <w:rsid w:val="000D7508"/>
    <w:rsid w:val="000D76A4"/>
    <w:rsid w:val="000D7714"/>
    <w:rsid w:val="000E00B1"/>
    <w:rsid w:val="000E0386"/>
    <w:rsid w:val="000E07E3"/>
    <w:rsid w:val="000E0966"/>
    <w:rsid w:val="000E109B"/>
    <w:rsid w:val="000E1578"/>
    <w:rsid w:val="000E1B42"/>
    <w:rsid w:val="000E22AE"/>
    <w:rsid w:val="000E25D9"/>
    <w:rsid w:val="000E2E87"/>
    <w:rsid w:val="000E331A"/>
    <w:rsid w:val="000E34CF"/>
    <w:rsid w:val="000E3727"/>
    <w:rsid w:val="000E387A"/>
    <w:rsid w:val="000E39A2"/>
    <w:rsid w:val="000E3CCC"/>
    <w:rsid w:val="000E3F57"/>
    <w:rsid w:val="000E3FBE"/>
    <w:rsid w:val="000E42C9"/>
    <w:rsid w:val="000E4D80"/>
    <w:rsid w:val="000E4E2A"/>
    <w:rsid w:val="000E5981"/>
    <w:rsid w:val="000E5C72"/>
    <w:rsid w:val="000E697A"/>
    <w:rsid w:val="000E69E8"/>
    <w:rsid w:val="000E722B"/>
    <w:rsid w:val="000E7458"/>
    <w:rsid w:val="000E7714"/>
    <w:rsid w:val="000F0DA0"/>
    <w:rsid w:val="000F1F51"/>
    <w:rsid w:val="000F2607"/>
    <w:rsid w:val="000F384A"/>
    <w:rsid w:val="000F3B0D"/>
    <w:rsid w:val="000F4584"/>
    <w:rsid w:val="000F53EB"/>
    <w:rsid w:val="000F58E6"/>
    <w:rsid w:val="000F5D84"/>
    <w:rsid w:val="000F60AB"/>
    <w:rsid w:val="000F60B5"/>
    <w:rsid w:val="000F644D"/>
    <w:rsid w:val="000F6CC8"/>
    <w:rsid w:val="000F7898"/>
    <w:rsid w:val="000F793F"/>
    <w:rsid w:val="000F7AA4"/>
    <w:rsid w:val="000F7BC3"/>
    <w:rsid w:val="0010067A"/>
    <w:rsid w:val="00100C37"/>
    <w:rsid w:val="00100DDD"/>
    <w:rsid w:val="00101254"/>
    <w:rsid w:val="001018F1"/>
    <w:rsid w:val="00101F85"/>
    <w:rsid w:val="00102162"/>
    <w:rsid w:val="00102F21"/>
    <w:rsid w:val="00103592"/>
    <w:rsid w:val="0010448A"/>
    <w:rsid w:val="001047CB"/>
    <w:rsid w:val="00104E3A"/>
    <w:rsid w:val="00104FF8"/>
    <w:rsid w:val="00105317"/>
    <w:rsid w:val="001053E6"/>
    <w:rsid w:val="00106279"/>
    <w:rsid w:val="0010670B"/>
    <w:rsid w:val="00106EE2"/>
    <w:rsid w:val="00106EFC"/>
    <w:rsid w:val="00107A09"/>
    <w:rsid w:val="00107AAA"/>
    <w:rsid w:val="00107C37"/>
    <w:rsid w:val="00107C3A"/>
    <w:rsid w:val="00110192"/>
    <w:rsid w:val="00110983"/>
    <w:rsid w:val="00110C20"/>
    <w:rsid w:val="00110C5A"/>
    <w:rsid w:val="001112CC"/>
    <w:rsid w:val="00111430"/>
    <w:rsid w:val="00111682"/>
    <w:rsid w:val="001121EA"/>
    <w:rsid w:val="0011220D"/>
    <w:rsid w:val="0011268F"/>
    <w:rsid w:val="0011292C"/>
    <w:rsid w:val="00112C5C"/>
    <w:rsid w:val="001130AA"/>
    <w:rsid w:val="001132BB"/>
    <w:rsid w:val="001137B0"/>
    <w:rsid w:val="00113E0F"/>
    <w:rsid w:val="00113F14"/>
    <w:rsid w:val="00114165"/>
    <w:rsid w:val="00114B0A"/>
    <w:rsid w:val="00115025"/>
    <w:rsid w:val="0011504C"/>
    <w:rsid w:val="00115809"/>
    <w:rsid w:val="00115953"/>
    <w:rsid w:val="00116A62"/>
    <w:rsid w:val="001176FE"/>
    <w:rsid w:val="00117B61"/>
    <w:rsid w:val="00117DA0"/>
    <w:rsid w:val="00120490"/>
    <w:rsid w:val="001204C8"/>
    <w:rsid w:val="00120BC6"/>
    <w:rsid w:val="00120E93"/>
    <w:rsid w:val="001211CB"/>
    <w:rsid w:val="001217D3"/>
    <w:rsid w:val="001220FA"/>
    <w:rsid w:val="00122600"/>
    <w:rsid w:val="0012281C"/>
    <w:rsid w:val="001231E6"/>
    <w:rsid w:val="00123230"/>
    <w:rsid w:val="00123345"/>
    <w:rsid w:val="00123519"/>
    <w:rsid w:val="00123761"/>
    <w:rsid w:val="00123F7E"/>
    <w:rsid w:val="001241FC"/>
    <w:rsid w:val="00124598"/>
    <w:rsid w:val="00124636"/>
    <w:rsid w:val="00124DC7"/>
    <w:rsid w:val="00125273"/>
    <w:rsid w:val="001255C7"/>
    <w:rsid w:val="00125795"/>
    <w:rsid w:val="00125826"/>
    <w:rsid w:val="001258D0"/>
    <w:rsid w:val="00125B88"/>
    <w:rsid w:val="00125C3F"/>
    <w:rsid w:val="00126C08"/>
    <w:rsid w:val="00126F5B"/>
    <w:rsid w:val="0012762F"/>
    <w:rsid w:val="00127F12"/>
    <w:rsid w:val="0013045E"/>
    <w:rsid w:val="001304F4"/>
    <w:rsid w:val="00131249"/>
    <w:rsid w:val="001317CF"/>
    <w:rsid w:val="00131803"/>
    <w:rsid w:val="00131877"/>
    <w:rsid w:val="001318D5"/>
    <w:rsid w:val="00131A97"/>
    <w:rsid w:val="00131AFE"/>
    <w:rsid w:val="00131C30"/>
    <w:rsid w:val="00132590"/>
    <w:rsid w:val="001325C1"/>
    <w:rsid w:val="001327ED"/>
    <w:rsid w:val="00132C71"/>
    <w:rsid w:val="00133628"/>
    <w:rsid w:val="001336C5"/>
    <w:rsid w:val="00133D91"/>
    <w:rsid w:val="00133D92"/>
    <w:rsid w:val="001345C6"/>
    <w:rsid w:val="0013479F"/>
    <w:rsid w:val="00134C97"/>
    <w:rsid w:val="00134F5B"/>
    <w:rsid w:val="001350E6"/>
    <w:rsid w:val="00135166"/>
    <w:rsid w:val="001354CC"/>
    <w:rsid w:val="0013555A"/>
    <w:rsid w:val="00135B4F"/>
    <w:rsid w:val="0013668E"/>
    <w:rsid w:val="00136A3C"/>
    <w:rsid w:val="00136ABC"/>
    <w:rsid w:val="00136EF0"/>
    <w:rsid w:val="001370D9"/>
    <w:rsid w:val="00137B7A"/>
    <w:rsid w:val="00137FDF"/>
    <w:rsid w:val="001401D0"/>
    <w:rsid w:val="0014065F"/>
    <w:rsid w:val="00140AE8"/>
    <w:rsid w:val="00140DBC"/>
    <w:rsid w:val="00141346"/>
    <w:rsid w:val="00141424"/>
    <w:rsid w:val="001418B9"/>
    <w:rsid w:val="00141977"/>
    <w:rsid w:val="00141F88"/>
    <w:rsid w:val="0014206B"/>
    <w:rsid w:val="0014206C"/>
    <w:rsid w:val="00142071"/>
    <w:rsid w:val="00142496"/>
    <w:rsid w:val="00142AA4"/>
    <w:rsid w:val="00143622"/>
    <w:rsid w:val="00143746"/>
    <w:rsid w:val="0014380A"/>
    <w:rsid w:val="001444C7"/>
    <w:rsid w:val="001444DA"/>
    <w:rsid w:val="001445C4"/>
    <w:rsid w:val="0014526B"/>
    <w:rsid w:val="00145418"/>
    <w:rsid w:val="001454A5"/>
    <w:rsid w:val="001455E5"/>
    <w:rsid w:val="001457CB"/>
    <w:rsid w:val="001461A7"/>
    <w:rsid w:val="00146D96"/>
    <w:rsid w:val="001470E9"/>
    <w:rsid w:val="0014761F"/>
    <w:rsid w:val="00147C4B"/>
    <w:rsid w:val="00150B36"/>
    <w:rsid w:val="00150B63"/>
    <w:rsid w:val="0015145A"/>
    <w:rsid w:val="001516C3"/>
    <w:rsid w:val="00151B80"/>
    <w:rsid w:val="00152703"/>
    <w:rsid w:val="0015313E"/>
    <w:rsid w:val="00153429"/>
    <w:rsid w:val="00153460"/>
    <w:rsid w:val="0015379C"/>
    <w:rsid w:val="00153859"/>
    <w:rsid w:val="00153FC3"/>
    <w:rsid w:val="001542EA"/>
    <w:rsid w:val="0015446E"/>
    <w:rsid w:val="001544CC"/>
    <w:rsid w:val="001546B4"/>
    <w:rsid w:val="001548C0"/>
    <w:rsid w:val="00154E49"/>
    <w:rsid w:val="00155ED7"/>
    <w:rsid w:val="00156074"/>
    <w:rsid w:val="0015642E"/>
    <w:rsid w:val="00156F6B"/>
    <w:rsid w:val="0015739E"/>
    <w:rsid w:val="001605C4"/>
    <w:rsid w:val="0016072E"/>
    <w:rsid w:val="001607F0"/>
    <w:rsid w:val="00162154"/>
    <w:rsid w:val="001626F5"/>
    <w:rsid w:val="00162808"/>
    <w:rsid w:val="00163722"/>
    <w:rsid w:val="00163882"/>
    <w:rsid w:val="00164470"/>
    <w:rsid w:val="001648D2"/>
    <w:rsid w:val="00164A2F"/>
    <w:rsid w:val="00165014"/>
    <w:rsid w:val="00165142"/>
    <w:rsid w:val="00165659"/>
    <w:rsid w:val="00165816"/>
    <w:rsid w:val="001662E9"/>
    <w:rsid w:val="001663E0"/>
    <w:rsid w:val="00166A77"/>
    <w:rsid w:val="00166E00"/>
    <w:rsid w:val="00167BF5"/>
    <w:rsid w:val="00167DA4"/>
    <w:rsid w:val="001703DD"/>
    <w:rsid w:val="00170995"/>
    <w:rsid w:val="00170EFC"/>
    <w:rsid w:val="00171D34"/>
    <w:rsid w:val="00171DC0"/>
    <w:rsid w:val="001721C9"/>
    <w:rsid w:val="0017245E"/>
    <w:rsid w:val="00172608"/>
    <w:rsid w:val="001736DF"/>
    <w:rsid w:val="001739EF"/>
    <w:rsid w:val="00173BCD"/>
    <w:rsid w:val="00174731"/>
    <w:rsid w:val="001749C9"/>
    <w:rsid w:val="001750E9"/>
    <w:rsid w:val="0017532C"/>
    <w:rsid w:val="001753D7"/>
    <w:rsid w:val="00175912"/>
    <w:rsid w:val="00176C5F"/>
    <w:rsid w:val="00177078"/>
    <w:rsid w:val="00177736"/>
    <w:rsid w:val="00177B4C"/>
    <w:rsid w:val="00177F85"/>
    <w:rsid w:val="001809DD"/>
    <w:rsid w:val="00180CB7"/>
    <w:rsid w:val="00181103"/>
    <w:rsid w:val="00181487"/>
    <w:rsid w:val="00181492"/>
    <w:rsid w:val="001814C4"/>
    <w:rsid w:val="0018150A"/>
    <w:rsid w:val="00181F0D"/>
    <w:rsid w:val="00182CA5"/>
    <w:rsid w:val="00183EF4"/>
    <w:rsid w:val="00185039"/>
    <w:rsid w:val="001850B6"/>
    <w:rsid w:val="00185AD8"/>
    <w:rsid w:val="00185C1A"/>
    <w:rsid w:val="00185F1B"/>
    <w:rsid w:val="0018637D"/>
    <w:rsid w:val="0018663A"/>
    <w:rsid w:val="00187B54"/>
    <w:rsid w:val="00190512"/>
    <w:rsid w:val="00190DCE"/>
    <w:rsid w:val="001925F9"/>
    <w:rsid w:val="001927AE"/>
    <w:rsid w:val="001930B0"/>
    <w:rsid w:val="001931D8"/>
    <w:rsid w:val="001933F2"/>
    <w:rsid w:val="00193417"/>
    <w:rsid w:val="0019358E"/>
    <w:rsid w:val="0019379E"/>
    <w:rsid w:val="0019395A"/>
    <w:rsid w:val="00193A87"/>
    <w:rsid w:val="00193F17"/>
    <w:rsid w:val="00194175"/>
    <w:rsid w:val="001942CF"/>
    <w:rsid w:val="001942DA"/>
    <w:rsid w:val="001943C7"/>
    <w:rsid w:val="001949E5"/>
    <w:rsid w:val="00194D0D"/>
    <w:rsid w:val="00194D55"/>
    <w:rsid w:val="00195931"/>
    <w:rsid w:val="00195D33"/>
    <w:rsid w:val="001960C3"/>
    <w:rsid w:val="00196318"/>
    <w:rsid w:val="00197527"/>
    <w:rsid w:val="0019778C"/>
    <w:rsid w:val="00197868"/>
    <w:rsid w:val="001A1164"/>
    <w:rsid w:val="001A13E4"/>
    <w:rsid w:val="001A150B"/>
    <w:rsid w:val="001A1820"/>
    <w:rsid w:val="001A18E6"/>
    <w:rsid w:val="001A1B1C"/>
    <w:rsid w:val="001A1FB4"/>
    <w:rsid w:val="001A2626"/>
    <w:rsid w:val="001A35D8"/>
    <w:rsid w:val="001A39E6"/>
    <w:rsid w:val="001A3E0A"/>
    <w:rsid w:val="001A4855"/>
    <w:rsid w:val="001A5635"/>
    <w:rsid w:val="001A5B60"/>
    <w:rsid w:val="001A5B90"/>
    <w:rsid w:val="001A60B9"/>
    <w:rsid w:val="001A6138"/>
    <w:rsid w:val="001A645B"/>
    <w:rsid w:val="001A67C3"/>
    <w:rsid w:val="001A67C6"/>
    <w:rsid w:val="001A6A5A"/>
    <w:rsid w:val="001A7620"/>
    <w:rsid w:val="001A7CDC"/>
    <w:rsid w:val="001A7D4B"/>
    <w:rsid w:val="001A7D58"/>
    <w:rsid w:val="001A7E72"/>
    <w:rsid w:val="001A7E88"/>
    <w:rsid w:val="001B04DC"/>
    <w:rsid w:val="001B071E"/>
    <w:rsid w:val="001B0C3C"/>
    <w:rsid w:val="001B0CD3"/>
    <w:rsid w:val="001B1237"/>
    <w:rsid w:val="001B1345"/>
    <w:rsid w:val="001B1632"/>
    <w:rsid w:val="001B20F8"/>
    <w:rsid w:val="001B218C"/>
    <w:rsid w:val="001B2921"/>
    <w:rsid w:val="001B2A3F"/>
    <w:rsid w:val="001B3004"/>
    <w:rsid w:val="001B3233"/>
    <w:rsid w:val="001B39AC"/>
    <w:rsid w:val="001B3B0C"/>
    <w:rsid w:val="001B4411"/>
    <w:rsid w:val="001B449E"/>
    <w:rsid w:val="001B45F4"/>
    <w:rsid w:val="001B47A5"/>
    <w:rsid w:val="001B4B1E"/>
    <w:rsid w:val="001B4CC5"/>
    <w:rsid w:val="001B4F25"/>
    <w:rsid w:val="001B4FFF"/>
    <w:rsid w:val="001B511D"/>
    <w:rsid w:val="001B51B1"/>
    <w:rsid w:val="001B53FE"/>
    <w:rsid w:val="001B5706"/>
    <w:rsid w:val="001B5F3D"/>
    <w:rsid w:val="001B6193"/>
    <w:rsid w:val="001B666E"/>
    <w:rsid w:val="001B6CAB"/>
    <w:rsid w:val="001B6E1D"/>
    <w:rsid w:val="001B742E"/>
    <w:rsid w:val="001B773F"/>
    <w:rsid w:val="001B774F"/>
    <w:rsid w:val="001B7B65"/>
    <w:rsid w:val="001B7CC0"/>
    <w:rsid w:val="001B7CCC"/>
    <w:rsid w:val="001C088A"/>
    <w:rsid w:val="001C1149"/>
    <w:rsid w:val="001C168D"/>
    <w:rsid w:val="001C18D3"/>
    <w:rsid w:val="001C1EE1"/>
    <w:rsid w:val="001C1F2A"/>
    <w:rsid w:val="001C20BB"/>
    <w:rsid w:val="001C23B4"/>
    <w:rsid w:val="001C316D"/>
    <w:rsid w:val="001C3A2E"/>
    <w:rsid w:val="001C3CB3"/>
    <w:rsid w:val="001C4412"/>
    <w:rsid w:val="001C4993"/>
    <w:rsid w:val="001C4C94"/>
    <w:rsid w:val="001C54C0"/>
    <w:rsid w:val="001C55C3"/>
    <w:rsid w:val="001C56C9"/>
    <w:rsid w:val="001C57C2"/>
    <w:rsid w:val="001C6AF6"/>
    <w:rsid w:val="001C6E32"/>
    <w:rsid w:val="001C7552"/>
    <w:rsid w:val="001C778A"/>
    <w:rsid w:val="001C78D5"/>
    <w:rsid w:val="001C7E56"/>
    <w:rsid w:val="001D0B50"/>
    <w:rsid w:val="001D0DF4"/>
    <w:rsid w:val="001D0E39"/>
    <w:rsid w:val="001D0FFC"/>
    <w:rsid w:val="001D1104"/>
    <w:rsid w:val="001D153F"/>
    <w:rsid w:val="001D1660"/>
    <w:rsid w:val="001D20E5"/>
    <w:rsid w:val="001D22A7"/>
    <w:rsid w:val="001D272B"/>
    <w:rsid w:val="001D275A"/>
    <w:rsid w:val="001D2ACE"/>
    <w:rsid w:val="001D2F44"/>
    <w:rsid w:val="001D3018"/>
    <w:rsid w:val="001D33FE"/>
    <w:rsid w:val="001D382F"/>
    <w:rsid w:val="001D389D"/>
    <w:rsid w:val="001D3BB6"/>
    <w:rsid w:val="001D3C96"/>
    <w:rsid w:val="001D44A0"/>
    <w:rsid w:val="001D494B"/>
    <w:rsid w:val="001D4982"/>
    <w:rsid w:val="001D4E8F"/>
    <w:rsid w:val="001D58EE"/>
    <w:rsid w:val="001D5902"/>
    <w:rsid w:val="001D5B07"/>
    <w:rsid w:val="001D5EF8"/>
    <w:rsid w:val="001D5FE3"/>
    <w:rsid w:val="001D6BC2"/>
    <w:rsid w:val="001D6CAD"/>
    <w:rsid w:val="001D6EC0"/>
    <w:rsid w:val="001D7673"/>
    <w:rsid w:val="001D7736"/>
    <w:rsid w:val="001D77B7"/>
    <w:rsid w:val="001D7869"/>
    <w:rsid w:val="001D7EB7"/>
    <w:rsid w:val="001D7F58"/>
    <w:rsid w:val="001E0164"/>
    <w:rsid w:val="001E0367"/>
    <w:rsid w:val="001E068B"/>
    <w:rsid w:val="001E09CD"/>
    <w:rsid w:val="001E1407"/>
    <w:rsid w:val="001E17AE"/>
    <w:rsid w:val="001E1C46"/>
    <w:rsid w:val="001E1D4E"/>
    <w:rsid w:val="001E24C9"/>
    <w:rsid w:val="001E356D"/>
    <w:rsid w:val="001E3AFB"/>
    <w:rsid w:val="001E3F81"/>
    <w:rsid w:val="001E445E"/>
    <w:rsid w:val="001E495E"/>
    <w:rsid w:val="001E4B0C"/>
    <w:rsid w:val="001E513D"/>
    <w:rsid w:val="001E5759"/>
    <w:rsid w:val="001E5D15"/>
    <w:rsid w:val="001E60B6"/>
    <w:rsid w:val="001E66FB"/>
    <w:rsid w:val="001E68F5"/>
    <w:rsid w:val="001E6AC9"/>
    <w:rsid w:val="001E7262"/>
    <w:rsid w:val="001E783D"/>
    <w:rsid w:val="001E7D89"/>
    <w:rsid w:val="001F021F"/>
    <w:rsid w:val="001F04BC"/>
    <w:rsid w:val="001F0E52"/>
    <w:rsid w:val="001F1923"/>
    <w:rsid w:val="001F1C02"/>
    <w:rsid w:val="001F1FF8"/>
    <w:rsid w:val="001F21D4"/>
    <w:rsid w:val="001F2661"/>
    <w:rsid w:val="001F2A68"/>
    <w:rsid w:val="001F2B0B"/>
    <w:rsid w:val="001F33A2"/>
    <w:rsid w:val="001F355D"/>
    <w:rsid w:val="001F38E8"/>
    <w:rsid w:val="001F3AE7"/>
    <w:rsid w:val="001F3C8A"/>
    <w:rsid w:val="001F4804"/>
    <w:rsid w:val="001F4DFF"/>
    <w:rsid w:val="001F52EA"/>
    <w:rsid w:val="001F6F1B"/>
    <w:rsid w:val="001F7464"/>
    <w:rsid w:val="001F7489"/>
    <w:rsid w:val="001F769B"/>
    <w:rsid w:val="001F7919"/>
    <w:rsid w:val="001F7E6B"/>
    <w:rsid w:val="002004D4"/>
    <w:rsid w:val="002009D9"/>
    <w:rsid w:val="002018F1"/>
    <w:rsid w:val="0020209D"/>
    <w:rsid w:val="00202504"/>
    <w:rsid w:val="0020283F"/>
    <w:rsid w:val="00202A4D"/>
    <w:rsid w:val="00203142"/>
    <w:rsid w:val="00203163"/>
    <w:rsid w:val="00203290"/>
    <w:rsid w:val="00203514"/>
    <w:rsid w:val="0020387F"/>
    <w:rsid w:val="0020390B"/>
    <w:rsid w:val="00203DD6"/>
    <w:rsid w:val="00203DEF"/>
    <w:rsid w:val="0020445D"/>
    <w:rsid w:val="00204B99"/>
    <w:rsid w:val="00204EC3"/>
    <w:rsid w:val="0020594D"/>
    <w:rsid w:val="00206D71"/>
    <w:rsid w:val="002073B3"/>
    <w:rsid w:val="002076B2"/>
    <w:rsid w:val="00207A8F"/>
    <w:rsid w:val="00207F30"/>
    <w:rsid w:val="00211180"/>
    <w:rsid w:val="00211187"/>
    <w:rsid w:val="00211377"/>
    <w:rsid w:val="00211A52"/>
    <w:rsid w:val="00211CDA"/>
    <w:rsid w:val="00211D7F"/>
    <w:rsid w:val="002122C1"/>
    <w:rsid w:val="0021245F"/>
    <w:rsid w:val="002126DD"/>
    <w:rsid w:val="0021330D"/>
    <w:rsid w:val="0021343B"/>
    <w:rsid w:val="00213445"/>
    <w:rsid w:val="00213CD3"/>
    <w:rsid w:val="002140F3"/>
    <w:rsid w:val="00214BD4"/>
    <w:rsid w:val="00214DAF"/>
    <w:rsid w:val="00214E29"/>
    <w:rsid w:val="00215622"/>
    <w:rsid w:val="00215BB4"/>
    <w:rsid w:val="00215C71"/>
    <w:rsid w:val="00216134"/>
    <w:rsid w:val="002166F4"/>
    <w:rsid w:val="00216731"/>
    <w:rsid w:val="0021698C"/>
    <w:rsid w:val="00216E64"/>
    <w:rsid w:val="002172C5"/>
    <w:rsid w:val="002176BE"/>
    <w:rsid w:val="00217C0C"/>
    <w:rsid w:val="00217CCE"/>
    <w:rsid w:val="00220428"/>
    <w:rsid w:val="002206E1"/>
    <w:rsid w:val="00220CC7"/>
    <w:rsid w:val="002211CD"/>
    <w:rsid w:val="00221315"/>
    <w:rsid w:val="00221919"/>
    <w:rsid w:val="00221E68"/>
    <w:rsid w:val="00221E76"/>
    <w:rsid w:val="00222976"/>
    <w:rsid w:val="00222C24"/>
    <w:rsid w:val="00223B86"/>
    <w:rsid w:val="00223C19"/>
    <w:rsid w:val="00223E22"/>
    <w:rsid w:val="00223E5C"/>
    <w:rsid w:val="00224851"/>
    <w:rsid w:val="00224ABE"/>
    <w:rsid w:val="00225387"/>
    <w:rsid w:val="002253EE"/>
    <w:rsid w:val="00225436"/>
    <w:rsid w:val="002255D2"/>
    <w:rsid w:val="00225BCE"/>
    <w:rsid w:val="00225E91"/>
    <w:rsid w:val="00226894"/>
    <w:rsid w:val="00226DEF"/>
    <w:rsid w:val="00227010"/>
    <w:rsid w:val="0022723D"/>
    <w:rsid w:val="002302EB"/>
    <w:rsid w:val="00230B52"/>
    <w:rsid w:val="00230DD0"/>
    <w:rsid w:val="00230E93"/>
    <w:rsid w:val="00231CB4"/>
    <w:rsid w:val="002328BB"/>
    <w:rsid w:val="00232DBE"/>
    <w:rsid w:val="002330D1"/>
    <w:rsid w:val="00233224"/>
    <w:rsid w:val="002332B3"/>
    <w:rsid w:val="00233E8A"/>
    <w:rsid w:val="00233F25"/>
    <w:rsid w:val="00233F9B"/>
    <w:rsid w:val="002341A8"/>
    <w:rsid w:val="002345A2"/>
    <w:rsid w:val="00234801"/>
    <w:rsid w:val="00234DEF"/>
    <w:rsid w:val="002354BC"/>
    <w:rsid w:val="00235522"/>
    <w:rsid w:val="00235D8C"/>
    <w:rsid w:val="002361F6"/>
    <w:rsid w:val="0023624A"/>
    <w:rsid w:val="002366D9"/>
    <w:rsid w:val="00236E5A"/>
    <w:rsid w:val="002376A0"/>
    <w:rsid w:val="00240213"/>
    <w:rsid w:val="00240299"/>
    <w:rsid w:val="0024041D"/>
    <w:rsid w:val="00240890"/>
    <w:rsid w:val="002410D7"/>
    <w:rsid w:val="00241B1D"/>
    <w:rsid w:val="00241C53"/>
    <w:rsid w:val="00241EF7"/>
    <w:rsid w:val="00242239"/>
    <w:rsid w:val="002423E7"/>
    <w:rsid w:val="00242A4E"/>
    <w:rsid w:val="00242A6A"/>
    <w:rsid w:val="00242B05"/>
    <w:rsid w:val="0024356C"/>
    <w:rsid w:val="00243AF4"/>
    <w:rsid w:val="002443BA"/>
    <w:rsid w:val="00244668"/>
    <w:rsid w:val="0024512B"/>
    <w:rsid w:val="00245640"/>
    <w:rsid w:val="00245B96"/>
    <w:rsid w:val="00246491"/>
    <w:rsid w:val="00246814"/>
    <w:rsid w:val="00246939"/>
    <w:rsid w:val="002469AE"/>
    <w:rsid w:val="00246C72"/>
    <w:rsid w:val="002472E4"/>
    <w:rsid w:val="002476EE"/>
    <w:rsid w:val="0024784B"/>
    <w:rsid w:val="00247B4F"/>
    <w:rsid w:val="00247E8B"/>
    <w:rsid w:val="00250541"/>
    <w:rsid w:val="002507DF"/>
    <w:rsid w:val="00250905"/>
    <w:rsid w:val="00250F93"/>
    <w:rsid w:val="002511F3"/>
    <w:rsid w:val="002513BA"/>
    <w:rsid w:val="0025146A"/>
    <w:rsid w:val="00251870"/>
    <w:rsid w:val="00251E37"/>
    <w:rsid w:val="00252072"/>
    <w:rsid w:val="002526C3"/>
    <w:rsid w:val="00252C0F"/>
    <w:rsid w:val="00252C30"/>
    <w:rsid w:val="00252E54"/>
    <w:rsid w:val="002535DF"/>
    <w:rsid w:val="00253881"/>
    <w:rsid w:val="00253C83"/>
    <w:rsid w:val="00253DE4"/>
    <w:rsid w:val="00253FFB"/>
    <w:rsid w:val="002540C5"/>
    <w:rsid w:val="00254232"/>
    <w:rsid w:val="00254696"/>
    <w:rsid w:val="00254A3B"/>
    <w:rsid w:val="00254E25"/>
    <w:rsid w:val="00254F9B"/>
    <w:rsid w:val="00255BE2"/>
    <w:rsid w:val="00255E73"/>
    <w:rsid w:val="00255EC5"/>
    <w:rsid w:val="002568C9"/>
    <w:rsid w:val="00256A36"/>
    <w:rsid w:val="00256C1B"/>
    <w:rsid w:val="00256C3F"/>
    <w:rsid w:val="00260092"/>
    <w:rsid w:val="0026048F"/>
    <w:rsid w:val="0026089B"/>
    <w:rsid w:val="00260B06"/>
    <w:rsid w:val="00260F33"/>
    <w:rsid w:val="00261320"/>
    <w:rsid w:val="00261A21"/>
    <w:rsid w:val="00261C00"/>
    <w:rsid w:val="0026247F"/>
    <w:rsid w:val="00262590"/>
    <w:rsid w:val="002626B1"/>
    <w:rsid w:val="002637CD"/>
    <w:rsid w:val="00263AE2"/>
    <w:rsid w:val="0026447F"/>
    <w:rsid w:val="00264B6C"/>
    <w:rsid w:val="00264BDD"/>
    <w:rsid w:val="00264E66"/>
    <w:rsid w:val="00265131"/>
    <w:rsid w:val="00265475"/>
    <w:rsid w:val="002656C5"/>
    <w:rsid w:val="00265BE9"/>
    <w:rsid w:val="00265F07"/>
    <w:rsid w:val="002660A5"/>
    <w:rsid w:val="0026617F"/>
    <w:rsid w:val="00266476"/>
    <w:rsid w:val="002666EA"/>
    <w:rsid w:val="00266B7F"/>
    <w:rsid w:val="00266CE2"/>
    <w:rsid w:val="00267252"/>
    <w:rsid w:val="0026753F"/>
    <w:rsid w:val="00267809"/>
    <w:rsid w:val="00267BBE"/>
    <w:rsid w:val="00267CE1"/>
    <w:rsid w:val="002704E0"/>
    <w:rsid w:val="00270CE9"/>
    <w:rsid w:val="00270F1C"/>
    <w:rsid w:val="00271410"/>
    <w:rsid w:val="00271C86"/>
    <w:rsid w:val="00272260"/>
    <w:rsid w:val="00272284"/>
    <w:rsid w:val="002725BC"/>
    <w:rsid w:val="00272E69"/>
    <w:rsid w:val="00273B04"/>
    <w:rsid w:val="00273D38"/>
    <w:rsid w:val="00275315"/>
    <w:rsid w:val="00275353"/>
    <w:rsid w:val="002758F2"/>
    <w:rsid w:val="002764AA"/>
    <w:rsid w:val="00276606"/>
    <w:rsid w:val="002769DF"/>
    <w:rsid w:val="00276B59"/>
    <w:rsid w:val="00276C91"/>
    <w:rsid w:val="00276D82"/>
    <w:rsid w:val="00276EA4"/>
    <w:rsid w:val="002770A7"/>
    <w:rsid w:val="00277A87"/>
    <w:rsid w:val="0028076B"/>
    <w:rsid w:val="00280B42"/>
    <w:rsid w:val="002812CB"/>
    <w:rsid w:val="002821C4"/>
    <w:rsid w:val="00282654"/>
    <w:rsid w:val="00282E28"/>
    <w:rsid w:val="00283CAB"/>
    <w:rsid w:val="00283EB1"/>
    <w:rsid w:val="0028432F"/>
    <w:rsid w:val="00285E52"/>
    <w:rsid w:val="002866F0"/>
    <w:rsid w:val="00286BE2"/>
    <w:rsid w:val="00286DFD"/>
    <w:rsid w:val="00286ED2"/>
    <w:rsid w:val="00286F58"/>
    <w:rsid w:val="002872A3"/>
    <w:rsid w:val="00290095"/>
    <w:rsid w:val="00290773"/>
    <w:rsid w:val="00290B63"/>
    <w:rsid w:val="00290CCB"/>
    <w:rsid w:val="00291291"/>
    <w:rsid w:val="00291379"/>
    <w:rsid w:val="0029138B"/>
    <w:rsid w:val="00291816"/>
    <w:rsid w:val="00291971"/>
    <w:rsid w:val="00292A33"/>
    <w:rsid w:val="00292CBA"/>
    <w:rsid w:val="00293061"/>
    <w:rsid w:val="00293957"/>
    <w:rsid w:val="00293F28"/>
    <w:rsid w:val="0029437A"/>
    <w:rsid w:val="00294519"/>
    <w:rsid w:val="00294540"/>
    <w:rsid w:val="00294B77"/>
    <w:rsid w:val="00294E7C"/>
    <w:rsid w:val="002950AB"/>
    <w:rsid w:val="00295184"/>
    <w:rsid w:val="0029567C"/>
    <w:rsid w:val="00296809"/>
    <w:rsid w:val="00296C97"/>
    <w:rsid w:val="00296CB2"/>
    <w:rsid w:val="002979E3"/>
    <w:rsid w:val="00297B7B"/>
    <w:rsid w:val="002A0707"/>
    <w:rsid w:val="002A0721"/>
    <w:rsid w:val="002A0A34"/>
    <w:rsid w:val="002A0E14"/>
    <w:rsid w:val="002A12AD"/>
    <w:rsid w:val="002A1930"/>
    <w:rsid w:val="002A19DF"/>
    <w:rsid w:val="002A2E85"/>
    <w:rsid w:val="002A3B45"/>
    <w:rsid w:val="002A3D34"/>
    <w:rsid w:val="002A423D"/>
    <w:rsid w:val="002A52E8"/>
    <w:rsid w:val="002A54D3"/>
    <w:rsid w:val="002A62FB"/>
    <w:rsid w:val="002A6CCE"/>
    <w:rsid w:val="002A7073"/>
    <w:rsid w:val="002A71B9"/>
    <w:rsid w:val="002A76A3"/>
    <w:rsid w:val="002B17DD"/>
    <w:rsid w:val="002B1F92"/>
    <w:rsid w:val="002B293D"/>
    <w:rsid w:val="002B2A0B"/>
    <w:rsid w:val="002B2ECD"/>
    <w:rsid w:val="002B2EF7"/>
    <w:rsid w:val="002B3051"/>
    <w:rsid w:val="002B3530"/>
    <w:rsid w:val="002B3906"/>
    <w:rsid w:val="002B3E9C"/>
    <w:rsid w:val="002B3ED1"/>
    <w:rsid w:val="002B47A3"/>
    <w:rsid w:val="002B47B8"/>
    <w:rsid w:val="002B4935"/>
    <w:rsid w:val="002B4AFD"/>
    <w:rsid w:val="002B4B10"/>
    <w:rsid w:val="002B5C80"/>
    <w:rsid w:val="002B6AF9"/>
    <w:rsid w:val="002B6EC0"/>
    <w:rsid w:val="002C006F"/>
    <w:rsid w:val="002C0395"/>
    <w:rsid w:val="002C0D3C"/>
    <w:rsid w:val="002C0F18"/>
    <w:rsid w:val="002C1862"/>
    <w:rsid w:val="002C2231"/>
    <w:rsid w:val="002C22C5"/>
    <w:rsid w:val="002C23D2"/>
    <w:rsid w:val="002C2D11"/>
    <w:rsid w:val="002C3058"/>
    <w:rsid w:val="002C3209"/>
    <w:rsid w:val="002C3F45"/>
    <w:rsid w:val="002C4066"/>
    <w:rsid w:val="002C44DB"/>
    <w:rsid w:val="002C4B7A"/>
    <w:rsid w:val="002C4CE6"/>
    <w:rsid w:val="002C4F1B"/>
    <w:rsid w:val="002C52C4"/>
    <w:rsid w:val="002C5878"/>
    <w:rsid w:val="002C60C8"/>
    <w:rsid w:val="002C6128"/>
    <w:rsid w:val="002C6465"/>
    <w:rsid w:val="002C68D7"/>
    <w:rsid w:val="002C6CD6"/>
    <w:rsid w:val="002C7D8E"/>
    <w:rsid w:val="002C7E76"/>
    <w:rsid w:val="002C7F6E"/>
    <w:rsid w:val="002D095F"/>
    <w:rsid w:val="002D173F"/>
    <w:rsid w:val="002D17DE"/>
    <w:rsid w:val="002D1FD9"/>
    <w:rsid w:val="002D2CB0"/>
    <w:rsid w:val="002D2EB5"/>
    <w:rsid w:val="002D2FBC"/>
    <w:rsid w:val="002D3D06"/>
    <w:rsid w:val="002D41AD"/>
    <w:rsid w:val="002D4993"/>
    <w:rsid w:val="002D49AC"/>
    <w:rsid w:val="002D4B18"/>
    <w:rsid w:val="002D541B"/>
    <w:rsid w:val="002D5A50"/>
    <w:rsid w:val="002D5B04"/>
    <w:rsid w:val="002D5BED"/>
    <w:rsid w:val="002D5EAD"/>
    <w:rsid w:val="002D5EEE"/>
    <w:rsid w:val="002D635B"/>
    <w:rsid w:val="002D6AE0"/>
    <w:rsid w:val="002D6CAA"/>
    <w:rsid w:val="002D7302"/>
    <w:rsid w:val="002D7B03"/>
    <w:rsid w:val="002E04C0"/>
    <w:rsid w:val="002E0634"/>
    <w:rsid w:val="002E07CE"/>
    <w:rsid w:val="002E08AA"/>
    <w:rsid w:val="002E0920"/>
    <w:rsid w:val="002E10BA"/>
    <w:rsid w:val="002E1348"/>
    <w:rsid w:val="002E1646"/>
    <w:rsid w:val="002E27B5"/>
    <w:rsid w:val="002E31C4"/>
    <w:rsid w:val="002E3AA1"/>
    <w:rsid w:val="002E46BB"/>
    <w:rsid w:val="002E49B1"/>
    <w:rsid w:val="002E4A76"/>
    <w:rsid w:val="002E4AEF"/>
    <w:rsid w:val="002E4FBB"/>
    <w:rsid w:val="002E5291"/>
    <w:rsid w:val="002E551A"/>
    <w:rsid w:val="002E5D8C"/>
    <w:rsid w:val="002E60FA"/>
    <w:rsid w:val="002E624A"/>
    <w:rsid w:val="002E6952"/>
    <w:rsid w:val="002E6A85"/>
    <w:rsid w:val="002E6AAE"/>
    <w:rsid w:val="002E6CAC"/>
    <w:rsid w:val="002E71D9"/>
    <w:rsid w:val="002E7367"/>
    <w:rsid w:val="002E7404"/>
    <w:rsid w:val="002E76FC"/>
    <w:rsid w:val="002F0DA7"/>
    <w:rsid w:val="002F145C"/>
    <w:rsid w:val="002F15AC"/>
    <w:rsid w:val="002F190F"/>
    <w:rsid w:val="002F19F5"/>
    <w:rsid w:val="002F1EC1"/>
    <w:rsid w:val="002F203F"/>
    <w:rsid w:val="002F302B"/>
    <w:rsid w:val="002F333B"/>
    <w:rsid w:val="002F37C8"/>
    <w:rsid w:val="002F380D"/>
    <w:rsid w:val="002F3C79"/>
    <w:rsid w:val="002F3D25"/>
    <w:rsid w:val="002F4412"/>
    <w:rsid w:val="002F46A5"/>
    <w:rsid w:val="002F4A36"/>
    <w:rsid w:val="002F53BD"/>
    <w:rsid w:val="002F5412"/>
    <w:rsid w:val="002F5D40"/>
    <w:rsid w:val="002F6081"/>
    <w:rsid w:val="002F7F0F"/>
    <w:rsid w:val="003002C6"/>
    <w:rsid w:val="00300CB6"/>
    <w:rsid w:val="00300EE2"/>
    <w:rsid w:val="00301B0C"/>
    <w:rsid w:val="0030201D"/>
    <w:rsid w:val="00302539"/>
    <w:rsid w:val="003029CD"/>
    <w:rsid w:val="00302BDA"/>
    <w:rsid w:val="00302F5A"/>
    <w:rsid w:val="0030303E"/>
    <w:rsid w:val="0030317B"/>
    <w:rsid w:val="00303B3E"/>
    <w:rsid w:val="00304138"/>
    <w:rsid w:val="00305594"/>
    <w:rsid w:val="003055A6"/>
    <w:rsid w:val="003059AD"/>
    <w:rsid w:val="00305CFE"/>
    <w:rsid w:val="00305DBA"/>
    <w:rsid w:val="00306952"/>
    <w:rsid w:val="00306CBB"/>
    <w:rsid w:val="00306DE5"/>
    <w:rsid w:val="00307080"/>
    <w:rsid w:val="00310448"/>
    <w:rsid w:val="003112F5"/>
    <w:rsid w:val="00311FAD"/>
    <w:rsid w:val="00312285"/>
    <w:rsid w:val="00312845"/>
    <w:rsid w:val="00312A29"/>
    <w:rsid w:val="00312A88"/>
    <w:rsid w:val="00313074"/>
    <w:rsid w:val="0031378B"/>
    <w:rsid w:val="00313A43"/>
    <w:rsid w:val="00313F82"/>
    <w:rsid w:val="00314165"/>
    <w:rsid w:val="00314A9D"/>
    <w:rsid w:val="00314CAC"/>
    <w:rsid w:val="00315967"/>
    <w:rsid w:val="00315AD8"/>
    <w:rsid w:val="003162A4"/>
    <w:rsid w:val="00316913"/>
    <w:rsid w:val="00316A44"/>
    <w:rsid w:val="00316CD6"/>
    <w:rsid w:val="003176E2"/>
    <w:rsid w:val="00317E3C"/>
    <w:rsid w:val="00320042"/>
    <w:rsid w:val="00320662"/>
    <w:rsid w:val="00320AF0"/>
    <w:rsid w:val="00320D7D"/>
    <w:rsid w:val="0032113D"/>
    <w:rsid w:val="003213BE"/>
    <w:rsid w:val="003215E5"/>
    <w:rsid w:val="003216FF"/>
    <w:rsid w:val="00322167"/>
    <w:rsid w:val="00322BE9"/>
    <w:rsid w:val="003236E0"/>
    <w:rsid w:val="00323882"/>
    <w:rsid w:val="003240ED"/>
    <w:rsid w:val="003242A6"/>
    <w:rsid w:val="003242F7"/>
    <w:rsid w:val="00324425"/>
    <w:rsid w:val="00324B5C"/>
    <w:rsid w:val="003256AE"/>
    <w:rsid w:val="003262C8"/>
    <w:rsid w:val="00326309"/>
    <w:rsid w:val="003263A3"/>
    <w:rsid w:val="003265F2"/>
    <w:rsid w:val="00326761"/>
    <w:rsid w:val="00326A9F"/>
    <w:rsid w:val="00326B45"/>
    <w:rsid w:val="0032719C"/>
    <w:rsid w:val="003276C9"/>
    <w:rsid w:val="003276DF"/>
    <w:rsid w:val="00327F64"/>
    <w:rsid w:val="0033057F"/>
    <w:rsid w:val="003305B4"/>
    <w:rsid w:val="003308EA"/>
    <w:rsid w:val="003308F5"/>
    <w:rsid w:val="00330AFB"/>
    <w:rsid w:val="00330B7C"/>
    <w:rsid w:val="0033192C"/>
    <w:rsid w:val="00332268"/>
    <w:rsid w:val="0033245A"/>
    <w:rsid w:val="003328CA"/>
    <w:rsid w:val="0033306F"/>
    <w:rsid w:val="0033313B"/>
    <w:rsid w:val="00333241"/>
    <w:rsid w:val="0033345F"/>
    <w:rsid w:val="003339A5"/>
    <w:rsid w:val="00333A04"/>
    <w:rsid w:val="00333A55"/>
    <w:rsid w:val="00333E89"/>
    <w:rsid w:val="00334558"/>
    <w:rsid w:val="0033465A"/>
    <w:rsid w:val="00334BE8"/>
    <w:rsid w:val="00334F9A"/>
    <w:rsid w:val="00335700"/>
    <w:rsid w:val="00335A98"/>
    <w:rsid w:val="00335E4A"/>
    <w:rsid w:val="00335EDC"/>
    <w:rsid w:val="00336684"/>
    <w:rsid w:val="00337076"/>
    <w:rsid w:val="003379D1"/>
    <w:rsid w:val="00337AA7"/>
    <w:rsid w:val="003406F7"/>
    <w:rsid w:val="00340DC0"/>
    <w:rsid w:val="00340F1E"/>
    <w:rsid w:val="0034133A"/>
    <w:rsid w:val="0034138A"/>
    <w:rsid w:val="00341439"/>
    <w:rsid w:val="003414A0"/>
    <w:rsid w:val="00341823"/>
    <w:rsid w:val="00342715"/>
    <w:rsid w:val="00342C0E"/>
    <w:rsid w:val="003435C0"/>
    <w:rsid w:val="00343D5A"/>
    <w:rsid w:val="00344A8C"/>
    <w:rsid w:val="00344B0A"/>
    <w:rsid w:val="00344FE5"/>
    <w:rsid w:val="0034545D"/>
    <w:rsid w:val="00345464"/>
    <w:rsid w:val="0034554C"/>
    <w:rsid w:val="00345E34"/>
    <w:rsid w:val="00345F6F"/>
    <w:rsid w:val="00345FCC"/>
    <w:rsid w:val="00346158"/>
    <w:rsid w:val="0034634D"/>
    <w:rsid w:val="00346629"/>
    <w:rsid w:val="003466CB"/>
    <w:rsid w:val="003468FD"/>
    <w:rsid w:val="0034712A"/>
    <w:rsid w:val="00347231"/>
    <w:rsid w:val="0034724C"/>
    <w:rsid w:val="00350048"/>
    <w:rsid w:val="00350645"/>
    <w:rsid w:val="00350E8C"/>
    <w:rsid w:val="0035107B"/>
    <w:rsid w:val="003510A8"/>
    <w:rsid w:val="00351191"/>
    <w:rsid w:val="0035139F"/>
    <w:rsid w:val="003515F1"/>
    <w:rsid w:val="0035169A"/>
    <w:rsid w:val="0035177D"/>
    <w:rsid w:val="00351AAC"/>
    <w:rsid w:val="00352431"/>
    <w:rsid w:val="003529AD"/>
    <w:rsid w:val="00352F0D"/>
    <w:rsid w:val="00353271"/>
    <w:rsid w:val="0035369C"/>
    <w:rsid w:val="00353C1A"/>
    <w:rsid w:val="00353ED6"/>
    <w:rsid w:val="00354E47"/>
    <w:rsid w:val="00355109"/>
    <w:rsid w:val="00355331"/>
    <w:rsid w:val="00355698"/>
    <w:rsid w:val="00355710"/>
    <w:rsid w:val="00355A35"/>
    <w:rsid w:val="00355D47"/>
    <w:rsid w:val="003560C0"/>
    <w:rsid w:val="003571BA"/>
    <w:rsid w:val="00357235"/>
    <w:rsid w:val="00357DA4"/>
    <w:rsid w:val="00357E6B"/>
    <w:rsid w:val="003605B4"/>
    <w:rsid w:val="00360A3A"/>
    <w:rsid w:val="00360BF0"/>
    <w:rsid w:val="00360C3E"/>
    <w:rsid w:val="00361313"/>
    <w:rsid w:val="00361478"/>
    <w:rsid w:val="0036171E"/>
    <w:rsid w:val="003617D5"/>
    <w:rsid w:val="0036215B"/>
    <w:rsid w:val="00362359"/>
    <w:rsid w:val="00362D42"/>
    <w:rsid w:val="00363499"/>
    <w:rsid w:val="00363B50"/>
    <w:rsid w:val="00363ECB"/>
    <w:rsid w:val="003640FA"/>
    <w:rsid w:val="0036420D"/>
    <w:rsid w:val="003648E3"/>
    <w:rsid w:val="00364BAF"/>
    <w:rsid w:val="0036555A"/>
    <w:rsid w:val="00366246"/>
    <w:rsid w:val="00366436"/>
    <w:rsid w:val="00366449"/>
    <w:rsid w:val="00367098"/>
    <w:rsid w:val="003702B3"/>
    <w:rsid w:val="00370638"/>
    <w:rsid w:val="00370A20"/>
    <w:rsid w:val="00370B85"/>
    <w:rsid w:val="003711AD"/>
    <w:rsid w:val="00371556"/>
    <w:rsid w:val="00371557"/>
    <w:rsid w:val="00371B2F"/>
    <w:rsid w:val="00371FF8"/>
    <w:rsid w:val="003725A0"/>
    <w:rsid w:val="003733FA"/>
    <w:rsid w:val="003737A6"/>
    <w:rsid w:val="00373C9B"/>
    <w:rsid w:val="0037574F"/>
    <w:rsid w:val="00375C83"/>
    <w:rsid w:val="00375CE5"/>
    <w:rsid w:val="003766B1"/>
    <w:rsid w:val="0037693B"/>
    <w:rsid w:val="003771E1"/>
    <w:rsid w:val="0037756C"/>
    <w:rsid w:val="003779E1"/>
    <w:rsid w:val="00377B2E"/>
    <w:rsid w:val="0038027D"/>
    <w:rsid w:val="0038089D"/>
    <w:rsid w:val="00380A54"/>
    <w:rsid w:val="00380AAD"/>
    <w:rsid w:val="00380B3B"/>
    <w:rsid w:val="0038121B"/>
    <w:rsid w:val="003815C5"/>
    <w:rsid w:val="003816D9"/>
    <w:rsid w:val="0038191C"/>
    <w:rsid w:val="003824AE"/>
    <w:rsid w:val="003827C8"/>
    <w:rsid w:val="003828D7"/>
    <w:rsid w:val="00382D23"/>
    <w:rsid w:val="00382F3B"/>
    <w:rsid w:val="003832A4"/>
    <w:rsid w:val="003834CE"/>
    <w:rsid w:val="003837D2"/>
    <w:rsid w:val="00383F63"/>
    <w:rsid w:val="00384205"/>
    <w:rsid w:val="003849FD"/>
    <w:rsid w:val="00385236"/>
    <w:rsid w:val="003856F0"/>
    <w:rsid w:val="003857B0"/>
    <w:rsid w:val="00385E94"/>
    <w:rsid w:val="00385FEF"/>
    <w:rsid w:val="00386108"/>
    <w:rsid w:val="0038718B"/>
    <w:rsid w:val="00387882"/>
    <w:rsid w:val="00390A07"/>
    <w:rsid w:val="00391548"/>
    <w:rsid w:val="0039168A"/>
    <w:rsid w:val="0039181A"/>
    <w:rsid w:val="00391BE8"/>
    <w:rsid w:val="00391FDC"/>
    <w:rsid w:val="003923EA"/>
    <w:rsid w:val="0039249A"/>
    <w:rsid w:val="00392B2D"/>
    <w:rsid w:val="0039455F"/>
    <w:rsid w:val="003945EB"/>
    <w:rsid w:val="003951D2"/>
    <w:rsid w:val="003956EA"/>
    <w:rsid w:val="003959F5"/>
    <w:rsid w:val="00395CBA"/>
    <w:rsid w:val="00395F44"/>
    <w:rsid w:val="00396848"/>
    <w:rsid w:val="00396AB1"/>
    <w:rsid w:val="00396DAB"/>
    <w:rsid w:val="00397386"/>
    <w:rsid w:val="003973B1"/>
    <w:rsid w:val="0039760A"/>
    <w:rsid w:val="00397F06"/>
    <w:rsid w:val="003A07A6"/>
    <w:rsid w:val="003A0AEA"/>
    <w:rsid w:val="003A0D31"/>
    <w:rsid w:val="003A0F1F"/>
    <w:rsid w:val="003A15B3"/>
    <w:rsid w:val="003A24A1"/>
    <w:rsid w:val="003A2B98"/>
    <w:rsid w:val="003A40D7"/>
    <w:rsid w:val="003A4BEC"/>
    <w:rsid w:val="003A52BD"/>
    <w:rsid w:val="003A705A"/>
    <w:rsid w:val="003A718D"/>
    <w:rsid w:val="003A737C"/>
    <w:rsid w:val="003A7AF3"/>
    <w:rsid w:val="003B03B4"/>
    <w:rsid w:val="003B06EF"/>
    <w:rsid w:val="003B0BDF"/>
    <w:rsid w:val="003B0C94"/>
    <w:rsid w:val="003B0E75"/>
    <w:rsid w:val="003B1205"/>
    <w:rsid w:val="003B1396"/>
    <w:rsid w:val="003B1CFA"/>
    <w:rsid w:val="003B2295"/>
    <w:rsid w:val="003B46AB"/>
    <w:rsid w:val="003B5B12"/>
    <w:rsid w:val="003B5BFA"/>
    <w:rsid w:val="003B5C74"/>
    <w:rsid w:val="003B5C9C"/>
    <w:rsid w:val="003B5CC3"/>
    <w:rsid w:val="003B60FE"/>
    <w:rsid w:val="003B734F"/>
    <w:rsid w:val="003B77A0"/>
    <w:rsid w:val="003B7D9A"/>
    <w:rsid w:val="003B7EDE"/>
    <w:rsid w:val="003C0F10"/>
    <w:rsid w:val="003C185C"/>
    <w:rsid w:val="003C1A50"/>
    <w:rsid w:val="003C2255"/>
    <w:rsid w:val="003C2429"/>
    <w:rsid w:val="003C2CA7"/>
    <w:rsid w:val="003C31C8"/>
    <w:rsid w:val="003C3428"/>
    <w:rsid w:val="003C359B"/>
    <w:rsid w:val="003C4253"/>
    <w:rsid w:val="003C48C3"/>
    <w:rsid w:val="003C5906"/>
    <w:rsid w:val="003C59DC"/>
    <w:rsid w:val="003C5E44"/>
    <w:rsid w:val="003C603F"/>
    <w:rsid w:val="003C638E"/>
    <w:rsid w:val="003C683B"/>
    <w:rsid w:val="003C6B15"/>
    <w:rsid w:val="003C792C"/>
    <w:rsid w:val="003C7C3D"/>
    <w:rsid w:val="003C7C6E"/>
    <w:rsid w:val="003C7E20"/>
    <w:rsid w:val="003D052D"/>
    <w:rsid w:val="003D0ADE"/>
    <w:rsid w:val="003D1799"/>
    <w:rsid w:val="003D1A38"/>
    <w:rsid w:val="003D1FFF"/>
    <w:rsid w:val="003D2149"/>
    <w:rsid w:val="003D28DE"/>
    <w:rsid w:val="003D2A39"/>
    <w:rsid w:val="003D34E5"/>
    <w:rsid w:val="003D36AB"/>
    <w:rsid w:val="003D4377"/>
    <w:rsid w:val="003D4897"/>
    <w:rsid w:val="003D4F6F"/>
    <w:rsid w:val="003D508A"/>
    <w:rsid w:val="003D56F6"/>
    <w:rsid w:val="003D5B89"/>
    <w:rsid w:val="003D5C36"/>
    <w:rsid w:val="003D5DE1"/>
    <w:rsid w:val="003D63AC"/>
    <w:rsid w:val="003D6A8E"/>
    <w:rsid w:val="003D6B15"/>
    <w:rsid w:val="003D7601"/>
    <w:rsid w:val="003E02F4"/>
    <w:rsid w:val="003E0DFF"/>
    <w:rsid w:val="003E12DD"/>
    <w:rsid w:val="003E1466"/>
    <w:rsid w:val="003E1783"/>
    <w:rsid w:val="003E1BFE"/>
    <w:rsid w:val="003E1D30"/>
    <w:rsid w:val="003E23C2"/>
    <w:rsid w:val="003E2982"/>
    <w:rsid w:val="003E3857"/>
    <w:rsid w:val="003E3A1C"/>
    <w:rsid w:val="003E3B29"/>
    <w:rsid w:val="003E4315"/>
    <w:rsid w:val="003E47AC"/>
    <w:rsid w:val="003E48B7"/>
    <w:rsid w:val="003E4B5A"/>
    <w:rsid w:val="003E4D76"/>
    <w:rsid w:val="003E5005"/>
    <w:rsid w:val="003E530D"/>
    <w:rsid w:val="003E5975"/>
    <w:rsid w:val="003E5CEE"/>
    <w:rsid w:val="003E5F10"/>
    <w:rsid w:val="003E6C61"/>
    <w:rsid w:val="003E7948"/>
    <w:rsid w:val="003E7ABC"/>
    <w:rsid w:val="003F10E0"/>
    <w:rsid w:val="003F10FA"/>
    <w:rsid w:val="003F11DC"/>
    <w:rsid w:val="003F13B8"/>
    <w:rsid w:val="003F183C"/>
    <w:rsid w:val="003F2059"/>
    <w:rsid w:val="003F3086"/>
    <w:rsid w:val="003F3167"/>
    <w:rsid w:val="003F3B96"/>
    <w:rsid w:val="003F3CCB"/>
    <w:rsid w:val="003F4F26"/>
    <w:rsid w:val="003F55F0"/>
    <w:rsid w:val="003F59E0"/>
    <w:rsid w:val="003F5D3A"/>
    <w:rsid w:val="003F6A6F"/>
    <w:rsid w:val="003F6B25"/>
    <w:rsid w:val="003F7593"/>
    <w:rsid w:val="0040015D"/>
    <w:rsid w:val="004001A5"/>
    <w:rsid w:val="004005C7"/>
    <w:rsid w:val="00400ADA"/>
    <w:rsid w:val="00400F77"/>
    <w:rsid w:val="00401650"/>
    <w:rsid w:val="0040177B"/>
    <w:rsid w:val="00401BE1"/>
    <w:rsid w:val="00402200"/>
    <w:rsid w:val="00402868"/>
    <w:rsid w:val="00402A8F"/>
    <w:rsid w:val="0040336E"/>
    <w:rsid w:val="0040339F"/>
    <w:rsid w:val="004033CA"/>
    <w:rsid w:val="004038E5"/>
    <w:rsid w:val="00403BC1"/>
    <w:rsid w:val="00404236"/>
    <w:rsid w:val="00404603"/>
    <w:rsid w:val="004049FE"/>
    <w:rsid w:val="00405245"/>
    <w:rsid w:val="00405994"/>
    <w:rsid w:val="00406032"/>
    <w:rsid w:val="00406397"/>
    <w:rsid w:val="00406475"/>
    <w:rsid w:val="0040660E"/>
    <w:rsid w:val="004068CD"/>
    <w:rsid w:val="00406C4A"/>
    <w:rsid w:val="00407833"/>
    <w:rsid w:val="00407A0C"/>
    <w:rsid w:val="00410023"/>
    <w:rsid w:val="00410488"/>
    <w:rsid w:val="0041088F"/>
    <w:rsid w:val="00410A69"/>
    <w:rsid w:val="00411071"/>
    <w:rsid w:val="00411273"/>
    <w:rsid w:val="004125A1"/>
    <w:rsid w:val="00412E6A"/>
    <w:rsid w:val="004133A9"/>
    <w:rsid w:val="00413E96"/>
    <w:rsid w:val="004140B3"/>
    <w:rsid w:val="00414639"/>
    <w:rsid w:val="00414862"/>
    <w:rsid w:val="00414933"/>
    <w:rsid w:val="004149DE"/>
    <w:rsid w:val="00415056"/>
    <w:rsid w:val="00415943"/>
    <w:rsid w:val="00415B1B"/>
    <w:rsid w:val="00415B1C"/>
    <w:rsid w:val="00415C59"/>
    <w:rsid w:val="00415DB2"/>
    <w:rsid w:val="00416100"/>
    <w:rsid w:val="00416220"/>
    <w:rsid w:val="0041645B"/>
    <w:rsid w:val="00416AA3"/>
    <w:rsid w:val="00416C30"/>
    <w:rsid w:val="00417537"/>
    <w:rsid w:val="0041784A"/>
    <w:rsid w:val="00420B88"/>
    <w:rsid w:val="00421797"/>
    <w:rsid w:val="0042189B"/>
    <w:rsid w:val="00421E05"/>
    <w:rsid w:val="00422A4D"/>
    <w:rsid w:val="00422DAE"/>
    <w:rsid w:val="00422ED5"/>
    <w:rsid w:val="00422F8D"/>
    <w:rsid w:val="00423025"/>
    <w:rsid w:val="0042331B"/>
    <w:rsid w:val="00423395"/>
    <w:rsid w:val="00424211"/>
    <w:rsid w:val="004248C7"/>
    <w:rsid w:val="00425505"/>
    <w:rsid w:val="00425DB6"/>
    <w:rsid w:val="00425E23"/>
    <w:rsid w:val="00425EA8"/>
    <w:rsid w:val="004260BA"/>
    <w:rsid w:val="004261AB"/>
    <w:rsid w:val="00426A84"/>
    <w:rsid w:val="00427984"/>
    <w:rsid w:val="00427C74"/>
    <w:rsid w:val="00427DCF"/>
    <w:rsid w:val="00427F05"/>
    <w:rsid w:val="00430140"/>
    <w:rsid w:val="00430159"/>
    <w:rsid w:val="00430292"/>
    <w:rsid w:val="0043069E"/>
    <w:rsid w:val="0043084F"/>
    <w:rsid w:val="00431103"/>
    <w:rsid w:val="00431237"/>
    <w:rsid w:val="00431789"/>
    <w:rsid w:val="004317B5"/>
    <w:rsid w:val="004324D5"/>
    <w:rsid w:val="0043256C"/>
    <w:rsid w:val="00432905"/>
    <w:rsid w:val="004330AF"/>
    <w:rsid w:val="004333A8"/>
    <w:rsid w:val="00433413"/>
    <w:rsid w:val="0043387E"/>
    <w:rsid w:val="00433D8F"/>
    <w:rsid w:val="004346AD"/>
    <w:rsid w:val="00434769"/>
    <w:rsid w:val="004349AB"/>
    <w:rsid w:val="00434B84"/>
    <w:rsid w:val="0043579D"/>
    <w:rsid w:val="004357ED"/>
    <w:rsid w:val="004373E0"/>
    <w:rsid w:val="004378D1"/>
    <w:rsid w:val="004406E8"/>
    <w:rsid w:val="004409C0"/>
    <w:rsid w:val="004409D3"/>
    <w:rsid w:val="00440BD6"/>
    <w:rsid w:val="00441AE8"/>
    <w:rsid w:val="00441AFB"/>
    <w:rsid w:val="00441C95"/>
    <w:rsid w:val="0044220F"/>
    <w:rsid w:val="004429F3"/>
    <w:rsid w:val="00442AC1"/>
    <w:rsid w:val="00442E13"/>
    <w:rsid w:val="00442EB1"/>
    <w:rsid w:val="004441B8"/>
    <w:rsid w:val="0044437C"/>
    <w:rsid w:val="0044447A"/>
    <w:rsid w:val="00444DF0"/>
    <w:rsid w:val="00444DF6"/>
    <w:rsid w:val="00444F69"/>
    <w:rsid w:val="00444FCC"/>
    <w:rsid w:val="00445CAE"/>
    <w:rsid w:val="00445D88"/>
    <w:rsid w:val="0044600A"/>
    <w:rsid w:val="0044618A"/>
    <w:rsid w:val="00446765"/>
    <w:rsid w:val="00447693"/>
    <w:rsid w:val="004479A2"/>
    <w:rsid w:val="00450A8E"/>
    <w:rsid w:val="00450DAC"/>
    <w:rsid w:val="00450DB3"/>
    <w:rsid w:val="00450DCE"/>
    <w:rsid w:val="00450E36"/>
    <w:rsid w:val="00450EB4"/>
    <w:rsid w:val="00451AC0"/>
    <w:rsid w:val="00451D61"/>
    <w:rsid w:val="00452A3A"/>
    <w:rsid w:val="00452E04"/>
    <w:rsid w:val="004535A0"/>
    <w:rsid w:val="004536CA"/>
    <w:rsid w:val="00454465"/>
    <w:rsid w:val="00454BA8"/>
    <w:rsid w:val="00454FD1"/>
    <w:rsid w:val="00454FEB"/>
    <w:rsid w:val="004556C8"/>
    <w:rsid w:val="00455A31"/>
    <w:rsid w:val="004569CD"/>
    <w:rsid w:val="00456FDC"/>
    <w:rsid w:val="0045723E"/>
    <w:rsid w:val="0045752F"/>
    <w:rsid w:val="00457FCB"/>
    <w:rsid w:val="00460DDF"/>
    <w:rsid w:val="00460FEA"/>
    <w:rsid w:val="00461AB9"/>
    <w:rsid w:val="004624AF"/>
    <w:rsid w:val="00463949"/>
    <w:rsid w:val="00464123"/>
    <w:rsid w:val="0046445D"/>
    <w:rsid w:val="004647E9"/>
    <w:rsid w:val="00464CA1"/>
    <w:rsid w:val="00464DA4"/>
    <w:rsid w:val="00465123"/>
    <w:rsid w:val="0046576A"/>
    <w:rsid w:val="00465BE7"/>
    <w:rsid w:val="00465F32"/>
    <w:rsid w:val="0046600B"/>
    <w:rsid w:val="0046692B"/>
    <w:rsid w:val="00466C10"/>
    <w:rsid w:val="00466C9C"/>
    <w:rsid w:val="00466FCB"/>
    <w:rsid w:val="00467CD2"/>
    <w:rsid w:val="004705BB"/>
    <w:rsid w:val="00470C86"/>
    <w:rsid w:val="00470E63"/>
    <w:rsid w:val="0047125A"/>
    <w:rsid w:val="004716E3"/>
    <w:rsid w:val="0047186C"/>
    <w:rsid w:val="00471D2C"/>
    <w:rsid w:val="00471FA0"/>
    <w:rsid w:val="0047261D"/>
    <w:rsid w:val="00472749"/>
    <w:rsid w:val="0047335D"/>
    <w:rsid w:val="00473812"/>
    <w:rsid w:val="004747DD"/>
    <w:rsid w:val="00474E5C"/>
    <w:rsid w:val="004759CE"/>
    <w:rsid w:val="00475A41"/>
    <w:rsid w:val="00476415"/>
    <w:rsid w:val="0047662D"/>
    <w:rsid w:val="00476870"/>
    <w:rsid w:val="00476D15"/>
    <w:rsid w:val="00476FA8"/>
    <w:rsid w:val="00477254"/>
    <w:rsid w:val="00477579"/>
    <w:rsid w:val="00477A72"/>
    <w:rsid w:val="00480423"/>
    <w:rsid w:val="00480BC1"/>
    <w:rsid w:val="00480F4D"/>
    <w:rsid w:val="004816C5"/>
    <w:rsid w:val="0048192B"/>
    <w:rsid w:val="00481BE3"/>
    <w:rsid w:val="00482042"/>
    <w:rsid w:val="0048204C"/>
    <w:rsid w:val="004821E3"/>
    <w:rsid w:val="004821E8"/>
    <w:rsid w:val="00482D42"/>
    <w:rsid w:val="00482D9B"/>
    <w:rsid w:val="00482E8B"/>
    <w:rsid w:val="0048311D"/>
    <w:rsid w:val="00483761"/>
    <w:rsid w:val="00483B67"/>
    <w:rsid w:val="004847D5"/>
    <w:rsid w:val="0048560B"/>
    <w:rsid w:val="00485677"/>
    <w:rsid w:val="00485AFE"/>
    <w:rsid w:val="00485B6B"/>
    <w:rsid w:val="00485E1D"/>
    <w:rsid w:val="00485F93"/>
    <w:rsid w:val="00485FC3"/>
    <w:rsid w:val="004860FB"/>
    <w:rsid w:val="00486C5A"/>
    <w:rsid w:val="00486E1C"/>
    <w:rsid w:val="00486EBE"/>
    <w:rsid w:val="004872DC"/>
    <w:rsid w:val="00487326"/>
    <w:rsid w:val="00487354"/>
    <w:rsid w:val="004904C1"/>
    <w:rsid w:val="00490A77"/>
    <w:rsid w:val="00490F5C"/>
    <w:rsid w:val="0049141F"/>
    <w:rsid w:val="0049147C"/>
    <w:rsid w:val="004919AB"/>
    <w:rsid w:val="00492284"/>
    <w:rsid w:val="004923DA"/>
    <w:rsid w:val="004928D9"/>
    <w:rsid w:val="004929B6"/>
    <w:rsid w:val="00492A5E"/>
    <w:rsid w:val="00493209"/>
    <w:rsid w:val="00493C2C"/>
    <w:rsid w:val="004941EA"/>
    <w:rsid w:val="00494E51"/>
    <w:rsid w:val="0049556E"/>
    <w:rsid w:val="00495D61"/>
    <w:rsid w:val="00495D8E"/>
    <w:rsid w:val="00496910"/>
    <w:rsid w:val="00496A05"/>
    <w:rsid w:val="00496A99"/>
    <w:rsid w:val="00497087"/>
    <w:rsid w:val="00497167"/>
    <w:rsid w:val="00497475"/>
    <w:rsid w:val="00497A9F"/>
    <w:rsid w:val="00497BD8"/>
    <w:rsid w:val="00497DD6"/>
    <w:rsid w:val="004A07F0"/>
    <w:rsid w:val="004A0980"/>
    <w:rsid w:val="004A09F9"/>
    <w:rsid w:val="004A0D00"/>
    <w:rsid w:val="004A1197"/>
    <w:rsid w:val="004A1584"/>
    <w:rsid w:val="004A16F6"/>
    <w:rsid w:val="004A1742"/>
    <w:rsid w:val="004A26AE"/>
    <w:rsid w:val="004A2E53"/>
    <w:rsid w:val="004A2F58"/>
    <w:rsid w:val="004A305B"/>
    <w:rsid w:val="004A31C7"/>
    <w:rsid w:val="004A336E"/>
    <w:rsid w:val="004A3469"/>
    <w:rsid w:val="004A3D28"/>
    <w:rsid w:val="004A3EFC"/>
    <w:rsid w:val="004A415B"/>
    <w:rsid w:val="004A417B"/>
    <w:rsid w:val="004A487D"/>
    <w:rsid w:val="004A6576"/>
    <w:rsid w:val="004A6638"/>
    <w:rsid w:val="004A6833"/>
    <w:rsid w:val="004A7E28"/>
    <w:rsid w:val="004A7FCC"/>
    <w:rsid w:val="004B0630"/>
    <w:rsid w:val="004B0A31"/>
    <w:rsid w:val="004B0D80"/>
    <w:rsid w:val="004B23FE"/>
    <w:rsid w:val="004B2AA5"/>
    <w:rsid w:val="004B2B42"/>
    <w:rsid w:val="004B2E05"/>
    <w:rsid w:val="004B2FD0"/>
    <w:rsid w:val="004B3128"/>
    <w:rsid w:val="004B3426"/>
    <w:rsid w:val="004B3A9A"/>
    <w:rsid w:val="004B4002"/>
    <w:rsid w:val="004B46F9"/>
    <w:rsid w:val="004B4779"/>
    <w:rsid w:val="004B5151"/>
    <w:rsid w:val="004B58EC"/>
    <w:rsid w:val="004B5B8D"/>
    <w:rsid w:val="004B5E9C"/>
    <w:rsid w:val="004B5FB1"/>
    <w:rsid w:val="004B6318"/>
    <w:rsid w:val="004B6495"/>
    <w:rsid w:val="004B68C3"/>
    <w:rsid w:val="004B7156"/>
    <w:rsid w:val="004B7782"/>
    <w:rsid w:val="004C06EE"/>
    <w:rsid w:val="004C0B11"/>
    <w:rsid w:val="004C0E25"/>
    <w:rsid w:val="004C1B95"/>
    <w:rsid w:val="004C20E2"/>
    <w:rsid w:val="004C239B"/>
    <w:rsid w:val="004C24E0"/>
    <w:rsid w:val="004C29E0"/>
    <w:rsid w:val="004C2BC5"/>
    <w:rsid w:val="004C2C78"/>
    <w:rsid w:val="004C3031"/>
    <w:rsid w:val="004C308B"/>
    <w:rsid w:val="004C3640"/>
    <w:rsid w:val="004C3F7E"/>
    <w:rsid w:val="004C40F6"/>
    <w:rsid w:val="004C4440"/>
    <w:rsid w:val="004C49ED"/>
    <w:rsid w:val="004C4A94"/>
    <w:rsid w:val="004C5694"/>
    <w:rsid w:val="004C5D14"/>
    <w:rsid w:val="004C6317"/>
    <w:rsid w:val="004C6489"/>
    <w:rsid w:val="004C6EA6"/>
    <w:rsid w:val="004C76D9"/>
    <w:rsid w:val="004C7B1A"/>
    <w:rsid w:val="004C7FD4"/>
    <w:rsid w:val="004D060F"/>
    <w:rsid w:val="004D0C1A"/>
    <w:rsid w:val="004D0CCF"/>
    <w:rsid w:val="004D1463"/>
    <w:rsid w:val="004D16BD"/>
    <w:rsid w:val="004D1737"/>
    <w:rsid w:val="004D2B5A"/>
    <w:rsid w:val="004D2EB8"/>
    <w:rsid w:val="004D2F8E"/>
    <w:rsid w:val="004D3344"/>
    <w:rsid w:val="004D362B"/>
    <w:rsid w:val="004D383C"/>
    <w:rsid w:val="004D3C37"/>
    <w:rsid w:val="004D403E"/>
    <w:rsid w:val="004D412C"/>
    <w:rsid w:val="004D4B10"/>
    <w:rsid w:val="004D4DFC"/>
    <w:rsid w:val="004D4EE6"/>
    <w:rsid w:val="004D4EF5"/>
    <w:rsid w:val="004D516D"/>
    <w:rsid w:val="004D53EB"/>
    <w:rsid w:val="004D57C0"/>
    <w:rsid w:val="004D5EDE"/>
    <w:rsid w:val="004D69C9"/>
    <w:rsid w:val="004D700E"/>
    <w:rsid w:val="004D7282"/>
    <w:rsid w:val="004D7622"/>
    <w:rsid w:val="004D7D2D"/>
    <w:rsid w:val="004E01E6"/>
    <w:rsid w:val="004E1951"/>
    <w:rsid w:val="004E1AD1"/>
    <w:rsid w:val="004E1AF5"/>
    <w:rsid w:val="004E1FB2"/>
    <w:rsid w:val="004E2362"/>
    <w:rsid w:val="004E2388"/>
    <w:rsid w:val="004E2972"/>
    <w:rsid w:val="004E2EF6"/>
    <w:rsid w:val="004E35E9"/>
    <w:rsid w:val="004E3A87"/>
    <w:rsid w:val="004E3BF8"/>
    <w:rsid w:val="004E3D0D"/>
    <w:rsid w:val="004E3E6E"/>
    <w:rsid w:val="004E3F7B"/>
    <w:rsid w:val="004E3FD7"/>
    <w:rsid w:val="004E4276"/>
    <w:rsid w:val="004E4580"/>
    <w:rsid w:val="004E4A19"/>
    <w:rsid w:val="004E4AEA"/>
    <w:rsid w:val="004E507B"/>
    <w:rsid w:val="004E60C4"/>
    <w:rsid w:val="004E62D4"/>
    <w:rsid w:val="004E6406"/>
    <w:rsid w:val="004E6A92"/>
    <w:rsid w:val="004E6EAB"/>
    <w:rsid w:val="004E71E7"/>
    <w:rsid w:val="004E75A7"/>
    <w:rsid w:val="004E7CB0"/>
    <w:rsid w:val="004E7CE3"/>
    <w:rsid w:val="004F154F"/>
    <w:rsid w:val="004F30AC"/>
    <w:rsid w:val="004F326D"/>
    <w:rsid w:val="004F36F2"/>
    <w:rsid w:val="004F3863"/>
    <w:rsid w:val="004F3EE1"/>
    <w:rsid w:val="004F4063"/>
    <w:rsid w:val="004F4B74"/>
    <w:rsid w:val="004F4D65"/>
    <w:rsid w:val="004F4D85"/>
    <w:rsid w:val="004F4DC8"/>
    <w:rsid w:val="004F4F11"/>
    <w:rsid w:val="004F585C"/>
    <w:rsid w:val="004F5928"/>
    <w:rsid w:val="004F6B33"/>
    <w:rsid w:val="004F735E"/>
    <w:rsid w:val="004F7370"/>
    <w:rsid w:val="004F7AF9"/>
    <w:rsid w:val="004F7B38"/>
    <w:rsid w:val="004F7DD3"/>
    <w:rsid w:val="004F7E8D"/>
    <w:rsid w:val="00500255"/>
    <w:rsid w:val="0050029A"/>
    <w:rsid w:val="00500502"/>
    <w:rsid w:val="0050074D"/>
    <w:rsid w:val="00500BA6"/>
    <w:rsid w:val="00500BC1"/>
    <w:rsid w:val="00500CA1"/>
    <w:rsid w:val="00500EBA"/>
    <w:rsid w:val="00501300"/>
    <w:rsid w:val="00501B2B"/>
    <w:rsid w:val="0050314F"/>
    <w:rsid w:val="00503170"/>
    <w:rsid w:val="005031B8"/>
    <w:rsid w:val="005032CA"/>
    <w:rsid w:val="00503365"/>
    <w:rsid w:val="00503486"/>
    <w:rsid w:val="00503FEA"/>
    <w:rsid w:val="00504612"/>
    <w:rsid w:val="005047D0"/>
    <w:rsid w:val="00504BB7"/>
    <w:rsid w:val="00504D61"/>
    <w:rsid w:val="00504E10"/>
    <w:rsid w:val="00504EBA"/>
    <w:rsid w:val="00505065"/>
    <w:rsid w:val="005051E7"/>
    <w:rsid w:val="005053F7"/>
    <w:rsid w:val="0050596B"/>
    <w:rsid w:val="005066F2"/>
    <w:rsid w:val="005068BD"/>
    <w:rsid w:val="00506C4F"/>
    <w:rsid w:val="00506F87"/>
    <w:rsid w:val="00507081"/>
    <w:rsid w:val="0050717D"/>
    <w:rsid w:val="00507E0B"/>
    <w:rsid w:val="00510098"/>
    <w:rsid w:val="005108F7"/>
    <w:rsid w:val="00511032"/>
    <w:rsid w:val="00511857"/>
    <w:rsid w:val="00511A5A"/>
    <w:rsid w:val="00511DAD"/>
    <w:rsid w:val="0051267F"/>
    <w:rsid w:val="00512740"/>
    <w:rsid w:val="00512FC6"/>
    <w:rsid w:val="0051376D"/>
    <w:rsid w:val="0051388D"/>
    <w:rsid w:val="00513899"/>
    <w:rsid w:val="00513F2C"/>
    <w:rsid w:val="0051487D"/>
    <w:rsid w:val="00514BBC"/>
    <w:rsid w:val="00514FAF"/>
    <w:rsid w:val="0051529C"/>
    <w:rsid w:val="00515412"/>
    <w:rsid w:val="00515EC0"/>
    <w:rsid w:val="00515EDC"/>
    <w:rsid w:val="005160ED"/>
    <w:rsid w:val="00516738"/>
    <w:rsid w:val="0051680E"/>
    <w:rsid w:val="00516DCD"/>
    <w:rsid w:val="00517229"/>
    <w:rsid w:val="0051727E"/>
    <w:rsid w:val="00517A24"/>
    <w:rsid w:val="00517F24"/>
    <w:rsid w:val="005209BF"/>
    <w:rsid w:val="00520E19"/>
    <w:rsid w:val="0052104F"/>
    <w:rsid w:val="00521999"/>
    <w:rsid w:val="0052292C"/>
    <w:rsid w:val="00522A40"/>
    <w:rsid w:val="00522F55"/>
    <w:rsid w:val="00523479"/>
    <w:rsid w:val="005237A7"/>
    <w:rsid w:val="005239A0"/>
    <w:rsid w:val="00523C73"/>
    <w:rsid w:val="00524186"/>
    <w:rsid w:val="0052464E"/>
    <w:rsid w:val="00524C8D"/>
    <w:rsid w:val="00525538"/>
    <w:rsid w:val="0052597F"/>
    <w:rsid w:val="00525C3A"/>
    <w:rsid w:val="00525D5E"/>
    <w:rsid w:val="0052645E"/>
    <w:rsid w:val="005267CD"/>
    <w:rsid w:val="00526FAA"/>
    <w:rsid w:val="00527139"/>
    <w:rsid w:val="005277D2"/>
    <w:rsid w:val="00527EDE"/>
    <w:rsid w:val="0053068C"/>
    <w:rsid w:val="0053071F"/>
    <w:rsid w:val="0053088D"/>
    <w:rsid w:val="00530DD1"/>
    <w:rsid w:val="00531E3C"/>
    <w:rsid w:val="005322B5"/>
    <w:rsid w:val="005327B3"/>
    <w:rsid w:val="00532F16"/>
    <w:rsid w:val="00533D00"/>
    <w:rsid w:val="00533D58"/>
    <w:rsid w:val="0053482E"/>
    <w:rsid w:val="005348AF"/>
    <w:rsid w:val="00534B85"/>
    <w:rsid w:val="00534D3C"/>
    <w:rsid w:val="00535134"/>
    <w:rsid w:val="0053531C"/>
    <w:rsid w:val="005355DC"/>
    <w:rsid w:val="00535845"/>
    <w:rsid w:val="005358A5"/>
    <w:rsid w:val="00535E12"/>
    <w:rsid w:val="005363A0"/>
    <w:rsid w:val="00536E79"/>
    <w:rsid w:val="00537517"/>
    <w:rsid w:val="005376EB"/>
    <w:rsid w:val="00537A84"/>
    <w:rsid w:val="00537B7A"/>
    <w:rsid w:val="005407C1"/>
    <w:rsid w:val="00540BBE"/>
    <w:rsid w:val="005410BC"/>
    <w:rsid w:val="005411D9"/>
    <w:rsid w:val="00541406"/>
    <w:rsid w:val="00541636"/>
    <w:rsid w:val="005416DA"/>
    <w:rsid w:val="00541733"/>
    <w:rsid w:val="00541DE2"/>
    <w:rsid w:val="00541EAF"/>
    <w:rsid w:val="005422AF"/>
    <w:rsid w:val="0054279E"/>
    <w:rsid w:val="00542964"/>
    <w:rsid w:val="00542C94"/>
    <w:rsid w:val="005430A9"/>
    <w:rsid w:val="00543464"/>
    <w:rsid w:val="00543532"/>
    <w:rsid w:val="0054423C"/>
    <w:rsid w:val="005443B9"/>
    <w:rsid w:val="005445C1"/>
    <w:rsid w:val="00545B14"/>
    <w:rsid w:val="00545DA4"/>
    <w:rsid w:val="00545E7B"/>
    <w:rsid w:val="0054609F"/>
    <w:rsid w:val="00546105"/>
    <w:rsid w:val="0054636D"/>
    <w:rsid w:val="00546843"/>
    <w:rsid w:val="00546950"/>
    <w:rsid w:val="00546D6C"/>
    <w:rsid w:val="00546DA3"/>
    <w:rsid w:val="005470FC"/>
    <w:rsid w:val="00547266"/>
    <w:rsid w:val="00547E57"/>
    <w:rsid w:val="00550C4B"/>
    <w:rsid w:val="00551D62"/>
    <w:rsid w:val="00551D84"/>
    <w:rsid w:val="005520F7"/>
    <w:rsid w:val="005524B9"/>
    <w:rsid w:val="00552A62"/>
    <w:rsid w:val="00553238"/>
    <w:rsid w:val="00553584"/>
    <w:rsid w:val="005539B3"/>
    <w:rsid w:val="005541F2"/>
    <w:rsid w:val="005542DF"/>
    <w:rsid w:val="00554E4A"/>
    <w:rsid w:val="00555251"/>
    <w:rsid w:val="00555A0D"/>
    <w:rsid w:val="00555C97"/>
    <w:rsid w:val="0055640A"/>
    <w:rsid w:val="005566DA"/>
    <w:rsid w:val="00557294"/>
    <w:rsid w:val="005577FE"/>
    <w:rsid w:val="00557E59"/>
    <w:rsid w:val="00560AC8"/>
    <w:rsid w:val="00560D85"/>
    <w:rsid w:val="00561264"/>
    <w:rsid w:val="005614B2"/>
    <w:rsid w:val="00561501"/>
    <w:rsid w:val="00561B43"/>
    <w:rsid w:val="00561D2F"/>
    <w:rsid w:val="00561ECD"/>
    <w:rsid w:val="00562036"/>
    <w:rsid w:val="005622C2"/>
    <w:rsid w:val="005637F8"/>
    <w:rsid w:val="005640F3"/>
    <w:rsid w:val="00564451"/>
    <w:rsid w:val="0056456F"/>
    <w:rsid w:val="00564738"/>
    <w:rsid w:val="0056499F"/>
    <w:rsid w:val="005650B5"/>
    <w:rsid w:val="005654AE"/>
    <w:rsid w:val="00565A94"/>
    <w:rsid w:val="00565BAD"/>
    <w:rsid w:val="00565DF0"/>
    <w:rsid w:val="00566D01"/>
    <w:rsid w:val="00567C68"/>
    <w:rsid w:val="00567FF6"/>
    <w:rsid w:val="00570757"/>
    <w:rsid w:val="005715C2"/>
    <w:rsid w:val="00571726"/>
    <w:rsid w:val="00571A0A"/>
    <w:rsid w:val="005725A4"/>
    <w:rsid w:val="005728F5"/>
    <w:rsid w:val="00572C13"/>
    <w:rsid w:val="0057351C"/>
    <w:rsid w:val="00573544"/>
    <w:rsid w:val="00573FAC"/>
    <w:rsid w:val="00574029"/>
    <w:rsid w:val="00574417"/>
    <w:rsid w:val="005744E6"/>
    <w:rsid w:val="00574670"/>
    <w:rsid w:val="005746B8"/>
    <w:rsid w:val="00574DEC"/>
    <w:rsid w:val="00574FE8"/>
    <w:rsid w:val="00575175"/>
    <w:rsid w:val="005755AD"/>
    <w:rsid w:val="00575DCE"/>
    <w:rsid w:val="00576236"/>
    <w:rsid w:val="00576C0A"/>
    <w:rsid w:val="005772F3"/>
    <w:rsid w:val="0057761E"/>
    <w:rsid w:val="00577767"/>
    <w:rsid w:val="00577F64"/>
    <w:rsid w:val="005801BA"/>
    <w:rsid w:val="005803A3"/>
    <w:rsid w:val="00580543"/>
    <w:rsid w:val="00580660"/>
    <w:rsid w:val="00580778"/>
    <w:rsid w:val="00580D1E"/>
    <w:rsid w:val="00581024"/>
    <w:rsid w:val="005812F6"/>
    <w:rsid w:val="005814D9"/>
    <w:rsid w:val="00581DF0"/>
    <w:rsid w:val="00582018"/>
    <w:rsid w:val="00582039"/>
    <w:rsid w:val="005821C6"/>
    <w:rsid w:val="0058222A"/>
    <w:rsid w:val="005824E5"/>
    <w:rsid w:val="0058299E"/>
    <w:rsid w:val="005829F3"/>
    <w:rsid w:val="00582A7A"/>
    <w:rsid w:val="00582B9F"/>
    <w:rsid w:val="00582C17"/>
    <w:rsid w:val="00582E6D"/>
    <w:rsid w:val="0058330E"/>
    <w:rsid w:val="00583718"/>
    <w:rsid w:val="005838A6"/>
    <w:rsid w:val="0058403C"/>
    <w:rsid w:val="005842D4"/>
    <w:rsid w:val="0058432A"/>
    <w:rsid w:val="00584B63"/>
    <w:rsid w:val="00584BC5"/>
    <w:rsid w:val="00585227"/>
    <w:rsid w:val="00585598"/>
    <w:rsid w:val="00585982"/>
    <w:rsid w:val="00585CA9"/>
    <w:rsid w:val="00586540"/>
    <w:rsid w:val="005865EB"/>
    <w:rsid w:val="00586953"/>
    <w:rsid w:val="00586BCD"/>
    <w:rsid w:val="00587A1E"/>
    <w:rsid w:val="005901DF"/>
    <w:rsid w:val="00590669"/>
    <w:rsid w:val="00591249"/>
    <w:rsid w:val="00592294"/>
    <w:rsid w:val="005928AD"/>
    <w:rsid w:val="00592B9A"/>
    <w:rsid w:val="00592E01"/>
    <w:rsid w:val="005931B6"/>
    <w:rsid w:val="005936BF"/>
    <w:rsid w:val="00593A26"/>
    <w:rsid w:val="0059439D"/>
    <w:rsid w:val="0059529B"/>
    <w:rsid w:val="00595434"/>
    <w:rsid w:val="0059570D"/>
    <w:rsid w:val="00595CD7"/>
    <w:rsid w:val="00596004"/>
    <w:rsid w:val="00596834"/>
    <w:rsid w:val="00596865"/>
    <w:rsid w:val="005968C7"/>
    <w:rsid w:val="00596A53"/>
    <w:rsid w:val="005973A5"/>
    <w:rsid w:val="0059741F"/>
    <w:rsid w:val="005979B2"/>
    <w:rsid w:val="005979CC"/>
    <w:rsid w:val="005A0501"/>
    <w:rsid w:val="005A052A"/>
    <w:rsid w:val="005A0901"/>
    <w:rsid w:val="005A0D14"/>
    <w:rsid w:val="005A14D1"/>
    <w:rsid w:val="005A1770"/>
    <w:rsid w:val="005A1C1F"/>
    <w:rsid w:val="005A2740"/>
    <w:rsid w:val="005A2EB2"/>
    <w:rsid w:val="005A36FC"/>
    <w:rsid w:val="005A37C7"/>
    <w:rsid w:val="005A392E"/>
    <w:rsid w:val="005A3BF5"/>
    <w:rsid w:val="005A41A9"/>
    <w:rsid w:val="005A4C4A"/>
    <w:rsid w:val="005A4D00"/>
    <w:rsid w:val="005A4E3F"/>
    <w:rsid w:val="005A4EA0"/>
    <w:rsid w:val="005A5D6C"/>
    <w:rsid w:val="005A7C49"/>
    <w:rsid w:val="005B001F"/>
    <w:rsid w:val="005B0799"/>
    <w:rsid w:val="005B0877"/>
    <w:rsid w:val="005B0AEF"/>
    <w:rsid w:val="005B0BCD"/>
    <w:rsid w:val="005B1303"/>
    <w:rsid w:val="005B21E5"/>
    <w:rsid w:val="005B23BC"/>
    <w:rsid w:val="005B2CBF"/>
    <w:rsid w:val="005B2DA4"/>
    <w:rsid w:val="005B2DC0"/>
    <w:rsid w:val="005B2E0E"/>
    <w:rsid w:val="005B2EB6"/>
    <w:rsid w:val="005B320A"/>
    <w:rsid w:val="005B4407"/>
    <w:rsid w:val="005B45A4"/>
    <w:rsid w:val="005B4992"/>
    <w:rsid w:val="005B4DD8"/>
    <w:rsid w:val="005B4E09"/>
    <w:rsid w:val="005B4F93"/>
    <w:rsid w:val="005B5100"/>
    <w:rsid w:val="005B5974"/>
    <w:rsid w:val="005B6CF0"/>
    <w:rsid w:val="005B6DB5"/>
    <w:rsid w:val="005B70CD"/>
    <w:rsid w:val="005B73D5"/>
    <w:rsid w:val="005B75F7"/>
    <w:rsid w:val="005B76C1"/>
    <w:rsid w:val="005B76F0"/>
    <w:rsid w:val="005B785D"/>
    <w:rsid w:val="005B787E"/>
    <w:rsid w:val="005C0159"/>
    <w:rsid w:val="005C1B52"/>
    <w:rsid w:val="005C24A3"/>
    <w:rsid w:val="005C2562"/>
    <w:rsid w:val="005C2C37"/>
    <w:rsid w:val="005C3227"/>
    <w:rsid w:val="005C349E"/>
    <w:rsid w:val="005C35E0"/>
    <w:rsid w:val="005C38CE"/>
    <w:rsid w:val="005C3EE0"/>
    <w:rsid w:val="005C405F"/>
    <w:rsid w:val="005C4878"/>
    <w:rsid w:val="005C495C"/>
    <w:rsid w:val="005C4B00"/>
    <w:rsid w:val="005C560C"/>
    <w:rsid w:val="005C56EF"/>
    <w:rsid w:val="005C570B"/>
    <w:rsid w:val="005C58D8"/>
    <w:rsid w:val="005C5B3D"/>
    <w:rsid w:val="005C5D62"/>
    <w:rsid w:val="005C6611"/>
    <w:rsid w:val="005C767E"/>
    <w:rsid w:val="005D08BA"/>
    <w:rsid w:val="005D18C8"/>
    <w:rsid w:val="005D1B42"/>
    <w:rsid w:val="005D1D37"/>
    <w:rsid w:val="005D2A48"/>
    <w:rsid w:val="005D2DB6"/>
    <w:rsid w:val="005D352B"/>
    <w:rsid w:val="005D35C5"/>
    <w:rsid w:val="005D36B2"/>
    <w:rsid w:val="005D3F33"/>
    <w:rsid w:val="005D45A7"/>
    <w:rsid w:val="005D47EA"/>
    <w:rsid w:val="005D4B1A"/>
    <w:rsid w:val="005D4B53"/>
    <w:rsid w:val="005D4D9D"/>
    <w:rsid w:val="005D5348"/>
    <w:rsid w:val="005D54E9"/>
    <w:rsid w:val="005D56E6"/>
    <w:rsid w:val="005D6480"/>
    <w:rsid w:val="005D6DC1"/>
    <w:rsid w:val="005D6E36"/>
    <w:rsid w:val="005D6FC4"/>
    <w:rsid w:val="005D700C"/>
    <w:rsid w:val="005D751A"/>
    <w:rsid w:val="005D77BB"/>
    <w:rsid w:val="005D7ADE"/>
    <w:rsid w:val="005D7E86"/>
    <w:rsid w:val="005E0C88"/>
    <w:rsid w:val="005E0D3E"/>
    <w:rsid w:val="005E0E96"/>
    <w:rsid w:val="005E128C"/>
    <w:rsid w:val="005E15D1"/>
    <w:rsid w:val="005E163B"/>
    <w:rsid w:val="005E1A9B"/>
    <w:rsid w:val="005E1B3B"/>
    <w:rsid w:val="005E1F41"/>
    <w:rsid w:val="005E2581"/>
    <w:rsid w:val="005E27A9"/>
    <w:rsid w:val="005E2EC9"/>
    <w:rsid w:val="005E3514"/>
    <w:rsid w:val="005E4063"/>
    <w:rsid w:val="005E40CF"/>
    <w:rsid w:val="005E461A"/>
    <w:rsid w:val="005E462B"/>
    <w:rsid w:val="005E4905"/>
    <w:rsid w:val="005E57FB"/>
    <w:rsid w:val="005E5888"/>
    <w:rsid w:val="005E59B6"/>
    <w:rsid w:val="005E5CA8"/>
    <w:rsid w:val="005E5E69"/>
    <w:rsid w:val="005E7674"/>
    <w:rsid w:val="005E7F8E"/>
    <w:rsid w:val="005F0588"/>
    <w:rsid w:val="005F094A"/>
    <w:rsid w:val="005F0C72"/>
    <w:rsid w:val="005F0FC3"/>
    <w:rsid w:val="005F1576"/>
    <w:rsid w:val="005F1600"/>
    <w:rsid w:val="005F25E1"/>
    <w:rsid w:val="005F2751"/>
    <w:rsid w:val="005F2AC5"/>
    <w:rsid w:val="005F30E3"/>
    <w:rsid w:val="005F3125"/>
    <w:rsid w:val="005F319B"/>
    <w:rsid w:val="005F3967"/>
    <w:rsid w:val="005F3A95"/>
    <w:rsid w:val="005F3BAA"/>
    <w:rsid w:val="005F4111"/>
    <w:rsid w:val="005F5032"/>
    <w:rsid w:val="005F5ACC"/>
    <w:rsid w:val="005F61BF"/>
    <w:rsid w:val="005F6394"/>
    <w:rsid w:val="005F6D37"/>
    <w:rsid w:val="005F769F"/>
    <w:rsid w:val="005F772C"/>
    <w:rsid w:val="005F7C78"/>
    <w:rsid w:val="005F7D6D"/>
    <w:rsid w:val="005F7F56"/>
    <w:rsid w:val="006004B4"/>
    <w:rsid w:val="00600A30"/>
    <w:rsid w:val="00600D21"/>
    <w:rsid w:val="006012A7"/>
    <w:rsid w:val="00601E43"/>
    <w:rsid w:val="00602317"/>
    <w:rsid w:val="00602873"/>
    <w:rsid w:val="006028CE"/>
    <w:rsid w:val="00602AC7"/>
    <w:rsid w:val="00602C05"/>
    <w:rsid w:val="00602CC9"/>
    <w:rsid w:val="006030A3"/>
    <w:rsid w:val="0060337D"/>
    <w:rsid w:val="006045FF"/>
    <w:rsid w:val="00604C50"/>
    <w:rsid w:val="00604FD2"/>
    <w:rsid w:val="00605082"/>
    <w:rsid w:val="0060512C"/>
    <w:rsid w:val="00605137"/>
    <w:rsid w:val="006062BA"/>
    <w:rsid w:val="00606C27"/>
    <w:rsid w:val="00606F80"/>
    <w:rsid w:val="00607089"/>
    <w:rsid w:val="00607481"/>
    <w:rsid w:val="00607D51"/>
    <w:rsid w:val="00610390"/>
    <w:rsid w:val="00610440"/>
    <w:rsid w:val="0061074B"/>
    <w:rsid w:val="006107B1"/>
    <w:rsid w:val="00610852"/>
    <w:rsid w:val="00610E27"/>
    <w:rsid w:val="00611185"/>
    <w:rsid w:val="00611242"/>
    <w:rsid w:val="0061198B"/>
    <w:rsid w:val="006124D2"/>
    <w:rsid w:val="00612568"/>
    <w:rsid w:val="00612713"/>
    <w:rsid w:val="00612D9A"/>
    <w:rsid w:val="00613393"/>
    <w:rsid w:val="00613676"/>
    <w:rsid w:val="006139BB"/>
    <w:rsid w:val="00613D1B"/>
    <w:rsid w:val="0061457C"/>
    <w:rsid w:val="0061570A"/>
    <w:rsid w:val="006158B2"/>
    <w:rsid w:val="006164CC"/>
    <w:rsid w:val="00616B36"/>
    <w:rsid w:val="0061701F"/>
    <w:rsid w:val="006172C3"/>
    <w:rsid w:val="00617608"/>
    <w:rsid w:val="00620498"/>
    <w:rsid w:val="00621F55"/>
    <w:rsid w:val="00621F6E"/>
    <w:rsid w:val="006229F5"/>
    <w:rsid w:val="00622E7E"/>
    <w:rsid w:val="00623500"/>
    <w:rsid w:val="00623763"/>
    <w:rsid w:val="00623D08"/>
    <w:rsid w:val="006243B7"/>
    <w:rsid w:val="006243C9"/>
    <w:rsid w:val="006251FE"/>
    <w:rsid w:val="00625251"/>
    <w:rsid w:val="00625CB8"/>
    <w:rsid w:val="00625E2F"/>
    <w:rsid w:val="0062609E"/>
    <w:rsid w:val="00626537"/>
    <w:rsid w:val="00626737"/>
    <w:rsid w:val="00626B34"/>
    <w:rsid w:val="00626D96"/>
    <w:rsid w:val="00626E0A"/>
    <w:rsid w:val="006274CC"/>
    <w:rsid w:val="0062799D"/>
    <w:rsid w:val="00630EAF"/>
    <w:rsid w:val="00631117"/>
    <w:rsid w:val="006315DF"/>
    <w:rsid w:val="006318CA"/>
    <w:rsid w:val="00631A21"/>
    <w:rsid w:val="00631C17"/>
    <w:rsid w:val="0063262E"/>
    <w:rsid w:val="00632DCC"/>
    <w:rsid w:val="00632DFF"/>
    <w:rsid w:val="00632FBB"/>
    <w:rsid w:val="00633123"/>
    <w:rsid w:val="006335C7"/>
    <w:rsid w:val="006342F0"/>
    <w:rsid w:val="00634B47"/>
    <w:rsid w:val="00635F16"/>
    <w:rsid w:val="006364AD"/>
    <w:rsid w:val="00636511"/>
    <w:rsid w:val="00636AE0"/>
    <w:rsid w:val="00636BB9"/>
    <w:rsid w:val="00636C88"/>
    <w:rsid w:val="00636F23"/>
    <w:rsid w:val="006373C4"/>
    <w:rsid w:val="00637BC3"/>
    <w:rsid w:val="00637EBC"/>
    <w:rsid w:val="00640A5D"/>
    <w:rsid w:val="00640B3E"/>
    <w:rsid w:val="00641073"/>
    <w:rsid w:val="006413D9"/>
    <w:rsid w:val="006418E8"/>
    <w:rsid w:val="00641B4D"/>
    <w:rsid w:val="00641DB1"/>
    <w:rsid w:val="0064355D"/>
    <w:rsid w:val="00643943"/>
    <w:rsid w:val="00643B59"/>
    <w:rsid w:val="0064464A"/>
    <w:rsid w:val="00644886"/>
    <w:rsid w:val="00644E95"/>
    <w:rsid w:val="00645189"/>
    <w:rsid w:val="00645E08"/>
    <w:rsid w:val="00646161"/>
    <w:rsid w:val="00646222"/>
    <w:rsid w:val="0064627D"/>
    <w:rsid w:val="006464BC"/>
    <w:rsid w:val="006468EF"/>
    <w:rsid w:val="00647196"/>
    <w:rsid w:val="0064745C"/>
    <w:rsid w:val="006475AE"/>
    <w:rsid w:val="00647FFD"/>
    <w:rsid w:val="006502D7"/>
    <w:rsid w:val="0065081D"/>
    <w:rsid w:val="00650B49"/>
    <w:rsid w:val="00650BB5"/>
    <w:rsid w:val="00650FB0"/>
    <w:rsid w:val="00651281"/>
    <w:rsid w:val="006518BF"/>
    <w:rsid w:val="00651C9F"/>
    <w:rsid w:val="006524B3"/>
    <w:rsid w:val="0065294F"/>
    <w:rsid w:val="00652EC9"/>
    <w:rsid w:val="00653764"/>
    <w:rsid w:val="00653B31"/>
    <w:rsid w:val="006546AC"/>
    <w:rsid w:val="00655C68"/>
    <w:rsid w:val="006561D4"/>
    <w:rsid w:val="006563E2"/>
    <w:rsid w:val="00656695"/>
    <w:rsid w:val="006568FD"/>
    <w:rsid w:val="006571A0"/>
    <w:rsid w:val="00657214"/>
    <w:rsid w:val="00660199"/>
    <w:rsid w:val="006606A3"/>
    <w:rsid w:val="0066078C"/>
    <w:rsid w:val="00660CD5"/>
    <w:rsid w:val="006617C8"/>
    <w:rsid w:val="00661B99"/>
    <w:rsid w:val="00661D31"/>
    <w:rsid w:val="006624E1"/>
    <w:rsid w:val="00662D7A"/>
    <w:rsid w:val="00663C4E"/>
    <w:rsid w:val="00663F63"/>
    <w:rsid w:val="00663FB9"/>
    <w:rsid w:val="00663FC1"/>
    <w:rsid w:val="006640A3"/>
    <w:rsid w:val="006640A4"/>
    <w:rsid w:val="00664549"/>
    <w:rsid w:val="0066494A"/>
    <w:rsid w:val="00664989"/>
    <w:rsid w:val="006649E3"/>
    <w:rsid w:val="00665887"/>
    <w:rsid w:val="00665B18"/>
    <w:rsid w:val="00665FAC"/>
    <w:rsid w:val="00666040"/>
    <w:rsid w:val="00666136"/>
    <w:rsid w:val="006662AF"/>
    <w:rsid w:val="006663C2"/>
    <w:rsid w:val="006665D3"/>
    <w:rsid w:val="00666AF4"/>
    <w:rsid w:val="00666D1C"/>
    <w:rsid w:val="00667131"/>
    <w:rsid w:val="006673BB"/>
    <w:rsid w:val="00667473"/>
    <w:rsid w:val="00667A7E"/>
    <w:rsid w:val="00667C17"/>
    <w:rsid w:val="00667F71"/>
    <w:rsid w:val="006702DB"/>
    <w:rsid w:val="00670470"/>
    <w:rsid w:val="00670A89"/>
    <w:rsid w:val="0067156F"/>
    <w:rsid w:val="0067163A"/>
    <w:rsid w:val="00671CAD"/>
    <w:rsid w:val="00671FE4"/>
    <w:rsid w:val="006722D5"/>
    <w:rsid w:val="006725B4"/>
    <w:rsid w:val="00673796"/>
    <w:rsid w:val="00673E7D"/>
    <w:rsid w:val="006741DF"/>
    <w:rsid w:val="0067451C"/>
    <w:rsid w:val="00675165"/>
    <w:rsid w:val="00675282"/>
    <w:rsid w:val="0067559C"/>
    <w:rsid w:val="00675784"/>
    <w:rsid w:val="006757CC"/>
    <w:rsid w:val="00675898"/>
    <w:rsid w:val="00675CCB"/>
    <w:rsid w:val="00675E88"/>
    <w:rsid w:val="00676102"/>
    <w:rsid w:val="00676842"/>
    <w:rsid w:val="00676D13"/>
    <w:rsid w:val="0067704D"/>
    <w:rsid w:val="00677546"/>
    <w:rsid w:val="0067792F"/>
    <w:rsid w:val="00677DEA"/>
    <w:rsid w:val="00677FCC"/>
    <w:rsid w:val="0068003E"/>
    <w:rsid w:val="006802E1"/>
    <w:rsid w:val="00680519"/>
    <w:rsid w:val="00680689"/>
    <w:rsid w:val="00680C67"/>
    <w:rsid w:val="00680DFA"/>
    <w:rsid w:val="006815E0"/>
    <w:rsid w:val="00681919"/>
    <w:rsid w:val="00681A36"/>
    <w:rsid w:val="00681DAA"/>
    <w:rsid w:val="00683511"/>
    <w:rsid w:val="0068379F"/>
    <w:rsid w:val="006841DF"/>
    <w:rsid w:val="00685912"/>
    <w:rsid w:val="00685EEF"/>
    <w:rsid w:val="00686324"/>
    <w:rsid w:val="00687547"/>
    <w:rsid w:val="00687E31"/>
    <w:rsid w:val="00687EFA"/>
    <w:rsid w:val="006902A7"/>
    <w:rsid w:val="00690503"/>
    <w:rsid w:val="006905C4"/>
    <w:rsid w:val="00691CAC"/>
    <w:rsid w:val="00692020"/>
    <w:rsid w:val="006924F5"/>
    <w:rsid w:val="00692544"/>
    <w:rsid w:val="006933EA"/>
    <w:rsid w:val="0069372B"/>
    <w:rsid w:val="00693FD5"/>
    <w:rsid w:val="006941D8"/>
    <w:rsid w:val="0069434B"/>
    <w:rsid w:val="0069435B"/>
    <w:rsid w:val="00694CAD"/>
    <w:rsid w:val="00694E67"/>
    <w:rsid w:val="00694F6B"/>
    <w:rsid w:val="00695517"/>
    <w:rsid w:val="006955C9"/>
    <w:rsid w:val="0069576C"/>
    <w:rsid w:val="00697003"/>
    <w:rsid w:val="006970EE"/>
    <w:rsid w:val="006971B5"/>
    <w:rsid w:val="006971E5"/>
    <w:rsid w:val="00697271"/>
    <w:rsid w:val="00697358"/>
    <w:rsid w:val="00697520"/>
    <w:rsid w:val="00697D28"/>
    <w:rsid w:val="006A0103"/>
    <w:rsid w:val="006A0457"/>
    <w:rsid w:val="006A0CBD"/>
    <w:rsid w:val="006A103E"/>
    <w:rsid w:val="006A1060"/>
    <w:rsid w:val="006A133E"/>
    <w:rsid w:val="006A169E"/>
    <w:rsid w:val="006A18CF"/>
    <w:rsid w:val="006A1B7C"/>
    <w:rsid w:val="006A2270"/>
    <w:rsid w:val="006A22C9"/>
    <w:rsid w:val="006A2454"/>
    <w:rsid w:val="006A2FDD"/>
    <w:rsid w:val="006A3BEA"/>
    <w:rsid w:val="006A3DEC"/>
    <w:rsid w:val="006A4583"/>
    <w:rsid w:val="006A50F0"/>
    <w:rsid w:val="006A5B4D"/>
    <w:rsid w:val="006A5D7E"/>
    <w:rsid w:val="006A5D94"/>
    <w:rsid w:val="006A5DA1"/>
    <w:rsid w:val="006A5E8C"/>
    <w:rsid w:val="006A5F42"/>
    <w:rsid w:val="006A65A2"/>
    <w:rsid w:val="006A6628"/>
    <w:rsid w:val="006A66BC"/>
    <w:rsid w:val="006A69E3"/>
    <w:rsid w:val="006A6F9D"/>
    <w:rsid w:val="006A7868"/>
    <w:rsid w:val="006A78C2"/>
    <w:rsid w:val="006B010F"/>
    <w:rsid w:val="006B04E9"/>
    <w:rsid w:val="006B11BE"/>
    <w:rsid w:val="006B1E24"/>
    <w:rsid w:val="006B20AD"/>
    <w:rsid w:val="006B26F0"/>
    <w:rsid w:val="006B352D"/>
    <w:rsid w:val="006B363B"/>
    <w:rsid w:val="006B39AB"/>
    <w:rsid w:val="006B3C13"/>
    <w:rsid w:val="006B3F4C"/>
    <w:rsid w:val="006B421F"/>
    <w:rsid w:val="006B43AC"/>
    <w:rsid w:val="006B46D9"/>
    <w:rsid w:val="006B48C8"/>
    <w:rsid w:val="006B5316"/>
    <w:rsid w:val="006B5396"/>
    <w:rsid w:val="006B53DB"/>
    <w:rsid w:val="006B565E"/>
    <w:rsid w:val="006B5746"/>
    <w:rsid w:val="006B5C70"/>
    <w:rsid w:val="006B5DB2"/>
    <w:rsid w:val="006B5DB7"/>
    <w:rsid w:val="006B6AB1"/>
    <w:rsid w:val="006B6FE6"/>
    <w:rsid w:val="006B73C6"/>
    <w:rsid w:val="006B74AB"/>
    <w:rsid w:val="006B7AA3"/>
    <w:rsid w:val="006B7DBF"/>
    <w:rsid w:val="006C06F8"/>
    <w:rsid w:val="006C07D9"/>
    <w:rsid w:val="006C08B8"/>
    <w:rsid w:val="006C0904"/>
    <w:rsid w:val="006C0AAC"/>
    <w:rsid w:val="006C0BA0"/>
    <w:rsid w:val="006C0F18"/>
    <w:rsid w:val="006C0F45"/>
    <w:rsid w:val="006C0FA8"/>
    <w:rsid w:val="006C1274"/>
    <w:rsid w:val="006C1E63"/>
    <w:rsid w:val="006C23EE"/>
    <w:rsid w:val="006C2954"/>
    <w:rsid w:val="006C32CA"/>
    <w:rsid w:val="006C3608"/>
    <w:rsid w:val="006C3E11"/>
    <w:rsid w:val="006C51DE"/>
    <w:rsid w:val="006C572F"/>
    <w:rsid w:val="006C5BE7"/>
    <w:rsid w:val="006C5DB9"/>
    <w:rsid w:val="006C64D4"/>
    <w:rsid w:val="006C65D5"/>
    <w:rsid w:val="006C7108"/>
    <w:rsid w:val="006C7B0C"/>
    <w:rsid w:val="006C7B42"/>
    <w:rsid w:val="006D09DB"/>
    <w:rsid w:val="006D0DC2"/>
    <w:rsid w:val="006D10D2"/>
    <w:rsid w:val="006D1A6B"/>
    <w:rsid w:val="006D1D61"/>
    <w:rsid w:val="006D2D34"/>
    <w:rsid w:val="006D3034"/>
    <w:rsid w:val="006D330E"/>
    <w:rsid w:val="006D37BA"/>
    <w:rsid w:val="006D3AF9"/>
    <w:rsid w:val="006D48AE"/>
    <w:rsid w:val="006D4FDE"/>
    <w:rsid w:val="006D5270"/>
    <w:rsid w:val="006D56FB"/>
    <w:rsid w:val="006D592B"/>
    <w:rsid w:val="006D5B45"/>
    <w:rsid w:val="006D5CCB"/>
    <w:rsid w:val="006D6047"/>
    <w:rsid w:val="006D6187"/>
    <w:rsid w:val="006D6E4E"/>
    <w:rsid w:val="006D7304"/>
    <w:rsid w:val="006D7D02"/>
    <w:rsid w:val="006E02C9"/>
    <w:rsid w:val="006E0D70"/>
    <w:rsid w:val="006E1007"/>
    <w:rsid w:val="006E102F"/>
    <w:rsid w:val="006E1707"/>
    <w:rsid w:val="006E17FA"/>
    <w:rsid w:val="006E1E0D"/>
    <w:rsid w:val="006E238D"/>
    <w:rsid w:val="006E2482"/>
    <w:rsid w:val="006E24D5"/>
    <w:rsid w:val="006E2EE3"/>
    <w:rsid w:val="006E35A5"/>
    <w:rsid w:val="006E4293"/>
    <w:rsid w:val="006E429F"/>
    <w:rsid w:val="006E4EE3"/>
    <w:rsid w:val="006E5058"/>
    <w:rsid w:val="006E51DC"/>
    <w:rsid w:val="006E5A2A"/>
    <w:rsid w:val="006E623B"/>
    <w:rsid w:val="006E660C"/>
    <w:rsid w:val="006E6746"/>
    <w:rsid w:val="006E6754"/>
    <w:rsid w:val="006E68EA"/>
    <w:rsid w:val="006E6FE5"/>
    <w:rsid w:val="006E740A"/>
    <w:rsid w:val="006E75FA"/>
    <w:rsid w:val="006E7C3F"/>
    <w:rsid w:val="006E7DDE"/>
    <w:rsid w:val="006E7E27"/>
    <w:rsid w:val="006F0262"/>
    <w:rsid w:val="006F0753"/>
    <w:rsid w:val="006F0D47"/>
    <w:rsid w:val="006F11F6"/>
    <w:rsid w:val="006F1A0D"/>
    <w:rsid w:val="006F1E9D"/>
    <w:rsid w:val="006F2D8A"/>
    <w:rsid w:val="006F2E39"/>
    <w:rsid w:val="006F307A"/>
    <w:rsid w:val="006F34B5"/>
    <w:rsid w:val="006F3725"/>
    <w:rsid w:val="006F372C"/>
    <w:rsid w:val="006F3792"/>
    <w:rsid w:val="006F41F8"/>
    <w:rsid w:val="006F4C6F"/>
    <w:rsid w:val="006F5832"/>
    <w:rsid w:val="006F5ABD"/>
    <w:rsid w:val="006F5B2F"/>
    <w:rsid w:val="006F5C05"/>
    <w:rsid w:val="006F63E8"/>
    <w:rsid w:val="006F71C9"/>
    <w:rsid w:val="006F7FB9"/>
    <w:rsid w:val="007004D0"/>
    <w:rsid w:val="00700A92"/>
    <w:rsid w:val="007013BD"/>
    <w:rsid w:val="007013E8"/>
    <w:rsid w:val="007013F1"/>
    <w:rsid w:val="00701742"/>
    <w:rsid w:val="00701BFC"/>
    <w:rsid w:val="00701E54"/>
    <w:rsid w:val="00702945"/>
    <w:rsid w:val="00702B7E"/>
    <w:rsid w:val="00702B80"/>
    <w:rsid w:val="00702FD0"/>
    <w:rsid w:val="007032AF"/>
    <w:rsid w:val="00703BE6"/>
    <w:rsid w:val="00703C1B"/>
    <w:rsid w:val="00703ECA"/>
    <w:rsid w:val="00703F74"/>
    <w:rsid w:val="00704799"/>
    <w:rsid w:val="00704E2A"/>
    <w:rsid w:val="007051CF"/>
    <w:rsid w:val="0070591E"/>
    <w:rsid w:val="00706056"/>
    <w:rsid w:val="00706738"/>
    <w:rsid w:val="007069B6"/>
    <w:rsid w:val="00706BE3"/>
    <w:rsid w:val="00706C51"/>
    <w:rsid w:val="00706D1F"/>
    <w:rsid w:val="00707187"/>
    <w:rsid w:val="00707420"/>
    <w:rsid w:val="00710355"/>
    <w:rsid w:val="007106EB"/>
    <w:rsid w:val="00710BC5"/>
    <w:rsid w:val="00710DC3"/>
    <w:rsid w:val="00711319"/>
    <w:rsid w:val="007114B7"/>
    <w:rsid w:val="00711BAD"/>
    <w:rsid w:val="007122E3"/>
    <w:rsid w:val="00712871"/>
    <w:rsid w:val="0071301A"/>
    <w:rsid w:val="007132E3"/>
    <w:rsid w:val="00713B1C"/>
    <w:rsid w:val="00714A9F"/>
    <w:rsid w:val="00714F3A"/>
    <w:rsid w:val="0071548F"/>
    <w:rsid w:val="00715A3E"/>
    <w:rsid w:val="00715DAE"/>
    <w:rsid w:val="007161B9"/>
    <w:rsid w:val="00716385"/>
    <w:rsid w:val="007164A9"/>
    <w:rsid w:val="0071661B"/>
    <w:rsid w:val="00716E6C"/>
    <w:rsid w:val="00716F33"/>
    <w:rsid w:val="00717138"/>
    <w:rsid w:val="007171EC"/>
    <w:rsid w:val="0071741A"/>
    <w:rsid w:val="007177BE"/>
    <w:rsid w:val="00717E35"/>
    <w:rsid w:val="00720395"/>
    <w:rsid w:val="007204F3"/>
    <w:rsid w:val="007208C8"/>
    <w:rsid w:val="00720EBD"/>
    <w:rsid w:val="00720FC0"/>
    <w:rsid w:val="0072104B"/>
    <w:rsid w:val="0072135B"/>
    <w:rsid w:val="00721520"/>
    <w:rsid w:val="007215B6"/>
    <w:rsid w:val="0072213F"/>
    <w:rsid w:val="00722506"/>
    <w:rsid w:val="00722C90"/>
    <w:rsid w:val="00723FB5"/>
    <w:rsid w:val="00724535"/>
    <w:rsid w:val="0072467C"/>
    <w:rsid w:val="00724C18"/>
    <w:rsid w:val="007252AD"/>
    <w:rsid w:val="00725415"/>
    <w:rsid w:val="007257E3"/>
    <w:rsid w:val="00725CA3"/>
    <w:rsid w:val="007260CD"/>
    <w:rsid w:val="00726448"/>
    <w:rsid w:val="0072657E"/>
    <w:rsid w:val="0072721C"/>
    <w:rsid w:val="0072793A"/>
    <w:rsid w:val="00727D84"/>
    <w:rsid w:val="00730306"/>
    <w:rsid w:val="0073044F"/>
    <w:rsid w:val="00730B41"/>
    <w:rsid w:val="00730BBB"/>
    <w:rsid w:val="00730F2B"/>
    <w:rsid w:val="00731261"/>
    <w:rsid w:val="00731DD7"/>
    <w:rsid w:val="00732532"/>
    <w:rsid w:val="00732797"/>
    <w:rsid w:val="00732B7F"/>
    <w:rsid w:val="00732EFA"/>
    <w:rsid w:val="0073315E"/>
    <w:rsid w:val="007333B7"/>
    <w:rsid w:val="00733494"/>
    <w:rsid w:val="00733827"/>
    <w:rsid w:val="007343C9"/>
    <w:rsid w:val="00734FE9"/>
    <w:rsid w:val="0073523A"/>
    <w:rsid w:val="00735B0B"/>
    <w:rsid w:val="00736046"/>
    <w:rsid w:val="007361B3"/>
    <w:rsid w:val="00736AF6"/>
    <w:rsid w:val="0073717E"/>
    <w:rsid w:val="00737609"/>
    <w:rsid w:val="00737718"/>
    <w:rsid w:val="00737741"/>
    <w:rsid w:val="007378C4"/>
    <w:rsid w:val="00737E70"/>
    <w:rsid w:val="00740DA0"/>
    <w:rsid w:val="0074198A"/>
    <w:rsid w:val="00741C2E"/>
    <w:rsid w:val="00741E01"/>
    <w:rsid w:val="0074206B"/>
    <w:rsid w:val="0074211D"/>
    <w:rsid w:val="00742541"/>
    <w:rsid w:val="00742C2F"/>
    <w:rsid w:val="00742EC9"/>
    <w:rsid w:val="00742F72"/>
    <w:rsid w:val="00743523"/>
    <w:rsid w:val="0074384E"/>
    <w:rsid w:val="0074398E"/>
    <w:rsid w:val="00743A13"/>
    <w:rsid w:val="00743B44"/>
    <w:rsid w:val="00743C88"/>
    <w:rsid w:val="007441CD"/>
    <w:rsid w:val="007442B6"/>
    <w:rsid w:val="007449CA"/>
    <w:rsid w:val="00744E75"/>
    <w:rsid w:val="00744F22"/>
    <w:rsid w:val="00745AC2"/>
    <w:rsid w:val="007461B0"/>
    <w:rsid w:val="00746829"/>
    <w:rsid w:val="00746B93"/>
    <w:rsid w:val="00747469"/>
    <w:rsid w:val="0074759D"/>
    <w:rsid w:val="00747767"/>
    <w:rsid w:val="00747E23"/>
    <w:rsid w:val="00750AF6"/>
    <w:rsid w:val="00750F68"/>
    <w:rsid w:val="00750FF3"/>
    <w:rsid w:val="00751267"/>
    <w:rsid w:val="00751BC1"/>
    <w:rsid w:val="00751E4A"/>
    <w:rsid w:val="0075207D"/>
    <w:rsid w:val="00752472"/>
    <w:rsid w:val="007525D1"/>
    <w:rsid w:val="00754182"/>
    <w:rsid w:val="007546D8"/>
    <w:rsid w:val="00754737"/>
    <w:rsid w:val="0075485C"/>
    <w:rsid w:val="007548E5"/>
    <w:rsid w:val="00754913"/>
    <w:rsid w:val="00754A13"/>
    <w:rsid w:val="0075505F"/>
    <w:rsid w:val="00755CBC"/>
    <w:rsid w:val="00755E8F"/>
    <w:rsid w:val="00756BC4"/>
    <w:rsid w:val="0075707C"/>
    <w:rsid w:val="0075784F"/>
    <w:rsid w:val="00757C90"/>
    <w:rsid w:val="007609AA"/>
    <w:rsid w:val="00760B21"/>
    <w:rsid w:val="00761235"/>
    <w:rsid w:val="007615F1"/>
    <w:rsid w:val="007618CC"/>
    <w:rsid w:val="00761A11"/>
    <w:rsid w:val="00761C35"/>
    <w:rsid w:val="007622DB"/>
    <w:rsid w:val="0076301C"/>
    <w:rsid w:val="007637A6"/>
    <w:rsid w:val="00763CB3"/>
    <w:rsid w:val="00763D4C"/>
    <w:rsid w:val="00763DDC"/>
    <w:rsid w:val="00763F84"/>
    <w:rsid w:val="007644F9"/>
    <w:rsid w:val="00765045"/>
    <w:rsid w:val="0076529F"/>
    <w:rsid w:val="007660AA"/>
    <w:rsid w:val="0076677B"/>
    <w:rsid w:val="00766C33"/>
    <w:rsid w:val="0076727C"/>
    <w:rsid w:val="007673E9"/>
    <w:rsid w:val="007676A6"/>
    <w:rsid w:val="00767C98"/>
    <w:rsid w:val="00767F79"/>
    <w:rsid w:val="00770BE4"/>
    <w:rsid w:val="00771188"/>
    <w:rsid w:val="007712CC"/>
    <w:rsid w:val="00771395"/>
    <w:rsid w:val="00771401"/>
    <w:rsid w:val="007714BE"/>
    <w:rsid w:val="00771611"/>
    <w:rsid w:val="00771DFF"/>
    <w:rsid w:val="00771EA0"/>
    <w:rsid w:val="00772953"/>
    <w:rsid w:val="00772B50"/>
    <w:rsid w:val="007733B1"/>
    <w:rsid w:val="00774195"/>
    <w:rsid w:val="00774681"/>
    <w:rsid w:val="00774E1F"/>
    <w:rsid w:val="00775326"/>
    <w:rsid w:val="007768ED"/>
    <w:rsid w:val="0077718D"/>
    <w:rsid w:val="0077795C"/>
    <w:rsid w:val="00777C64"/>
    <w:rsid w:val="00777D3D"/>
    <w:rsid w:val="00777EB3"/>
    <w:rsid w:val="00780907"/>
    <w:rsid w:val="00780E1C"/>
    <w:rsid w:val="00781424"/>
    <w:rsid w:val="0078175D"/>
    <w:rsid w:val="007818A4"/>
    <w:rsid w:val="00781ED5"/>
    <w:rsid w:val="007822D8"/>
    <w:rsid w:val="007824F0"/>
    <w:rsid w:val="00782FAA"/>
    <w:rsid w:val="00783147"/>
    <w:rsid w:val="007831EA"/>
    <w:rsid w:val="00783484"/>
    <w:rsid w:val="007837CE"/>
    <w:rsid w:val="007839F3"/>
    <w:rsid w:val="00783F75"/>
    <w:rsid w:val="00784480"/>
    <w:rsid w:val="0078478B"/>
    <w:rsid w:val="007849DF"/>
    <w:rsid w:val="00784E39"/>
    <w:rsid w:val="00784F82"/>
    <w:rsid w:val="00785030"/>
    <w:rsid w:val="0078533A"/>
    <w:rsid w:val="00785A79"/>
    <w:rsid w:val="00785D68"/>
    <w:rsid w:val="00785EBC"/>
    <w:rsid w:val="00786200"/>
    <w:rsid w:val="007864C0"/>
    <w:rsid w:val="007864D1"/>
    <w:rsid w:val="007867EB"/>
    <w:rsid w:val="007868E2"/>
    <w:rsid w:val="0078715A"/>
    <w:rsid w:val="007874F1"/>
    <w:rsid w:val="007877D5"/>
    <w:rsid w:val="00787F28"/>
    <w:rsid w:val="007905C5"/>
    <w:rsid w:val="0079080F"/>
    <w:rsid w:val="00790C13"/>
    <w:rsid w:val="00790C93"/>
    <w:rsid w:val="00790E11"/>
    <w:rsid w:val="007910CE"/>
    <w:rsid w:val="00792468"/>
    <w:rsid w:val="00792491"/>
    <w:rsid w:val="00792D19"/>
    <w:rsid w:val="00792ECA"/>
    <w:rsid w:val="007936F3"/>
    <w:rsid w:val="0079374F"/>
    <w:rsid w:val="00793857"/>
    <w:rsid w:val="00793937"/>
    <w:rsid w:val="00794199"/>
    <w:rsid w:val="00794286"/>
    <w:rsid w:val="007949DA"/>
    <w:rsid w:val="00794DA3"/>
    <w:rsid w:val="00794E62"/>
    <w:rsid w:val="00794FAC"/>
    <w:rsid w:val="0079568F"/>
    <w:rsid w:val="00795794"/>
    <w:rsid w:val="00795B53"/>
    <w:rsid w:val="00796633"/>
    <w:rsid w:val="0079686B"/>
    <w:rsid w:val="00796B9C"/>
    <w:rsid w:val="007974CA"/>
    <w:rsid w:val="00797A8D"/>
    <w:rsid w:val="007A0593"/>
    <w:rsid w:val="007A0E88"/>
    <w:rsid w:val="007A150F"/>
    <w:rsid w:val="007A1ACB"/>
    <w:rsid w:val="007A1BD2"/>
    <w:rsid w:val="007A2728"/>
    <w:rsid w:val="007A283A"/>
    <w:rsid w:val="007A2BF8"/>
    <w:rsid w:val="007A2F29"/>
    <w:rsid w:val="007A3797"/>
    <w:rsid w:val="007A3988"/>
    <w:rsid w:val="007A3E0F"/>
    <w:rsid w:val="007A435B"/>
    <w:rsid w:val="007A4B42"/>
    <w:rsid w:val="007A55C7"/>
    <w:rsid w:val="007A5A0E"/>
    <w:rsid w:val="007A6536"/>
    <w:rsid w:val="007A72F6"/>
    <w:rsid w:val="007A7A34"/>
    <w:rsid w:val="007A7D89"/>
    <w:rsid w:val="007A7F8B"/>
    <w:rsid w:val="007B0970"/>
    <w:rsid w:val="007B0BC2"/>
    <w:rsid w:val="007B1502"/>
    <w:rsid w:val="007B1745"/>
    <w:rsid w:val="007B1E5A"/>
    <w:rsid w:val="007B27BD"/>
    <w:rsid w:val="007B2812"/>
    <w:rsid w:val="007B35CA"/>
    <w:rsid w:val="007B388F"/>
    <w:rsid w:val="007B3D34"/>
    <w:rsid w:val="007B467C"/>
    <w:rsid w:val="007B47CD"/>
    <w:rsid w:val="007B494F"/>
    <w:rsid w:val="007B4A3A"/>
    <w:rsid w:val="007B4FC3"/>
    <w:rsid w:val="007B6029"/>
    <w:rsid w:val="007B6901"/>
    <w:rsid w:val="007B7174"/>
    <w:rsid w:val="007B7AA8"/>
    <w:rsid w:val="007C0307"/>
    <w:rsid w:val="007C0360"/>
    <w:rsid w:val="007C04E8"/>
    <w:rsid w:val="007C04F3"/>
    <w:rsid w:val="007C0C51"/>
    <w:rsid w:val="007C17C1"/>
    <w:rsid w:val="007C1866"/>
    <w:rsid w:val="007C1D30"/>
    <w:rsid w:val="007C25CA"/>
    <w:rsid w:val="007C276E"/>
    <w:rsid w:val="007C278A"/>
    <w:rsid w:val="007C2B00"/>
    <w:rsid w:val="007C2CB8"/>
    <w:rsid w:val="007C35B4"/>
    <w:rsid w:val="007C375D"/>
    <w:rsid w:val="007C3A0A"/>
    <w:rsid w:val="007C476F"/>
    <w:rsid w:val="007C48BC"/>
    <w:rsid w:val="007C49D3"/>
    <w:rsid w:val="007C562A"/>
    <w:rsid w:val="007C5A18"/>
    <w:rsid w:val="007C6162"/>
    <w:rsid w:val="007C646B"/>
    <w:rsid w:val="007C6C99"/>
    <w:rsid w:val="007C6FC5"/>
    <w:rsid w:val="007C79E6"/>
    <w:rsid w:val="007D0045"/>
    <w:rsid w:val="007D074F"/>
    <w:rsid w:val="007D1184"/>
    <w:rsid w:val="007D151C"/>
    <w:rsid w:val="007D1776"/>
    <w:rsid w:val="007D1AFD"/>
    <w:rsid w:val="007D1CC1"/>
    <w:rsid w:val="007D1F61"/>
    <w:rsid w:val="007D20A0"/>
    <w:rsid w:val="007D30DB"/>
    <w:rsid w:val="007D39FD"/>
    <w:rsid w:val="007D3A6C"/>
    <w:rsid w:val="007D3AAF"/>
    <w:rsid w:val="007D3FCD"/>
    <w:rsid w:val="007D41A5"/>
    <w:rsid w:val="007D45B9"/>
    <w:rsid w:val="007D49FC"/>
    <w:rsid w:val="007D4A4F"/>
    <w:rsid w:val="007D4AEC"/>
    <w:rsid w:val="007D58C0"/>
    <w:rsid w:val="007D6CDB"/>
    <w:rsid w:val="007D6F6B"/>
    <w:rsid w:val="007D707C"/>
    <w:rsid w:val="007D709B"/>
    <w:rsid w:val="007D7FB0"/>
    <w:rsid w:val="007E0478"/>
    <w:rsid w:val="007E063C"/>
    <w:rsid w:val="007E0741"/>
    <w:rsid w:val="007E0FB1"/>
    <w:rsid w:val="007E1256"/>
    <w:rsid w:val="007E1330"/>
    <w:rsid w:val="007E140A"/>
    <w:rsid w:val="007E147C"/>
    <w:rsid w:val="007E1616"/>
    <w:rsid w:val="007E1A6D"/>
    <w:rsid w:val="007E2184"/>
    <w:rsid w:val="007E24D8"/>
    <w:rsid w:val="007E3205"/>
    <w:rsid w:val="007E322B"/>
    <w:rsid w:val="007E3716"/>
    <w:rsid w:val="007E3D0F"/>
    <w:rsid w:val="007E4690"/>
    <w:rsid w:val="007E4D3A"/>
    <w:rsid w:val="007E4D76"/>
    <w:rsid w:val="007E4FD3"/>
    <w:rsid w:val="007E5869"/>
    <w:rsid w:val="007E58B0"/>
    <w:rsid w:val="007E5B6E"/>
    <w:rsid w:val="007E5BAA"/>
    <w:rsid w:val="007E5BBC"/>
    <w:rsid w:val="007E6119"/>
    <w:rsid w:val="007E66B9"/>
    <w:rsid w:val="007E6BD9"/>
    <w:rsid w:val="007E72C6"/>
    <w:rsid w:val="007E7859"/>
    <w:rsid w:val="007E7F0C"/>
    <w:rsid w:val="007E7FC9"/>
    <w:rsid w:val="007F02BD"/>
    <w:rsid w:val="007F12A5"/>
    <w:rsid w:val="007F23AB"/>
    <w:rsid w:val="007F2679"/>
    <w:rsid w:val="007F2731"/>
    <w:rsid w:val="007F28B1"/>
    <w:rsid w:val="007F2E35"/>
    <w:rsid w:val="007F3448"/>
    <w:rsid w:val="007F37EB"/>
    <w:rsid w:val="007F38A6"/>
    <w:rsid w:val="007F3D80"/>
    <w:rsid w:val="007F3D88"/>
    <w:rsid w:val="007F3DB6"/>
    <w:rsid w:val="007F412E"/>
    <w:rsid w:val="007F4234"/>
    <w:rsid w:val="007F48AB"/>
    <w:rsid w:val="007F4A64"/>
    <w:rsid w:val="007F5763"/>
    <w:rsid w:val="007F5C22"/>
    <w:rsid w:val="007F62FD"/>
    <w:rsid w:val="007F648F"/>
    <w:rsid w:val="007F6647"/>
    <w:rsid w:val="007F67F1"/>
    <w:rsid w:val="007F6A9A"/>
    <w:rsid w:val="007F6DBE"/>
    <w:rsid w:val="007F6F7B"/>
    <w:rsid w:val="007F7211"/>
    <w:rsid w:val="007F7962"/>
    <w:rsid w:val="007F7E62"/>
    <w:rsid w:val="00801216"/>
    <w:rsid w:val="00803360"/>
    <w:rsid w:val="00803F0C"/>
    <w:rsid w:val="00804464"/>
    <w:rsid w:val="00804D39"/>
    <w:rsid w:val="008052B1"/>
    <w:rsid w:val="0080631D"/>
    <w:rsid w:val="00806914"/>
    <w:rsid w:val="008069DD"/>
    <w:rsid w:val="008069E7"/>
    <w:rsid w:val="00806C4C"/>
    <w:rsid w:val="00806DB3"/>
    <w:rsid w:val="00807C06"/>
    <w:rsid w:val="00807C5B"/>
    <w:rsid w:val="00807E4E"/>
    <w:rsid w:val="008100E2"/>
    <w:rsid w:val="00810158"/>
    <w:rsid w:val="0081042C"/>
    <w:rsid w:val="00810707"/>
    <w:rsid w:val="0081097C"/>
    <w:rsid w:val="00810EFF"/>
    <w:rsid w:val="00811191"/>
    <w:rsid w:val="0081160B"/>
    <w:rsid w:val="00811D59"/>
    <w:rsid w:val="00811DD1"/>
    <w:rsid w:val="00811DD2"/>
    <w:rsid w:val="00812028"/>
    <w:rsid w:val="00812154"/>
    <w:rsid w:val="008122EB"/>
    <w:rsid w:val="008123F0"/>
    <w:rsid w:val="008125A6"/>
    <w:rsid w:val="00812853"/>
    <w:rsid w:val="00812891"/>
    <w:rsid w:val="008128D6"/>
    <w:rsid w:val="008128E5"/>
    <w:rsid w:val="00812A64"/>
    <w:rsid w:val="008147F5"/>
    <w:rsid w:val="00814911"/>
    <w:rsid w:val="00815526"/>
    <w:rsid w:val="008155D3"/>
    <w:rsid w:val="008158D0"/>
    <w:rsid w:val="00815BAF"/>
    <w:rsid w:val="00816076"/>
    <w:rsid w:val="00816B23"/>
    <w:rsid w:val="00816D37"/>
    <w:rsid w:val="00816F93"/>
    <w:rsid w:val="00817494"/>
    <w:rsid w:val="00817699"/>
    <w:rsid w:val="00817B29"/>
    <w:rsid w:val="00817B4D"/>
    <w:rsid w:val="00817BDD"/>
    <w:rsid w:val="00817FCE"/>
    <w:rsid w:val="00820A7B"/>
    <w:rsid w:val="00820C27"/>
    <w:rsid w:val="00820D8C"/>
    <w:rsid w:val="00821209"/>
    <w:rsid w:val="008215BB"/>
    <w:rsid w:val="00821726"/>
    <w:rsid w:val="0082213A"/>
    <w:rsid w:val="008227C8"/>
    <w:rsid w:val="00823B02"/>
    <w:rsid w:val="00823BB4"/>
    <w:rsid w:val="00823CCE"/>
    <w:rsid w:val="00823E97"/>
    <w:rsid w:val="008240BD"/>
    <w:rsid w:val="0082487B"/>
    <w:rsid w:val="00824892"/>
    <w:rsid w:val="00825B4A"/>
    <w:rsid w:val="00825D91"/>
    <w:rsid w:val="0082601D"/>
    <w:rsid w:val="008261B2"/>
    <w:rsid w:val="008275B5"/>
    <w:rsid w:val="00827DBD"/>
    <w:rsid w:val="00830044"/>
    <w:rsid w:val="00830A2B"/>
    <w:rsid w:val="00830BCC"/>
    <w:rsid w:val="00830E3D"/>
    <w:rsid w:val="00831500"/>
    <w:rsid w:val="0083174C"/>
    <w:rsid w:val="0083183B"/>
    <w:rsid w:val="00831862"/>
    <w:rsid w:val="00831E66"/>
    <w:rsid w:val="008325B0"/>
    <w:rsid w:val="00833E22"/>
    <w:rsid w:val="00833F7A"/>
    <w:rsid w:val="008340C9"/>
    <w:rsid w:val="00834163"/>
    <w:rsid w:val="0083420F"/>
    <w:rsid w:val="00834CB6"/>
    <w:rsid w:val="008354AA"/>
    <w:rsid w:val="00835BFD"/>
    <w:rsid w:val="00835C71"/>
    <w:rsid w:val="00836D10"/>
    <w:rsid w:val="00836DE5"/>
    <w:rsid w:val="008370DE"/>
    <w:rsid w:val="00837156"/>
    <w:rsid w:val="00837472"/>
    <w:rsid w:val="0083770B"/>
    <w:rsid w:val="00837A1B"/>
    <w:rsid w:val="0084048A"/>
    <w:rsid w:val="00840B89"/>
    <w:rsid w:val="00840CB8"/>
    <w:rsid w:val="008416CF"/>
    <w:rsid w:val="00841EC4"/>
    <w:rsid w:val="00842686"/>
    <w:rsid w:val="00842DFF"/>
    <w:rsid w:val="0084335E"/>
    <w:rsid w:val="008441F4"/>
    <w:rsid w:val="008444A1"/>
    <w:rsid w:val="00844582"/>
    <w:rsid w:val="008447AB"/>
    <w:rsid w:val="00844838"/>
    <w:rsid w:val="00844E1B"/>
    <w:rsid w:val="0084616B"/>
    <w:rsid w:val="008466BF"/>
    <w:rsid w:val="00846A5E"/>
    <w:rsid w:val="00846CBB"/>
    <w:rsid w:val="00846F3C"/>
    <w:rsid w:val="0084771C"/>
    <w:rsid w:val="00847752"/>
    <w:rsid w:val="00850115"/>
    <w:rsid w:val="008509CA"/>
    <w:rsid w:val="00853093"/>
    <w:rsid w:val="00853AD1"/>
    <w:rsid w:val="00854002"/>
    <w:rsid w:val="00854086"/>
    <w:rsid w:val="00854CDA"/>
    <w:rsid w:val="00854E15"/>
    <w:rsid w:val="00854E36"/>
    <w:rsid w:val="00855124"/>
    <w:rsid w:val="00855802"/>
    <w:rsid w:val="00855F3A"/>
    <w:rsid w:val="008563C7"/>
    <w:rsid w:val="00856421"/>
    <w:rsid w:val="00856C5B"/>
    <w:rsid w:val="00856F0E"/>
    <w:rsid w:val="00857812"/>
    <w:rsid w:val="00857DBF"/>
    <w:rsid w:val="0086001C"/>
    <w:rsid w:val="0086021A"/>
    <w:rsid w:val="00860960"/>
    <w:rsid w:val="00861D49"/>
    <w:rsid w:val="00861E36"/>
    <w:rsid w:val="00862097"/>
    <w:rsid w:val="00862427"/>
    <w:rsid w:val="00863094"/>
    <w:rsid w:val="008636D1"/>
    <w:rsid w:val="00863CB3"/>
    <w:rsid w:val="00863DC1"/>
    <w:rsid w:val="00863DE1"/>
    <w:rsid w:val="00864D09"/>
    <w:rsid w:val="0086518B"/>
    <w:rsid w:val="00865415"/>
    <w:rsid w:val="0086577A"/>
    <w:rsid w:val="0086615E"/>
    <w:rsid w:val="00866BB0"/>
    <w:rsid w:val="008674F5"/>
    <w:rsid w:val="008676E1"/>
    <w:rsid w:val="008677D4"/>
    <w:rsid w:val="008678F8"/>
    <w:rsid w:val="0087159D"/>
    <w:rsid w:val="0087177F"/>
    <w:rsid w:val="0087242D"/>
    <w:rsid w:val="0087242E"/>
    <w:rsid w:val="00872A9C"/>
    <w:rsid w:val="008734B6"/>
    <w:rsid w:val="008734ED"/>
    <w:rsid w:val="00873B6A"/>
    <w:rsid w:val="00873BCD"/>
    <w:rsid w:val="00874189"/>
    <w:rsid w:val="008745C2"/>
    <w:rsid w:val="008756CC"/>
    <w:rsid w:val="008759DA"/>
    <w:rsid w:val="00876251"/>
    <w:rsid w:val="00876422"/>
    <w:rsid w:val="00876431"/>
    <w:rsid w:val="00876BFC"/>
    <w:rsid w:val="00876FD5"/>
    <w:rsid w:val="00877021"/>
    <w:rsid w:val="00877340"/>
    <w:rsid w:val="008773BE"/>
    <w:rsid w:val="0087791F"/>
    <w:rsid w:val="00880097"/>
    <w:rsid w:val="008800F6"/>
    <w:rsid w:val="00881773"/>
    <w:rsid w:val="00881A71"/>
    <w:rsid w:val="00881AF1"/>
    <w:rsid w:val="008824EE"/>
    <w:rsid w:val="00882527"/>
    <w:rsid w:val="00882C0B"/>
    <w:rsid w:val="008842CD"/>
    <w:rsid w:val="008847F4"/>
    <w:rsid w:val="00884FEB"/>
    <w:rsid w:val="008850A6"/>
    <w:rsid w:val="00885560"/>
    <w:rsid w:val="00886478"/>
    <w:rsid w:val="008865E8"/>
    <w:rsid w:val="00886949"/>
    <w:rsid w:val="0089006C"/>
    <w:rsid w:val="00890625"/>
    <w:rsid w:val="00890A63"/>
    <w:rsid w:val="00890EC5"/>
    <w:rsid w:val="008911B8"/>
    <w:rsid w:val="0089170F"/>
    <w:rsid w:val="00891725"/>
    <w:rsid w:val="0089198F"/>
    <w:rsid w:val="00893030"/>
    <w:rsid w:val="00893112"/>
    <w:rsid w:val="00893127"/>
    <w:rsid w:val="00893854"/>
    <w:rsid w:val="00893D03"/>
    <w:rsid w:val="00893D92"/>
    <w:rsid w:val="00893EEA"/>
    <w:rsid w:val="00894466"/>
    <w:rsid w:val="00894AC6"/>
    <w:rsid w:val="00895299"/>
    <w:rsid w:val="0089543D"/>
    <w:rsid w:val="0089556D"/>
    <w:rsid w:val="00895A8E"/>
    <w:rsid w:val="00895FAB"/>
    <w:rsid w:val="0089736C"/>
    <w:rsid w:val="00897840"/>
    <w:rsid w:val="008A0276"/>
    <w:rsid w:val="008A06C6"/>
    <w:rsid w:val="008A08DF"/>
    <w:rsid w:val="008A0A55"/>
    <w:rsid w:val="008A0E0B"/>
    <w:rsid w:val="008A1855"/>
    <w:rsid w:val="008A1A01"/>
    <w:rsid w:val="008A26BA"/>
    <w:rsid w:val="008A2742"/>
    <w:rsid w:val="008A2A39"/>
    <w:rsid w:val="008A2EE7"/>
    <w:rsid w:val="008A2FB1"/>
    <w:rsid w:val="008A3101"/>
    <w:rsid w:val="008A33DA"/>
    <w:rsid w:val="008A37B3"/>
    <w:rsid w:val="008A38E1"/>
    <w:rsid w:val="008A4971"/>
    <w:rsid w:val="008A4F26"/>
    <w:rsid w:val="008A5062"/>
    <w:rsid w:val="008A5075"/>
    <w:rsid w:val="008A572B"/>
    <w:rsid w:val="008A63C3"/>
    <w:rsid w:val="008A684C"/>
    <w:rsid w:val="008A6899"/>
    <w:rsid w:val="008A713A"/>
    <w:rsid w:val="008A7994"/>
    <w:rsid w:val="008A7B50"/>
    <w:rsid w:val="008A7DCC"/>
    <w:rsid w:val="008A7F21"/>
    <w:rsid w:val="008B09DC"/>
    <w:rsid w:val="008B1ADF"/>
    <w:rsid w:val="008B1D5F"/>
    <w:rsid w:val="008B1E88"/>
    <w:rsid w:val="008B1F49"/>
    <w:rsid w:val="008B30C6"/>
    <w:rsid w:val="008B34E5"/>
    <w:rsid w:val="008B380E"/>
    <w:rsid w:val="008B3C04"/>
    <w:rsid w:val="008B4173"/>
    <w:rsid w:val="008B432C"/>
    <w:rsid w:val="008B4435"/>
    <w:rsid w:val="008B456A"/>
    <w:rsid w:val="008B46A4"/>
    <w:rsid w:val="008B47C2"/>
    <w:rsid w:val="008B4A40"/>
    <w:rsid w:val="008B4D86"/>
    <w:rsid w:val="008B4F7A"/>
    <w:rsid w:val="008B5ADF"/>
    <w:rsid w:val="008B5B1A"/>
    <w:rsid w:val="008B605A"/>
    <w:rsid w:val="008B6558"/>
    <w:rsid w:val="008B660F"/>
    <w:rsid w:val="008B774C"/>
    <w:rsid w:val="008B7A8F"/>
    <w:rsid w:val="008B7C3A"/>
    <w:rsid w:val="008C01ED"/>
    <w:rsid w:val="008C0844"/>
    <w:rsid w:val="008C08ED"/>
    <w:rsid w:val="008C177F"/>
    <w:rsid w:val="008C1CC4"/>
    <w:rsid w:val="008C1FD5"/>
    <w:rsid w:val="008C22D6"/>
    <w:rsid w:val="008C268A"/>
    <w:rsid w:val="008C27BA"/>
    <w:rsid w:val="008C2E33"/>
    <w:rsid w:val="008C3EA5"/>
    <w:rsid w:val="008C3F25"/>
    <w:rsid w:val="008C49ED"/>
    <w:rsid w:val="008C4AA9"/>
    <w:rsid w:val="008C4E15"/>
    <w:rsid w:val="008C4FC8"/>
    <w:rsid w:val="008C5130"/>
    <w:rsid w:val="008C5285"/>
    <w:rsid w:val="008C598B"/>
    <w:rsid w:val="008C5EA1"/>
    <w:rsid w:val="008C6EA0"/>
    <w:rsid w:val="008C6EC5"/>
    <w:rsid w:val="008C78F7"/>
    <w:rsid w:val="008C7A67"/>
    <w:rsid w:val="008C7BCB"/>
    <w:rsid w:val="008C7C8F"/>
    <w:rsid w:val="008C7D1F"/>
    <w:rsid w:val="008D0013"/>
    <w:rsid w:val="008D0778"/>
    <w:rsid w:val="008D07FB"/>
    <w:rsid w:val="008D092B"/>
    <w:rsid w:val="008D0981"/>
    <w:rsid w:val="008D1607"/>
    <w:rsid w:val="008D186D"/>
    <w:rsid w:val="008D197D"/>
    <w:rsid w:val="008D1FD4"/>
    <w:rsid w:val="008D2344"/>
    <w:rsid w:val="008D27C7"/>
    <w:rsid w:val="008D2AE5"/>
    <w:rsid w:val="008D2BCD"/>
    <w:rsid w:val="008D379C"/>
    <w:rsid w:val="008D37A4"/>
    <w:rsid w:val="008D3813"/>
    <w:rsid w:val="008D3949"/>
    <w:rsid w:val="008D447D"/>
    <w:rsid w:val="008D44C2"/>
    <w:rsid w:val="008D4C78"/>
    <w:rsid w:val="008D57C4"/>
    <w:rsid w:val="008D5E9B"/>
    <w:rsid w:val="008D6229"/>
    <w:rsid w:val="008D6B80"/>
    <w:rsid w:val="008D6C51"/>
    <w:rsid w:val="008D72B4"/>
    <w:rsid w:val="008D769D"/>
    <w:rsid w:val="008D7736"/>
    <w:rsid w:val="008D77E9"/>
    <w:rsid w:val="008D791C"/>
    <w:rsid w:val="008D7CB4"/>
    <w:rsid w:val="008E0538"/>
    <w:rsid w:val="008E07A8"/>
    <w:rsid w:val="008E1071"/>
    <w:rsid w:val="008E12A5"/>
    <w:rsid w:val="008E149E"/>
    <w:rsid w:val="008E1564"/>
    <w:rsid w:val="008E170D"/>
    <w:rsid w:val="008E18BF"/>
    <w:rsid w:val="008E1CF4"/>
    <w:rsid w:val="008E1F14"/>
    <w:rsid w:val="008E23A2"/>
    <w:rsid w:val="008E24C5"/>
    <w:rsid w:val="008E2689"/>
    <w:rsid w:val="008E275A"/>
    <w:rsid w:val="008E2880"/>
    <w:rsid w:val="008E32DC"/>
    <w:rsid w:val="008E3922"/>
    <w:rsid w:val="008E4173"/>
    <w:rsid w:val="008E44CF"/>
    <w:rsid w:val="008E495E"/>
    <w:rsid w:val="008E525E"/>
    <w:rsid w:val="008E5366"/>
    <w:rsid w:val="008E5585"/>
    <w:rsid w:val="008E5722"/>
    <w:rsid w:val="008E5D66"/>
    <w:rsid w:val="008E61E2"/>
    <w:rsid w:val="008E6300"/>
    <w:rsid w:val="008E6512"/>
    <w:rsid w:val="008E68B8"/>
    <w:rsid w:val="008E699C"/>
    <w:rsid w:val="008E69CA"/>
    <w:rsid w:val="008E6C74"/>
    <w:rsid w:val="008E6D12"/>
    <w:rsid w:val="008E7367"/>
    <w:rsid w:val="008F008D"/>
    <w:rsid w:val="008F016F"/>
    <w:rsid w:val="008F01F7"/>
    <w:rsid w:val="008F052B"/>
    <w:rsid w:val="008F1F52"/>
    <w:rsid w:val="008F200C"/>
    <w:rsid w:val="008F20E6"/>
    <w:rsid w:val="008F2D46"/>
    <w:rsid w:val="008F2D7C"/>
    <w:rsid w:val="008F2ED1"/>
    <w:rsid w:val="008F2FC9"/>
    <w:rsid w:val="008F306B"/>
    <w:rsid w:val="008F31B2"/>
    <w:rsid w:val="008F372D"/>
    <w:rsid w:val="008F3D54"/>
    <w:rsid w:val="008F44D7"/>
    <w:rsid w:val="008F459C"/>
    <w:rsid w:val="008F481B"/>
    <w:rsid w:val="008F4E23"/>
    <w:rsid w:val="008F5444"/>
    <w:rsid w:val="008F60F8"/>
    <w:rsid w:val="008F6DA8"/>
    <w:rsid w:val="008F6F33"/>
    <w:rsid w:val="008F6F6F"/>
    <w:rsid w:val="009001B8"/>
    <w:rsid w:val="0090032F"/>
    <w:rsid w:val="009008AA"/>
    <w:rsid w:val="00900D10"/>
    <w:rsid w:val="009017E9"/>
    <w:rsid w:val="00901888"/>
    <w:rsid w:val="00901BB0"/>
    <w:rsid w:val="00901E69"/>
    <w:rsid w:val="00901EB6"/>
    <w:rsid w:val="00901EE6"/>
    <w:rsid w:val="00902889"/>
    <w:rsid w:val="009033B2"/>
    <w:rsid w:val="009040A8"/>
    <w:rsid w:val="00904139"/>
    <w:rsid w:val="009046D2"/>
    <w:rsid w:val="00905262"/>
    <w:rsid w:val="0090574C"/>
    <w:rsid w:val="00905B3C"/>
    <w:rsid w:val="00905C92"/>
    <w:rsid w:val="009066B5"/>
    <w:rsid w:val="009068BD"/>
    <w:rsid w:val="00906FB7"/>
    <w:rsid w:val="00907150"/>
    <w:rsid w:val="009073F7"/>
    <w:rsid w:val="00907A5C"/>
    <w:rsid w:val="00907B98"/>
    <w:rsid w:val="00907C4C"/>
    <w:rsid w:val="00907E11"/>
    <w:rsid w:val="009106F3"/>
    <w:rsid w:val="00910749"/>
    <w:rsid w:val="0091095C"/>
    <w:rsid w:val="00910A6C"/>
    <w:rsid w:val="00911DC7"/>
    <w:rsid w:val="00911E71"/>
    <w:rsid w:val="009125B1"/>
    <w:rsid w:val="009129C7"/>
    <w:rsid w:val="00912C65"/>
    <w:rsid w:val="0091319B"/>
    <w:rsid w:val="00913744"/>
    <w:rsid w:val="0091396F"/>
    <w:rsid w:val="0091442A"/>
    <w:rsid w:val="00914468"/>
    <w:rsid w:val="009145E1"/>
    <w:rsid w:val="0091510C"/>
    <w:rsid w:val="00915139"/>
    <w:rsid w:val="009159FF"/>
    <w:rsid w:val="00915C29"/>
    <w:rsid w:val="00916E72"/>
    <w:rsid w:val="0091731B"/>
    <w:rsid w:val="00917FFE"/>
    <w:rsid w:val="00920159"/>
    <w:rsid w:val="009205E0"/>
    <w:rsid w:val="00920AD4"/>
    <w:rsid w:val="00920C6D"/>
    <w:rsid w:val="00920CAB"/>
    <w:rsid w:val="00921FAC"/>
    <w:rsid w:val="00921FB8"/>
    <w:rsid w:val="00922325"/>
    <w:rsid w:val="009223AE"/>
    <w:rsid w:val="0092245B"/>
    <w:rsid w:val="00922F87"/>
    <w:rsid w:val="009237EC"/>
    <w:rsid w:val="0092479E"/>
    <w:rsid w:val="009248BC"/>
    <w:rsid w:val="0092561B"/>
    <w:rsid w:val="00925C17"/>
    <w:rsid w:val="00925C4D"/>
    <w:rsid w:val="009261EC"/>
    <w:rsid w:val="00926336"/>
    <w:rsid w:val="009264FA"/>
    <w:rsid w:val="0092667E"/>
    <w:rsid w:val="00926932"/>
    <w:rsid w:val="00926E5E"/>
    <w:rsid w:val="009275AF"/>
    <w:rsid w:val="00927902"/>
    <w:rsid w:val="0093013E"/>
    <w:rsid w:val="009306A7"/>
    <w:rsid w:val="009308A2"/>
    <w:rsid w:val="0093165B"/>
    <w:rsid w:val="00931A4C"/>
    <w:rsid w:val="00931BBD"/>
    <w:rsid w:val="00931E0B"/>
    <w:rsid w:val="009321DC"/>
    <w:rsid w:val="0093266C"/>
    <w:rsid w:val="00932D7B"/>
    <w:rsid w:val="00933BE1"/>
    <w:rsid w:val="00933F7B"/>
    <w:rsid w:val="009345D5"/>
    <w:rsid w:val="0093498E"/>
    <w:rsid w:val="00934A98"/>
    <w:rsid w:val="00934C00"/>
    <w:rsid w:val="0093564E"/>
    <w:rsid w:val="009356A9"/>
    <w:rsid w:val="00935F19"/>
    <w:rsid w:val="00936E1A"/>
    <w:rsid w:val="00936E64"/>
    <w:rsid w:val="009374F1"/>
    <w:rsid w:val="00937AAC"/>
    <w:rsid w:val="00937DB6"/>
    <w:rsid w:val="00937DDF"/>
    <w:rsid w:val="00937F6B"/>
    <w:rsid w:val="009408A5"/>
    <w:rsid w:val="0094100E"/>
    <w:rsid w:val="009412AA"/>
    <w:rsid w:val="00941602"/>
    <w:rsid w:val="00941B92"/>
    <w:rsid w:val="00942755"/>
    <w:rsid w:val="00942DE7"/>
    <w:rsid w:val="00943B8E"/>
    <w:rsid w:val="00943DCE"/>
    <w:rsid w:val="00943ED4"/>
    <w:rsid w:val="00943F7E"/>
    <w:rsid w:val="009440A8"/>
    <w:rsid w:val="00944146"/>
    <w:rsid w:val="00944739"/>
    <w:rsid w:val="00944908"/>
    <w:rsid w:val="00944994"/>
    <w:rsid w:val="00944AB2"/>
    <w:rsid w:val="00945229"/>
    <w:rsid w:val="009455B9"/>
    <w:rsid w:val="00945949"/>
    <w:rsid w:val="0094602C"/>
    <w:rsid w:val="009462DD"/>
    <w:rsid w:val="0094631C"/>
    <w:rsid w:val="009464B8"/>
    <w:rsid w:val="009468CD"/>
    <w:rsid w:val="00946DB1"/>
    <w:rsid w:val="009472C9"/>
    <w:rsid w:val="00947EB3"/>
    <w:rsid w:val="00947F85"/>
    <w:rsid w:val="00950C9C"/>
    <w:rsid w:val="00951451"/>
    <w:rsid w:val="00951479"/>
    <w:rsid w:val="009514F1"/>
    <w:rsid w:val="00951F2A"/>
    <w:rsid w:val="00952633"/>
    <w:rsid w:val="00952894"/>
    <w:rsid w:val="00952AB1"/>
    <w:rsid w:val="00953070"/>
    <w:rsid w:val="0095390A"/>
    <w:rsid w:val="00953AA1"/>
    <w:rsid w:val="00953C0F"/>
    <w:rsid w:val="00953EF6"/>
    <w:rsid w:val="009542E0"/>
    <w:rsid w:val="0095442C"/>
    <w:rsid w:val="0095488B"/>
    <w:rsid w:val="00956FA8"/>
    <w:rsid w:val="00956FFB"/>
    <w:rsid w:val="009570AA"/>
    <w:rsid w:val="00957BBC"/>
    <w:rsid w:val="00957F04"/>
    <w:rsid w:val="00960589"/>
    <w:rsid w:val="00960719"/>
    <w:rsid w:val="00960941"/>
    <w:rsid w:val="00960AB6"/>
    <w:rsid w:val="00960B92"/>
    <w:rsid w:val="009612F6"/>
    <w:rsid w:val="00961999"/>
    <w:rsid w:val="009623FD"/>
    <w:rsid w:val="0096252A"/>
    <w:rsid w:val="009633C4"/>
    <w:rsid w:val="00963455"/>
    <w:rsid w:val="00963771"/>
    <w:rsid w:val="00963D6B"/>
    <w:rsid w:val="00963D70"/>
    <w:rsid w:val="00963D95"/>
    <w:rsid w:val="00963FAC"/>
    <w:rsid w:val="00964294"/>
    <w:rsid w:val="0096461A"/>
    <w:rsid w:val="00964F6D"/>
    <w:rsid w:val="00965117"/>
    <w:rsid w:val="0096513D"/>
    <w:rsid w:val="00965298"/>
    <w:rsid w:val="00965CDD"/>
    <w:rsid w:val="009660A6"/>
    <w:rsid w:val="00966478"/>
    <w:rsid w:val="0096656A"/>
    <w:rsid w:val="0096660B"/>
    <w:rsid w:val="0096661B"/>
    <w:rsid w:val="0096691B"/>
    <w:rsid w:val="00966C6B"/>
    <w:rsid w:val="009675A3"/>
    <w:rsid w:val="009677B8"/>
    <w:rsid w:val="00967C58"/>
    <w:rsid w:val="00967D17"/>
    <w:rsid w:val="00967D1C"/>
    <w:rsid w:val="00970151"/>
    <w:rsid w:val="00970B2A"/>
    <w:rsid w:val="00970CBF"/>
    <w:rsid w:val="00971074"/>
    <w:rsid w:val="00971148"/>
    <w:rsid w:val="009711A3"/>
    <w:rsid w:val="00971303"/>
    <w:rsid w:val="0097158F"/>
    <w:rsid w:val="00972C45"/>
    <w:rsid w:val="00973081"/>
    <w:rsid w:val="00973605"/>
    <w:rsid w:val="0097392A"/>
    <w:rsid w:val="00973EB8"/>
    <w:rsid w:val="00974175"/>
    <w:rsid w:val="00974A85"/>
    <w:rsid w:val="00975CCB"/>
    <w:rsid w:val="0097716C"/>
    <w:rsid w:val="00977301"/>
    <w:rsid w:val="00977A42"/>
    <w:rsid w:val="00980272"/>
    <w:rsid w:val="009810FA"/>
    <w:rsid w:val="00981142"/>
    <w:rsid w:val="00981689"/>
    <w:rsid w:val="00981C5A"/>
    <w:rsid w:val="009830A2"/>
    <w:rsid w:val="00983977"/>
    <w:rsid w:val="00984053"/>
    <w:rsid w:val="0098421F"/>
    <w:rsid w:val="009843C0"/>
    <w:rsid w:val="00985230"/>
    <w:rsid w:val="00985D75"/>
    <w:rsid w:val="00985E67"/>
    <w:rsid w:val="00986179"/>
    <w:rsid w:val="00986265"/>
    <w:rsid w:val="00986CCA"/>
    <w:rsid w:val="00986ED2"/>
    <w:rsid w:val="0098702E"/>
    <w:rsid w:val="009870E0"/>
    <w:rsid w:val="009871BD"/>
    <w:rsid w:val="00987623"/>
    <w:rsid w:val="00987B97"/>
    <w:rsid w:val="00987D43"/>
    <w:rsid w:val="00987D8B"/>
    <w:rsid w:val="009907D1"/>
    <w:rsid w:val="00991193"/>
    <w:rsid w:val="0099155E"/>
    <w:rsid w:val="00991567"/>
    <w:rsid w:val="00991955"/>
    <w:rsid w:val="009919F4"/>
    <w:rsid w:val="00991B79"/>
    <w:rsid w:val="00991FFB"/>
    <w:rsid w:val="00992619"/>
    <w:rsid w:val="009927EF"/>
    <w:rsid w:val="009929CD"/>
    <w:rsid w:val="00992D79"/>
    <w:rsid w:val="00993B70"/>
    <w:rsid w:val="00993B98"/>
    <w:rsid w:val="009942AD"/>
    <w:rsid w:val="009947F0"/>
    <w:rsid w:val="009948EC"/>
    <w:rsid w:val="00994B0E"/>
    <w:rsid w:val="00994D00"/>
    <w:rsid w:val="00994D8C"/>
    <w:rsid w:val="00994EA4"/>
    <w:rsid w:val="00994EE7"/>
    <w:rsid w:val="00995055"/>
    <w:rsid w:val="00995A19"/>
    <w:rsid w:val="00995A9C"/>
    <w:rsid w:val="009962AB"/>
    <w:rsid w:val="00996657"/>
    <w:rsid w:val="00996DF4"/>
    <w:rsid w:val="00997EB9"/>
    <w:rsid w:val="009A029C"/>
    <w:rsid w:val="009A0A77"/>
    <w:rsid w:val="009A11A8"/>
    <w:rsid w:val="009A139E"/>
    <w:rsid w:val="009A14C6"/>
    <w:rsid w:val="009A179B"/>
    <w:rsid w:val="009A1826"/>
    <w:rsid w:val="009A1B19"/>
    <w:rsid w:val="009A1C0F"/>
    <w:rsid w:val="009A1D1A"/>
    <w:rsid w:val="009A1E25"/>
    <w:rsid w:val="009A28AA"/>
    <w:rsid w:val="009A3095"/>
    <w:rsid w:val="009A3133"/>
    <w:rsid w:val="009A357C"/>
    <w:rsid w:val="009A38C1"/>
    <w:rsid w:val="009A3C1B"/>
    <w:rsid w:val="009A3C1F"/>
    <w:rsid w:val="009A4344"/>
    <w:rsid w:val="009A45E1"/>
    <w:rsid w:val="009A4993"/>
    <w:rsid w:val="009A4AD0"/>
    <w:rsid w:val="009A519B"/>
    <w:rsid w:val="009A54E6"/>
    <w:rsid w:val="009A5979"/>
    <w:rsid w:val="009A598A"/>
    <w:rsid w:val="009A5BC8"/>
    <w:rsid w:val="009A5F1A"/>
    <w:rsid w:val="009A5F6D"/>
    <w:rsid w:val="009A62D1"/>
    <w:rsid w:val="009A686E"/>
    <w:rsid w:val="009A71C8"/>
    <w:rsid w:val="009A7839"/>
    <w:rsid w:val="009A7A54"/>
    <w:rsid w:val="009A7C8F"/>
    <w:rsid w:val="009B00BF"/>
    <w:rsid w:val="009B1517"/>
    <w:rsid w:val="009B190D"/>
    <w:rsid w:val="009B1A41"/>
    <w:rsid w:val="009B1B43"/>
    <w:rsid w:val="009B1B62"/>
    <w:rsid w:val="009B1EA4"/>
    <w:rsid w:val="009B1EF2"/>
    <w:rsid w:val="009B2B0A"/>
    <w:rsid w:val="009B2E65"/>
    <w:rsid w:val="009B3377"/>
    <w:rsid w:val="009B3426"/>
    <w:rsid w:val="009B34EE"/>
    <w:rsid w:val="009B40EC"/>
    <w:rsid w:val="009B4206"/>
    <w:rsid w:val="009B4598"/>
    <w:rsid w:val="009B4746"/>
    <w:rsid w:val="009B4CD1"/>
    <w:rsid w:val="009B4D47"/>
    <w:rsid w:val="009B532B"/>
    <w:rsid w:val="009B5845"/>
    <w:rsid w:val="009B7252"/>
    <w:rsid w:val="009C03F0"/>
    <w:rsid w:val="009C05CE"/>
    <w:rsid w:val="009C0799"/>
    <w:rsid w:val="009C08F0"/>
    <w:rsid w:val="009C10E3"/>
    <w:rsid w:val="009C13F0"/>
    <w:rsid w:val="009C16BE"/>
    <w:rsid w:val="009C1B19"/>
    <w:rsid w:val="009C22FB"/>
    <w:rsid w:val="009C2B2C"/>
    <w:rsid w:val="009C2C02"/>
    <w:rsid w:val="009C3638"/>
    <w:rsid w:val="009C3D61"/>
    <w:rsid w:val="009C41B7"/>
    <w:rsid w:val="009C424A"/>
    <w:rsid w:val="009C440E"/>
    <w:rsid w:val="009C44AC"/>
    <w:rsid w:val="009C4B3A"/>
    <w:rsid w:val="009C5044"/>
    <w:rsid w:val="009C51C6"/>
    <w:rsid w:val="009C5200"/>
    <w:rsid w:val="009C5353"/>
    <w:rsid w:val="009C5389"/>
    <w:rsid w:val="009C5A87"/>
    <w:rsid w:val="009C5B2E"/>
    <w:rsid w:val="009C5E0D"/>
    <w:rsid w:val="009C71AE"/>
    <w:rsid w:val="009C7BC4"/>
    <w:rsid w:val="009C7CD1"/>
    <w:rsid w:val="009C7F76"/>
    <w:rsid w:val="009D0706"/>
    <w:rsid w:val="009D0710"/>
    <w:rsid w:val="009D071A"/>
    <w:rsid w:val="009D0856"/>
    <w:rsid w:val="009D1225"/>
    <w:rsid w:val="009D15B6"/>
    <w:rsid w:val="009D312D"/>
    <w:rsid w:val="009D34C8"/>
    <w:rsid w:val="009D34F6"/>
    <w:rsid w:val="009D37BB"/>
    <w:rsid w:val="009D3E92"/>
    <w:rsid w:val="009D3F70"/>
    <w:rsid w:val="009D40F9"/>
    <w:rsid w:val="009D4824"/>
    <w:rsid w:val="009D497C"/>
    <w:rsid w:val="009D4B1B"/>
    <w:rsid w:val="009D4DFD"/>
    <w:rsid w:val="009D4F2A"/>
    <w:rsid w:val="009D4FF5"/>
    <w:rsid w:val="009D50EE"/>
    <w:rsid w:val="009D5CFD"/>
    <w:rsid w:val="009D5DDE"/>
    <w:rsid w:val="009D66D0"/>
    <w:rsid w:val="009D66F3"/>
    <w:rsid w:val="009D6A2E"/>
    <w:rsid w:val="009D7058"/>
    <w:rsid w:val="009D73E8"/>
    <w:rsid w:val="009D7E1F"/>
    <w:rsid w:val="009D7E32"/>
    <w:rsid w:val="009D7EFA"/>
    <w:rsid w:val="009E0457"/>
    <w:rsid w:val="009E06CB"/>
    <w:rsid w:val="009E0747"/>
    <w:rsid w:val="009E09A6"/>
    <w:rsid w:val="009E13A5"/>
    <w:rsid w:val="009E13CB"/>
    <w:rsid w:val="009E1B0C"/>
    <w:rsid w:val="009E1CEE"/>
    <w:rsid w:val="009E2052"/>
    <w:rsid w:val="009E2436"/>
    <w:rsid w:val="009E265D"/>
    <w:rsid w:val="009E3180"/>
    <w:rsid w:val="009E33AC"/>
    <w:rsid w:val="009E3756"/>
    <w:rsid w:val="009E37A8"/>
    <w:rsid w:val="009E3A43"/>
    <w:rsid w:val="009E44D0"/>
    <w:rsid w:val="009E505A"/>
    <w:rsid w:val="009E50BF"/>
    <w:rsid w:val="009E5283"/>
    <w:rsid w:val="009E53B5"/>
    <w:rsid w:val="009E563E"/>
    <w:rsid w:val="009E5A54"/>
    <w:rsid w:val="009E60C1"/>
    <w:rsid w:val="009E62A6"/>
    <w:rsid w:val="009E6626"/>
    <w:rsid w:val="009E6F31"/>
    <w:rsid w:val="009E6FE9"/>
    <w:rsid w:val="009E76B2"/>
    <w:rsid w:val="009E7777"/>
    <w:rsid w:val="009E7D29"/>
    <w:rsid w:val="009E7EA2"/>
    <w:rsid w:val="009E7F40"/>
    <w:rsid w:val="009F0165"/>
    <w:rsid w:val="009F0F08"/>
    <w:rsid w:val="009F12EC"/>
    <w:rsid w:val="009F159F"/>
    <w:rsid w:val="009F16FF"/>
    <w:rsid w:val="009F1FEE"/>
    <w:rsid w:val="009F2210"/>
    <w:rsid w:val="009F2422"/>
    <w:rsid w:val="009F289B"/>
    <w:rsid w:val="009F3192"/>
    <w:rsid w:val="009F3AD6"/>
    <w:rsid w:val="009F3E39"/>
    <w:rsid w:val="009F4260"/>
    <w:rsid w:val="009F4741"/>
    <w:rsid w:val="009F4806"/>
    <w:rsid w:val="009F49BA"/>
    <w:rsid w:val="009F5004"/>
    <w:rsid w:val="009F5AD6"/>
    <w:rsid w:val="009F5E2C"/>
    <w:rsid w:val="009F5EAA"/>
    <w:rsid w:val="009F6076"/>
    <w:rsid w:val="009F6619"/>
    <w:rsid w:val="00A00A99"/>
    <w:rsid w:val="00A00D2D"/>
    <w:rsid w:val="00A010AD"/>
    <w:rsid w:val="00A01C77"/>
    <w:rsid w:val="00A01F66"/>
    <w:rsid w:val="00A022FE"/>
    <w:rsid w:val="00A0300D"/>
    <w:rsid w:val="00A0315B"/>
    <w:rsid w:val="00A038CA"/>
    <w:rsid w:val="00A0408C"/>
    <w:rsid w:val="00A041D3"/>
    <w:rsid w:val="00A0453A"/>
    <w:rsid w:val="00A04701"/>
    <w:rsid w:val="00A04C4C"/>
    <w:rsid w:val="00A04CF8"/>
    <w:rsid w:val="00A05C04"/>
    <w:rsid w:val="00A05C29"/>
    <w:rsid w:val="00A05D3C"/>
    <w:rsid w:val="00A06055"/>
    <w:rsid w:val="00A06DE7"/>
    <w:rsid w:val="00A078B0"/>
    <w:rsid w:val="00A0798C"/>
    <w:rsid w:val="00A07A4D"/>
    <w:rsid w:val="00A07BD3"/>
    <w:rsid w:val="00A10D7D"/>
    <w:rsid w:val="00A11977"/>
    <w:rsid w:val="00A11C06"/>
    <w:rsid w:val="00A11E62"/>
    <w:rsid w:val="00A12046"/>
    <w:rsid w:val="00A12622"/>
    <w:rsid w:val="00A12F53"/>
    <w:rsid w:val="00A13474"/>
    <w:rsid w:val="00A13F18"/>
    <w:rsid w:val="00A14023"/>
    <w:rsid w:val="00A14D1D"/>
    <w:rsid w:val="00A15E52"/>
    <w:rsid w:val="00A16175"/>
    <w:rsid w:val="00A1628B"/>
    <w:rsid w:val="00A1665F"/>
    <w:rsid w:val="00A16713"/>
    <w:rsid w:val="00A16D24"/>
    <w:rsid w:val="00A16DC5"/>
    <w:rsid w:val="00A178E4"/>
    <w:rsid w:val="00A17E41"/>
    <w:rsid w:val="00A20392"/>
    <w:rsid w:val="00A20723"/>
    <w:rsid w:val="00A2072B"/>
    <w:rsid w:val="00A20FD8"/>
    <w:rsid w:val="00A213F2"/>
    <w:rsid w:val="00A21B4C"/>
    <w:rsid w:val="00A22268"/>
    <w:rsid w:val="00A225AE"/>
    <w:rsid w:val="00A22DDF"/>
    <w:rsid w:val="00A2318B"/>
    <w:rsid w:val="00A24029"/>
    <w:rsid w:val="00A2420C"/>
    <w:rsid w:val="00A243F8"/>
    <w:rsid w:val="00A24AE9"/>
    <w:rsid w:val="00A25239"/>
    <w:rsid w:val="00A254CF"/>
    <w:rsid w:val="00A255FE"/>
    <w:rsid w:val="00A25600"/>
    <w:rsid w:val="00A25709"/>
    <w:rsid w:val="00A2591D"/>
    <w:rsid w:val="00A25947"/>
    <w:rsid w:val="00A25ADE"/>
    <w:rsid w:val="00A25E48"/>
    <w:rsid w:val="00A25E85"/>
    <w:rsid w:val="00A26B2C"/>
    <w:rsid w:val="00A26B7E"/>
    <w:rsid w:val="00A26D13"/>
    <w:rsid w:val="00A26D4F"/>
    <w:rsid w:val="00A26D77"/>
    <w:rsid w:val="00A271A8"/>
    <w:rsid w:val="00A30207"/>
    <w:rsid w:val="00A302EA"/>
    <w:rsid w:val="00A3089D"/>
    <w:rsid w:val="00A30C4B"/>
    <w:rsid w:val="00A30E7B"/>
    <w:rsid w:val="00A31606"/>
    <w:rsid w:val="00A322AE"/>
    <w:rsid w:val="00A32468"/>
    <w:rsid w:val="00A336DC"/>
    <w:rsid w:val="00A336E3"/>
    <w:rsid w:val="00A33872"/>
    <w:rsid w:val="00A33D29"/>
    <w:rsid w:val="00A3421F"/>
    <w:rsid w:val="00A342DC"/>
    <w:rsid w:val="00A34452"/>
    <w:rsid w:val="00A34C5C"/>
    <w:rsid w:val="00A3505E"/>
    <w:rsid w:val="00A35886"/>
    <w:rsid w:val="00A35941"/>
    <w:rsid w:val="00A35A6A"/>
    <w:rsid w:val="00A36F53"/>
    <w:rsid w:val="00A3744C"/>
    <w:rsid w:val="00A3754C"/>
    <w:rsid w:val="00A37C69"/>
    <w:rsid w:val="00A37F7C"/>
    <w:rsid w:val="00A37FC2"/>
    <w:rsid w:val="00A40891"/>
    <w:rsid w:val="00A40B9E"/>
    <w:rsid w:val="00A414ED"/>
    <w:rsid w:val="00A418AE"/>
    <w:rsid w:val="00A41A6C"/>
    <w:rsid w:val="00A427C1"/>
    <w:rsid w:val="00A42883"/>
    <w:rsid w:val="00A42ED6"/>
    <w:rsid w:val="00A431B3"/>
    <w:rsid w:val="00A43373"/>
    <w:rsid w:val="00A43E7C"/>
    <w:rsid w:val="00A44091"/>
    <w:rsid w:val="00A44571"/>
    <w:rsid w:val="00A44907"/>
    <w:rsid w:val="00A44A7D"/>
    <w:rsid w:val="00A44E58"/>
    <w:rsid w:val="00A450F6"/>
    <w:rsid w:val="00A45461"/>
    <w:rsid w:val="00A45660"/>
    <w:rsid w:val="00A45706"/>
    <w:rsid w:val="00A45809"/>
    <w:rsid w:val="00A461C6"/>
    <w:rsid w:val="00A46AE3"/>
    <w:rsid w:val="00A46CC6"/>
    <w:rsid w:val="00A46CFC"/>
    <w:rsid w:val="00A473BA"/>
    <w:rsid w:val="00A47785"/>
    <w:rsid w:val="00A47C5A"/>
    <w:rsid w:val="00A503E8"/>
    <w:rsid w:val="00A5073B"/>
    <w:rsid w:val="00A509ED"/>
    <w:rsid w:val="00A515BD"/>
    <w:rsid w:val="00A5196A"/>
    <w:rsid w:val="00A52663"/>
    <w:rsid w:val="00A52AC2"/>
    <w:rsid w:val="00A52E28"/>
    <w:rsid w:val="00A53C01"/>
    <w:rsid w:val="00A540F0"/>
    <w:rsid w:val="00A5428D"/>
    <w:rsid w:val="00A544C7"/>
    <w:rsid w:val="00A546A1"/>
    <w:rsid w:val="00A55262"/>
    <w:rsid w:val="00A55673"/>
    <w:rsid w:val="00A556C9"/>
    <w:rsid w:val="00A5573E"/>
    <w:rsid w:val="00A56110"/>
    <w:rsid w:val="00A56720"/>
    <w:rsid w:val="00A5687B"/>
    <w:rsid w:val="00A56B44"/>
    <w:rsid w:val="00A56B80"/>
    <w:rsid w:val="00A56CDB"/>
    <w:rsid w:val="00A56F0E"/>
    <w:rsid w:val="00A56F7C"/>
    <w:rsid w:val="00A579B3"/>
    <w:rsid w:val="00A57CCD"/>
    <w:rsid w:val="00A57F10"/>
    <w:rsid w:val="00A60099"/>
    <w:rsid w:val="00A60387"/>
    <w:rsid w:val="00A604AD"/>
    <w:rsid w:val="00A6072D"/>
    <w:rsid w:val="00A60C1A"/>
    <w:rsid w:val="00A60D4B"/>
    <w:rsid w:val="00A60E2E"/>
    <w:rsid w:val="00A60FBD"/>
    <w:rsid w:val="00A61123"/>
    <w:rsid w:val="00A618F8"/>
    <w:rsid w:val="00A620A8"/>
    <w:rsid w:val="00A623EA"/>
    <w:rsid w:val="00A62463"/>
    <w:rsid w:val="00A626EF"/>
    <w:rsid w:val="00A62796"/>
    <w:rsid w:val="00A62D2A"/>
    <w:rsid w:val="00A62D3A"/>
    <w:rsid w:val="00A639C2"/>
    <w:rsid w:val="00A6436F"/>
    <w:rsid w:val="00A64AD7"/>
    <w:rsid w:val="00A64FBA"/>
    <w:rsid w:val="00A65069"/>
    <w:rsid w:val="00A6561C"/>
    <w:rsid w:val="00A65778"/>
    <w:rsid w:val="00A6592B"/>
    <w:rsid w:val="00A6611E"/>
    <w:rsid w:val="00A661CD"/>
    <w:rsid w:val="00A66225"/>
    <w:rsid w:val="00A664BA"/>
    <w:rsid w:val="00A664DA"/>
    <w:rsid w:val="00A665FA"/>
    <w:rsid w:val="00A66D23"/>
    <w:rsid w:val="00A67135"/>
    <w:rsid w:val="00A67864"/>
    <w:rsid w:val="00A67F8A"/>
    <w:rsid w:val="00A7038C"/>
    <w:rsid w:val="00A706AD"/>
    <w:rsid w:val="00A70E99"/>
    <w:rsid w:val="00A710BC"/>
    <w:rsid w:val="00A71182"/>
    <w:rsid w:val="00A7171E"/>
    <w:rsid w:val="00A717C3"/>
    <w:rsid w:val="00A71BFB"/>
    <w:rsid w:val="00A7219F"/>
    <w:rsid w:val="00A7297B"/>
    <w:rsid w:val="00A72BD4"/>
    <w:rsid w:val="00A72F52"/>
    <w:rsid w:val="00A73FFF"/>
    <w:rsid w:val="00A7430E"/>
    <w:rsid w:val="00A746C5"/>
    <w:rsid w:val="00A74949"/>
    <w:rsid w:val="00A75362"/>
    <w:rsid w:val="00A753E7"/>
    <w:rsid w:val="00A75E33"/>
    <w:rsid w:val="00A765F4"/>
    <w:rsid w:val="00A769B1"/>
    <w:rsid w:val="00A76A51"/>
    <w:rsid w:val="00A76DEE"/>
    <w:rsid w:val="00A76EC9"/>
    <w:rsid w:val="00A77323"/>
    <w:rsid w:val="00A77963"/>
    <w:rsid w:val="00A77A41"/>
    <w:rsid w:val="00A800D9"/>
    <w:rsid w:val="00A80900"/>
    <w:rsid w:val="00A80A68"/>
    <w:rsid w:val="00A80F5F"/>
    <w:rsid w:val="00A81063"/>
    <w:rsid w:val="00A81248"/>
    <w:rsid w:val="00A81639"/>
    <w:rsid w:val="00A82177"/>
    <w:rsid w:val="00A82E9F"/>
    <w:rsid w:val="00A831CC"/>
    <w:rsid w:val="00A83208"/>
    <w:rsid w:val="00A834B0"/>
    <w:rsid w:val="00A83717"/>
    <w:rsid w:val="00A83D21"/>
    <w:rsid w:val="00A8439F"/>
    <w:rsid w:val="00A8469E"/>
    <w:rsid w:val="00A8496D"/>
    <w:rsid w:val="00A84A36"/>
    <w:rsid w:val="00A84AF2"/>
    <w:rsid w:val="00A8525D"/>
    <w:rsid w:val="00A85434"/>
    <w:rsid w:val="00A85597"/>
    <w:rsid w:val="00A85CB9"/>
    <w:rsid w:val="00A861C2"/>
    <w:rsid w:val="00A8641D"/>
    <w:rsid w:val="00A8662D"/>
    <w:rsid w:val="00A86A8E"/>
    <w:rsid w:val="00A874B0"/>
    <w:rsid w:val="00A87612"/>
    <w:rsid w:val="00A87D41"/>
    <w:rsid w:val="00A902D4"/>
    <w:rsid w:val="00A90A37"/>
    <w:rsid w:val="00A90AB7"/>
    <w:rsid w:val="00A91074"/>
    <w:rsid w:val="00A91150"/>
    <w:rsid w:val="00A91206"/>
    <w:rsid w:val="00A91385"/>
    <w:rsid w:val="00A91511"/>
    <w:rsid w:val="00A918AE"/>
    <w:rsid w:val="00A92035"/>
    <w:rsid w:val="00A920D9"/>
    <w:rsid w:val="00A920F9"/>
    <w:rsid w:val="00A9214F"/>
    <w:rsid w:val="00A922A1"/>
    <w:rsid w:val="00A92452"/>
    <w:rsid w:val="00A92704"/>
    <w:rsid w:val="00A92AE5"/>
    <w:rsid w:val="00A93368"/>
    <w:rsid w:val="00A93940"/>
    <w:rsid w:val="00A93951"/>
    <w:rsid w:val="00A9398C"/>
    <w:rsid w:val="00A93B27"/>
    <w:rsid w:val="00A9458F"/>
    <w:rsid w:val="00A9476C"/>
    <w:rsid w:val="00A951BB"/>
    <w:rsid w:val="00A953BB"/>
    <w:rsid w:val="00A95831"/>
    <w:rsid w:val="00A95BA7"/>
    <w:rsid w:val="00A9608B"/>
    <w:rsid w:val="00A968E7"/>
    <w:rsid w:val="00A96E51"/>
    <w:rsid w:val="00A97913"/>
    <w:rsid w:val="00AA03B2"/>
    <w:rsid w:val="00AA09DE"/>
    <w:rsid w:val="00AA0AFB"/>
    <w:rsid w:val="00AA148F"/>
    <w:rsid w:val="00AA1548"/>
    <w:rsid w:val="00AA15A5"/>
    <w:rsid w:val="00AA1822"/>
    <w:rsid w:val="00AA20D4"/>
    <w:rsid w:val="00AA28A8"/>
    <w:rsid w:val="00AA2F7A"/>
    <w:rsid w:val="00AA3643"/>
    <w:rsid w:val="00AA380C"/>
    <w:rsid w:val="00AA384B"/>
    <w:rsid w:val="00AA38AF"/>
    <w:rsid w:val="00AA409D"/>
    <w:rsid w:val="00AA44CD"/>
    <w:rsid w:val="00AA4864"/>
    <w:rsid w:val="00AA49A6"/>
    <w:rsid w:val="00AA545E"/>
    <w:rsid w:val="00AA58B4"/>
    <w:rsid w:val="00AA59A8"/>
    <w:rsid w:val="00AA5B0E"/>
    <w:rsid w:val="00AA5B60"/>
    <w:rsid w:val="00AA604D"/>
    <w:rsid w:val="00AA655D"/>
    <w:rsid w:val="00AA6771"/>
    <w:rsid w:val="00AB0121"/>
    <w:rsid w:val="00AB04B1"/>
    <w:rsid w:val="00AB1433"/>
    <w:rsid w:val="00AB1572"/>
    <w:rsid w:val="00AB19C8"/>
    <w:rsid w:val="00AB265A"/>
    <w:rsid w:val="00AB37FA"/>
    <w:rsid w:val="00AB43B9"/>
    <w:rsid w:val="00AB4775"/>
    <w:rsid w:val="00AB47CE"/>
    <w:rsid w:val="00AB47F9"/>
    <w:rsid w:val="00AB4C27"/>
    <w:rsid w:val="00AB4FDB"/>
    <w:rsid w:val="00AB5480"/>
    <w:rsid w:val="00AB563F"/>
    <w:rsid w:val="00AB5CC4"/>
    <w:rsid w:val="00AB5CE2"/>
    <w:rsid w:val="00AB6354"/>
    <w:rsid w:val="00AB63D2"/>
    <w:rsid w:val="00AB65B8"/>
    <w:rsid w:val="00AB6830"/>
    <w:rsid w:val="00AB722D"/>
    <w:rsid w:val="00AB75F6"/>
    <w:rsid w:val="00AB762D"/>
    <w:rsid w:val="00AB7C0A"/>
    <w:rsid w:val="00AC0F94"/>
    <w:rsid w:val="00AC1037"/>
    <w:rsid w:val="00AC16A6"/>
    <w:rsid w:val="00AC17A5"/>
    <w:rsid w:val="00AC2142"/>
    <w:rsid w:val="00AC241C"/>
    <w:rsid w:val="00AC2F30"/>
    <w:rsid w:val="00AC3184"/>
    <w:rsid w:val="00AC3A30"/>
    <w:rsid w:val="00AC3C30"/>
    <w:rsid w:val="00AC45F0"/>
    <w:rsid w:val="00AC49A8"/>
    <w:rsid w:val="00AC4B0E"/>
    <w:rsid w:val="00AC524A"/>
    <w:rsid w:val="00AC56EC"/>
    <w:rsid w:val="00AC5C8D"/>
    <w:rsid w:val="00AC6BC1"/>
    <w:rsid w:val="00AC6C54"/>
    <w:rsid w:val="00AC72F0"/>
    <w:rsid w:val="00AC775A"/>
    <w:rsid w:val="00AC7CCD"/>
    <w:rsid w:val="00AD01A9"/>
    <w:rsid w:val="00AD05B1"/>
    <w:rsid w:val="00AD0A0A"/>
    <w:rsid w:val="00AD1017"/>
    <w:rsid w:val="00AD1DA6"/>
    <w:rsid w:val="00AD1F89"/>
    <w:rsid w:val="00AD20E4"/>
    <w:rsid w:val="00AD2684"/>
    <w:rsid w:val="00AD2AEB"/>
    <w:rsid w:val="00AD3F8D"/>
    <w:rsid w:val="00AD45DC"/>
    <w:rsid w:val="00AD5B78"/>
    <w:rsid w:val="00AD6030"/>
    <w:rsid w:val="00AD6B91"/>
    <w:rsid w:val="00AD75BC"/>
    <w:rsid w:val="00AD75E9"/>
    <w:rsid w:val="00AD7914"/>
    <w:rsid w:val="00AD7EA0"/>
    <w:rsid w:val="00AD7F06"/>
    <w:rsid w:val="00AE079A"/>
    <w:rsid w:val="00AE0DAA"/>
    <w:rsid w:val="00AE0FDF"/>
    <w:rsid w:val="00AE1AB4"/>
    <w:rsid w:val="00AE1DA7"/>
    <w:rsid w:val="00AE1F2A"/>
    <w:rsid w:val="00AE22F8"/>
    <w:rsid w:val="00AE26D7"/>
    <w:rsid w:val="00AE33A4"/>
    <w:rsid w:val="00AE371D"/>
    <w:rsid w:val="00AE3CB3"/>
    <w:rsid w:val="00AE4604"/>
    <w:rsid w:val="00AE4685"/>
    <w:rsid w:val="00AE47B5"/>
    <w:rsid w:val="00AE54C2"/>
    <w:rsid w:val="00AE592F"/>
    <w:rsid w:val="00AE5A45"/>
    <w:rsid w:val="00AE6757"/>
    <w:rsid w:val="00AE6F4C"/>
    <w:rsid w:val="00AE7014"/>
    <w:rsid w:val="00AE71CE"/>
    <w:rsid w:val="00AE73F8"/>
    <w:rsid w:val="00AE7592"/>
    <w:rsid w:val="00AE762E"/>
    <w:rsid w:val="00AE767E"/>
    <w:rsid w:val="00AE7B35"/>
    <w:rsid w:val="00AE7DB3"/>
    <w:rsid w:val="00AE7E33"/>
    <w:rsid w:val="00AF011B"/>
    <w:rsid w:val="00AF0F8E"/>
    <w:rsid w:val="00AF1051"/>
    <w:rsid w:val="00AF13BC"/>
    <w:rsid w:val="00AF1844"/>
    <w:rsid w:val="00AF1D3D"/>
    <w:rsid w:val="00AF24EA"/>
    <w:rsid w:val="00AF27AB"/>
    <w:rsid w:val="00AF3D1F"/>
    <w:rsid w:val="00AF43D4"/>
    <w:rsid w:val="00AF490E"/>
    <w:rsid w:val="00AF4A39"/>
    <w:rsid w:val="00AF4CF5"/>
    <w:rsid w:val="00AF4D61"/>
    <w:rsid w:val="00AF53FB"/>
    <w:rsid w:val="00AF55B6"/>
    <w:rsid w:val="00AF5661"/>
    <w:rsid w:val="00AF5CDF"/>
    <w:rsid w:val="00AF6914"/>
    <w:rsid w:val="00AF6B9A"/>
    <w:rsid w:val="00AF6C95"/>
    <w:rsid w:val="00AF730D"/>
    <w:rsid w:val="00AF74BC"/>
    <w:rsid w:val="00AF75EF"/>
    <w:rsid w:val="00AF7994"/>
    <w:rsid w:val="00B001D2"/>
    <w:rsid w:val="00B00E17"/>
    <w:rsid w:val="00B014B9"/>
    <w:rsid w:val="00B014E4"/>
    <w:rsid w:val="00B017D6"/>
    <w:rsid w:val="00B01851"/>
    <w:rsid w:val="00B01D7B"/>
    <w:rsid w:val="00B022B1"/>
    <w:rsid w:val="00B02DD2"/>
    <w:rsid w:val="00B03FDF"/>
    <w:rsid w:val="00B04AAB"/>
    <w:rsid w:val="00B04FFE"/>
    <w:rsid w:val="00B05072"/>
    <w:rsid w:val="00B05490"/>
    <w:rsid w:val="00B057D2"/>
    <w:rsid w:val="00B05D1E"/>
    <w:rsid w:val="00B061A0"/>
    <w:rsid w:val="00B062B9"/>
    <w:rsid w:val="00B065B1"/>
    <w:rsid w:val="00B06744"/>
    <w:rsid w:val="00B06857"/>
    <w:rsid w:val="00B06D2E"/>
    <w:rsid w:val="00B07096"/>
    <w:rsid w:val="00B073B7"/>
    <w:rsid w:val="00B0795E"/>
    <w:rsid w:val="00B079A1"/>
    <w:rsid w:val="00B07BC7"/>
    <w:rsid w:val="00B07FA8"/>
    <w:rsid w:val="00B10715"/>
    <w:rsid w:val="00B10ED5"/>
    <w:rsid w:val="00B11415"/>
    <w:rsid w:val="00B1159D"/>
    <w:rsid w:val="00B115DF"/>
    <w:rsid w:val="00B11C32"/>
    <w:rsid w:val="00B121F4"/>
    <w:rsid w:val="00B1237E"/>
    <w:rsid w:val="00B123CB"/>
    <w:rsid w:val="00B12622"/>
    <w:rsid w:val="00B12946"/>
    <w:rsid w:val="00B12B5C"/>
    <w:rsid w:val="00B12BF3"/>
    <w:rsid w:val="00B12FB7"/>
    <w:rsid w:val="00B1350A"/>
    <w:rsid w:val="00B13E64"/>
    <w:rsid w:val="00B156E1"/>
    <w:rsid w:val="00B15901"/>
    <w:rsid w:val="00B15B82"/>
    <w:rsid w:val="00B15B98"/>
    <w:rsid w:val="00B15FCA"/>
    <w:rsid w:val="00B160FF"/>
    <w:rsid w:val="00B16C70"/>
    <w:rsid w:val="00B171E6"/>
    <w:rsid w:val="00B17246"/>
    <w:rsid w:val="00B17959"/>
    <w:rsid w:val="00B2062C"/>
    <w:rsid w:val="00B20892"/>
    <w:rsid w:val="00B216B4"/>
    <w:rsid w:val="00B219BC"/>
    <w:rsid w:val="00B21C9F"/>
    <w:rsid w:val="00B21F23"/>
    <w:rsid w:val="00B21F5A"/>
    <w:rsid w:val="00B22175"/>
    <w:rsid w:val="00B22317"/>
    <w:rsid w:val="00B22462"/>
    <w:rsid w:val="00B22973"/>
    <w:rsid w:val="00B22D5D"/>
    <w:rsid w:val="00B22DE5"/>
    <w:rsid w:val="00B234D3"/>
    <w:rsid w:val="00B235F3"/>
    <w:rsid w:val="00B235F7"/>
    <w:rsid w:val="00B2362C"/>
    <w:rsid w:val="00B2364A"/>
    <w:rsid w:val="00B236B6"/>
    <w:rsid w:val="00B236ED"/>
    <w:rsid w:val="00B23AF2"/>
    <w:rsid w:val="00B23C01"/>
    <w:rsid w:val="00B242D1"/>
    <w:rsid w:val="00B2486B"/>
    <w:rsid w:val="00B24D54"/>
    <w:rsid w:val="00B252A3"/>
    <w:rsid w:val="00B25DCE"/>
    <w:rsid w:val="00B26435"/>
    <w:rsid w:val="00B2659D"/>
    <w:rsid w:val="00B26EE8"/>
    <w:rsid w:val="00B275D4"/>
    <w:rsid w:val="00B30FF6"/>
    <w:rsid w:val="00B3105B"/>
    <w:rsid w:val="00B32A10"/>
    <w:rsid w:val="00B32D0E"/>
    <w:rsid w:val="00B338B0"/>
    <w:rsid w:val="00B33E10"/>
    <w:rsid w:val="00B350E6"/>
    <w:rsid w:val="00B35624"/>
    <w:rsid w:val="00B35990"/>
    <w:rsid w:val="00B35BE1"/>
    <w:rsid w:val="00B35D9E"/>
    <w:rsid w:val="00B35E03"/>
    <w:rsid w:val="00B35FF1"/>
    <w:rsid w:val="00B3621A"/>
    <w:rsid w:val="00B36470"/>
    <w:rsid w:val="00B364FF"/>
    <w:rsid w:val="00B37574"/>
    <w:rsid w:val="00B375CA"/>
    <w:rsid w:val="00B37832"/>
    <w:rsid w:val="00B37979"/>
    <w:rsid w:val="00B37BDB"/>
    <w:rsid w:val="00B37C70"/>
    <w:rsid w:val="00B40F8C"/>
    <w:rsid w:val="00B41A7A"/>
    <w:rsid w:val="00B41CC4"/>
    <w:rsid w:val="00B429C4"/>
    <w:rsid w:val="00B4413F"/>
    <w:rsid w:val="00B44526"/>
    <w:rsid w:val="00B4474F"/>
    <w:rsid w:val="00B44B61"/>
    <w:rsid w:val="00B4536C"/>
    <w:rsid w:val="00B457B3"/>
    <w:rsid w:val="00B458BE"/>
    <w:rsid w:val="00B45A83"/>
    <w:rsid w:val="00B468D2"/>
    <w:rsid w:val="00B46E27"/>
    <w:rsid w:val="00B47332"/>
    <w:rsid w:val="00B4778B"/>
    <w:rsid w:val="00B47A0B"/>
    <w:rsid w:val="00B47A28"/>
    <w:rsid w:val="00B47A2F"/>
    <w:rsid w:val="00B47BD4"/>
    <w:rsid w:val="00B512BF"/>
    <w:rsid w:val="00B51AFD"/>
    <w:rsid w:val="00B51CA0"/>
    <w:rsid w:val="00B522E6"/>
    <w:rsid w:val="00B531AB"/>
    <w:rsid w:val="00B537FA"/>
    <w:rsid w:val="00B53AD0"/>
    <w:rsid w:val="00B53B7F"/>
    <w:rsid w:val="00B53F08"/>
    <w:rsid w:val="00B5449E"/>
    <w:rsid w:val="00B54C4F"/>
    <w:rsid w:val="00B5513A"/>
    <w:rsid w:val="00B55592"/>
    <w:rsid w:val="00B557B7"/>
    <w:rsid w:val="00B55C72"/>
    <w:rsid w:val="00B5624A"/>
    <w:rsid w:val="00B56673"/>
    <w:rsid w:val="00B56C01"/>
    <w:rsid w:val="00B56E31"/>
    <w:rsid w:val="00B57281"/>
    <w:rsid w:val="00B573F4"/>
    <w:rsid w:val="00B57490"/>
    <w:rsid w:val="00B6006F"/>
    <w:rsid w:val="00B60679"/>
    <w:rsid w:val="00B60A30"/>
    <w:rsid w:val="00B612FC"/>
    <w:rsid w:val="00B6167F"/>
    <w:rsid w:val="00B6218D"/>
    <w:rsid w:val="00B62CE5"/>
    <w:rsid w:val="00B63051"/>
    <w:rsid w:val="00B642AC"/>
    <w:rsid w:val="00B648B2"/>
    <w:rsid w:val="00B648F5"/>
    <w:rsid w:val="00B64DB6"/>
    <w:rsid w:val="00B65153"/>
    <w:rsid w:val="00B657A6"/>
    <w:rsid w:val="00B6632B"/>
    <w:rsid w:val="00B666FE"/>
    <w:rsid w:val="00B669FF"/>
    <w:rsid w:val="00B67094"/>
    <w:rsid w:val="00B676D8"/>
    <w:rsid w:val="00B67D8B"/>
    <w:rsid w:val="00B702F3"/>
    <w:rsid w:val="00B705EA"/>
    <w:rsid w:val="00B70898"/>
    <w:rsid w:val="00B70BE9"/>
    <w:rsid w:val="00B70C33"/>
    <w:rsid w:val="00B71631"/>
    <w:rsid w:val="00B71A37"/>
    <w:rsid w:val="00B71B27"/>
    <w:rsid w:val="00B71CA2"/>
    <w:rsid w:val="00B7246B"/>
    <w:rsid w:val="00B72812"/>
    <w:rsid w:val="00B728B9"/>
    <w:rsid w:val="00B729C3"/>
    <w:rsid w:val="00B72E47"/>
    <w:rsid w:val="00B72F3A"/>
    <w:rsid w:val="00B73544"/>
    <w:rsid w:val="00B736DF"/>
    <w:rsid w:val="00B7380C"/>
    <w:rsid w:val="00B73EA7"/>
    <w:rsid w:val="00B74535"/>
    <w:rsid w:val="00B7471A"/>
    <w:rsid w:val="00B7472F"/>
    <w:rsid w:val="00B749F1"/>
    <w:rsid w:val="00B75F57"/>
    <w:rsid w:val="00B76242"/>
    <w:rsid w:val="00B7644E"/>
    <w:rsid w:val="00B767A6"/>
    <w:rsid w:val="00B7697D"/>
    <w:rsid w:val="00B7715A"/>
    <w:rsid w:val="00B772BC"/>
    <w:rsid w:val="00B7745B"/>
    <w:rsid w:val="00B77AB7"/>
    <w:rsid w:val="00B77F5B"/>
    <w:rsid w:val="00B77FA0"/>
    <w:rsid w:val="00B77FF6"/>
    <w:rsid w:val="00B80326"/>
    <w:rsid w:val="00B80B8F"/>
    <w:rsid w:val="00B8130A"/>
    <w:rsid w:val="00B81914"/>
    <w:rsid w:val="00B8201D"/>
    <w:rsid w:val="00B82080"/>
    <w:rsid w:val="00B82082"/>
    <w:rsid w:val="00B82820"/>
    <w:rsid w:val="00B829F7"/>
    <w:rsid w:val="00B82B44"/>
    <w:rsid w:val="00B83152"/>
    <w:rsid w:val="00B83AA7"/>
    <w:rsid w:val="00B83BBC"/>
    <w:rsid w:val="00B842C5"/>
    <w:rsid w:val="00B84424"/>
    <w:rsid w:val="00B849AB"/>
    <w:rsid w:val="00B84D43"/>
    <w:rsid w:val="00B85596"/>
    <w:rsid w:val="00B85BAA"/>
    <w:rsid w:val="00B85E69"/>
    <w:rsid w:val="00B85E86"/>
    <w:rsid w:val="00B8633B"/>
    <w:rsid w:val="00B865C7"/>
    <w:rsid w:val="00B86957"/>
    <w:rsid w:val="00B86A3F"/>
    <w:rsid w:val="00B86CF0"/>
    <w:rsid w:val="00B872EC"/>
    <w:rsid w:val="00B87363"/>
    <w:rsid w:val="00B8773D"/>
    <w:rsid w:val="00B90366"/>
    <w:rsid w:val="00B90A2D"/>
    <w:rsid w:val="00B91324"/>
    <w:rsid w:val="00B9210E"/>
    <w:rsid w:val="00B921F1"/>
    <w:rsid w:val="00B927F0"/>
    <w:rsid w:val="00B92A6B"/>
    <w:rsid w:val="00B92D19"/>
    <w:rsid w:val="00B92D2C"/>
    <w:rsid w:val="00B92E96"/>
    <w:rsid w:val="00B9383F"/>
    <w:rsid w:val="00B938C4"/>
    <w:rsid w:val="00B93B9C"/>
    <w:rsid w:val="00B93BC5"/>
    <w:rsid w:val="00B93BD7"/>
    <w:rsid w:val="00B93D5D"/>
    <w:rsid w:val="00B93DBF"/>
    <w:rsid w:val="00B93F06"/>
    <w:rsid w:val="00B94035"/>
    <w:rsid w:val="00B949E8"/>
    <w:rsid w:val="00B94A48"/>
    <w:rsid w:val="00B94AD5"/>
    <w:rsid w:val="00B94C8C"/>
    <w:rsid w:val="00B952A7"/>
    <w:rsid w:val="00B953ED"/>
    <w:rsid w:val="00B958CD"/>
    <w:rsid w:val="00B95A3F"/>
    <w:rsid w:val="00B95CC7"/>
    <w:rsid w:val="00B95E1F"/>
    <w:rsid w:val="00B96390"/>
    <w:rsid w:val="00B96E5F"/>
    <w:rsid w:val="00B9710B"/>
    <w:rsid w:val="00B9716E"/>
    <w:rsid w:val="00B97BB6"/>
    <w:rsid w:val="00B97CBA"/>
    <w:rsid w:val="00BA035D"/>
    <w:rsid w:val="00BA0C12"/>
    <w:rsid w:val="00BA0D5B"/>
    <w:rsid w:val="00BA0D83"/>
    <w:rsid w:val="00BA127A"/>
    <w:rsid w:val="00BA2270"/>
    <w:rsid w:val="00BA2B51"/>
    <w:rsid w:val="00BA2BA6"/>
    <w:rsid w:val="00BA3341"/>
    <w:rsid w:val="00BA34D5"/>
    <w:rsid w:val="00BA397D"/>
    <w:rsid w:val="00BA3E36"/>
    <w:rsid w:val="00BA4830"/>
    <w:rsid w:val="00BA54B8"/>
    <w:rsid w:val="00BA559F"/>
    <w:rsid w:val="00BA6586"/>
    <w:rsid w:val="00BA67A5"/>
    <w:rsid w:val="00BA68ED"/>
    <w:rsid w:val="00BA6CE0"/>
    <w:rsid w:val="00BA7F55"/>
    <w:rsid w:val="00BB04C5"/>
    <w:rsid w:val="00BB07B5"/>
    <w:rsid w:val="00BB0866"/>
    <w:rsid w:val="00BB0A99"/>
    <w:rsid w:val="00BB0CAB"/>
    <w:rsid w:val="00BB134E"/>
    <w:rsid w:val="00BB27E4"/>
    <w:rsid w:val="00BB387A"/>
    <w:rsid w:val="00BB3D0A"/>
    <w:rsid w:val="00BB3D65"/>
    <w:rsid w:val="00BB4697"/>
    <w:rsid w:val="00BB4A6B"/>
    <w:rsid w:val="00BB4C9A"/>
    <w:rsid w:val="00BB4E30"/>
    <w:rsid w:val="00BB4F9C"/>
    <w:rsid w:val="00BB53F6"/>
    <w:rsid w:val="00BB54E1"/>
    <w:rsid w:val="00BB68A0"/>
    <w:rsid w:val="00BB6CD9"/>
    <w:rsid w:val="00BB6DF6"/>
    <w:rsid w:val="00BB7010"/>
    <w:rsid w:val="00BB7184"/>
    <w:rsid w:val="00BB73CB"/>
    <w:rsid w:val="00BC083F"/>
    <w:rsid w:val="00BC0F9B"/>
    <w:rsid w:val="00BC109F"/>
    <w:rsid w:val="00BC1333"/>
    <w:rsid w:val="00BC14E2"/>
    <w:rsid w:val="00BC155E"/>
    <w:rsid w:val="00BC15FB"/>
    <w:rsid w:val="00BC1A92"/>
    <w:rsid w:val="00BC2427"/>
    <w:rsid w:val="00BC2E19"/>
    <w:rsid w:val="00BC30AC"/>
    <w:rsid w:val="00BC4BF9"/>
    <w:rsid w:val="00BC5114"/>
    <w:rsid w:val="00BC57EB"/>
    <w:rsid w:val="00BC5ADA"/>
    <w:rsid w:val="00BC5B86"/>
    <w:rsid w:val="00BC5D12"/>
    <w:rsid w:val="00BC6019"/>
    <w:rsid w:val="00BC615C"/>
    <w:rsid w:val="00BC64B7"/>
    <w:rsid w:val="00BC6D04"/>
    <w:rsid w:val="00BC7888"/>
    <w:rsid w:val="00BC7996"/>
    <w:rsid w:val="00BC7E2A"/>
    <w:rsid w:val="00BC7EBC"/>
    <w:rsid w:val="00BD0862"/>
    <w:rsid w:val="00BD08C0"/>
    <w:rsid w:val="00BD152C"/>
    <w:rsid w:val="00BD17A0"/>
    <w:rsid w:val="00BD18D1"/>
    <w:rsid w:val="00BD1CC4"/>
    <w:rsid w:val="00BD2306"/>
    <w:rsid w:val="00BD2728"/>
    <w:rsid w:val="00BD3A4E"/>
    <w:rsid w:val="00BD3B84"/>
    <w:rsid w:val="00BD3D5C"/>
    <w:rsid w:val="00BD4449"/>
    <w:rsid w:val="00BD4CCC"/>
    <w:rsid w:val="00BD529B"/>
    <w:rsid w:val="00BD5C43"/>
    <w:rsid w:val="00BD6389"/>
    <w:rsid w:val="00BD64C4"/>
    <w:rsid w:val="00BD6971"/>
    <w:rsid w:val="00BD6EDE"/>
    <w:rsid w:val="00BD71AF"/>
    <w:rsid w:val="00BD752F"/>
    <w:rsid w:val="00BD7831"/>
    <w:rsid w:val="00BD790F"/>
    <w:rsid w:val="00BD7B39"/>
    <w:rsid w:val="00BD7BBB"/>
    <w:rsid w:val="00BE0485"/>
    <w:rsid w:val="00BE05D1"/>
    <w:rsid w:val="00BE0642"/>
    <w:rsid w:val="00BE094D"/>
    <w:rsid w:val="00BE0AEE"/>
    <w:rsid w:val="00BE0F98"/>
    <w:rsid w:val="00BE1CBF"/>
    <w:rsid w:val="00BE2163"/>
    <w:rsid w:val="00BE21DF"/>
    <w:rsid w:val="00BE2394"/>
    <w:rsid w:val="00BE2539"/>
    <w:rsid w:val="00BE26FF"/>
    <w:rsid w:val="00BE2BFD"/>
    <w:rsid w:val="00BE36B7"/>
    <w:rsid w:val="00BE3922"/>
    <w:rsid w:val="00BE3DF3"/>
    <w:rsid w:val="00BE44AD"/>
    <w:rsid w:val="00BE4C98"/>
    <w:rsid w:val="00BE50AD"/>
    <w:rsid w:val="00BE51DB"/>
    <w:rsid w:val="00BE595B"/>
    <w:rsid w:val="00BE618E"/>
    <w:rsid w:val="00BE6349"/>
    <w:rsid w:val="00BE6673"/>
    <w:rsid w:val="00BE719D"/>
    <w:rsid w:val="00BE78F0"/>
    <w:rsid w:val="00BE7B7F"/>
    <w:rsid w:val="00BE7B8D"/>
    <w:rsid w:val="00BF0321"/>
    <w:rsid w:val="00BF0695"/>
    <w:rsid w:val="00BF07E4"/>
    <w:rsid w:val="00BF084B"/>
    <w:rsid w:val="00BF11FE"/>
    <w:rsid w:val="00BF16FC"/>
    <w:rsid w:val="00BF1794"/>
    <w:rsid w:val="00BF18B6"/>
    <w:rsid w:val="00BF19F8"/>
    <w:rsid w:val="00BF1F4B"/>
    <w:rsid w:val="00BF205A"/>
    <w:rsid w:val="00BF2069"/>
    <w:rsid w:val="00BF23EC"/>
    <w:rsid w:val="00BF25AF"/>
    <w:rsid w:val="00BF281F"/>
    <w:rsid w:val="00BF3BEE"/>
    <w:rsid w:val="00BF3EC4"/>
    <w:rsid w:val="00BF404A"/>
    <w:rsid w:val="00BF405E"/>
    <w:rsid w:val="00BF440D"/>
    <w:rsid w:val="00BF4767"/>
    <w:rsid w:val="00BF5148"/>
    <w:rsid w:val="00BF5903"/>
    <w:rsid w:val="00BF5CD4"/>
    <w:rsid w:val="00BF5E66"/>
    <w:rsid w:val="00BF65CF"/>
    <w:rsid w:val="00BF6A78"/>
    <w:rsid w:val="00BF6E2B"/>
    <w:rsid w:val="00BF7F03"/>
    <w:rsid w:val="00BF7FD2"/>
    <w:rsid w:val="00C0040D"/>
    <w:rsid w:val="00C007D9"/>
    <w:rsid w:val="00C008AB"/>
    <w:rsid w:val="00C00918"/>
    <w:rsid w:val="00C00B7F"/>
    <w:rsid w:val="00C00DBC"/>
    <w:rsid w:val="00C018C1"/>
    <w:rsid w:val="00C01AFC"/>
    <w:rsid w:val="00C027BD"/>
    <w:rsid w:val="00C028B4"/>
    <w:rsid w:val="00C02D07"/>
    <w:rsid w:val="00C03740"/>
    <w:rsid w:val="00C03878"/>
    <w:rsid w:val="00C04112"/>
    <w:rsid w:val="00C04122"/>
    <w:rsid w:val="00C042B5"/>
    <w:rsid w:val="00C04797"/>
    <w:rsid w:val="00C05231"/>
    <w:rsid w:val="00C05411"/>
    <w:rsid w:val="00C0553F"/>
    <w:rsid w:val="00C0560A"/>
    <w:rsid w:val="00C05A5D"/>
    <w:rsid w:val="00C05C90"/>
    <w:rsid w:val="00C05D7E"/>
    <w:rsid w:val="00C05DDC"/>
    <w:rsid w:val="00C05F2B"/>
    <w:rsid w:val="00C06106"/>
    <w:rsid w:val="00C0633D"/>
    <w:rsid w:val="00C069EB"/>
    <w:rsid w:val="00C06DEB"/>
    <w:rsid w:val="00C071A0"/>
    <w:rsid w:val="00C072AB"/>
    <w:rsid w:val="00C07C19"/>
    <w:rsid w:val="00C07D43"/>
    <w:rsid w:val="00C07DD8"/>
    <w:rsid w:val="00C1049F"/>
    <w:rsid w:val="00C10690"/>
    <w:rsid w:val="00C10A38"/>
    <w:rsid w:val="00C10B34"/>
    <w:rsid w:val="00C10F8E"/>
    <w:rsid w:val="00C126EE"/>
    <w:rsid w:val="00C129E9"/>
    <w:rsid w:val="00C12BC0"/>
    <w:rsid w:val="00C12D76"/>
    <w:rsid w:val="00C12D7F"/>
    <w:rsid w:val="00C13937"/>
    <w:rsid w:val="00C1398F"/>
    <w:rsid w:val="00C13D10"/>
    <w:rsid w:val="00C13DDA"/>
    <w:rsid w:val="00C13F3B"/>
    <w:rsid w:val="00C14221"/>
    <w:rsid w:val="00C14A62"/>
    <w:rsid w:val="00C150C8"/>
    <w:rsid w:val="00C1526D"/>
    <w:rsid w:val="00C15370"/>
    <w:rsid w:val="00C155C6"/>
    <w:rsid w:val="00C157A8"/>
    <w:rsid w:val="00C16919"/>
    <w:rsid w:val="00C1696C"/>
    <w:rsid w:val="00C16A44"/>
    <w:rsid w:val="00C16B16"/>
    <w:rsid w:val="00C16DD7"/>
    <w:rsid w:val="00C175C6"/>
    <w:rsid w:val="00C178B4"/>
    <w:rsid w:val="00C17ACF"/>
    <w:rsid w:val="00C17EDF"/>
    <w:rsid w:val="00C205ED"/>
    <w:rsid w:val="00C20854"/>
    <w:rsid w:val="00C21D71"/>
    <w:rsid w:val="00C21DD3"/>
    <w:rsid w:val="00C2229D"/>
    <w:rsid w:val="00C22B64"/>
    <w:rsid w:val="00C22EAF"/>
    <w:rsid w:val="00C22FBA"/>
    <w:rsid w:val="00C248B3"/>
    <w:rsid w:val="00C24ABF"/>
    <w:rsid w:val="00C250E6"/>
    <w:rsid w:val="00C25207"/>
    <w:rsid w:val="00C25A93"/>
    <w:rsid w:val="00C26177"/>
    <w:rsid w:val="00C26392"/>
    <w:rsid w:val="00C2699D"/>
    <w:rsid w:val="00C26B1C"/>
    <w:rsid w:val="00C273D5"/>
    <w:rsid w:val="00C275DC"/>
    <w:rsid w:val="00C27D2D"/>
    <w:rsid w:val="00C30D83"/>
    <w:rsid w:val="00C31255"/>
    <w:rsid w:val="00C31384"/>
    <w:rsid w:val="00C32851"/>
    <w:rsid w:val="00C33966"/>
    <w:rsid w:val="00C34903"/>
    <w:rsid w:val="00C34E95"/>
    <w:rsid w:val="00C34EE2"/>
    <w:rsid w:val="00C3512D"/>
    <w:rsid w:val="00C35173"/>
    <w:rsid w:val="00C355DD"/>
    <w:rsid w:val="00C35953"/>
    <w:rsid w:val="00C35B33"/>
    <w:rsid w:val="00C35D5A"/>
    <w:rsid w:val="00C36FC2"/>
    <w:rsid w:val="00C371E9"/>
    <w:rsid w:val="00C37794"/>
    <w:rsid w:val="00C37815"/>
    <w:rsid w:val="00C37ADA"/>
    <w:rsid w:val="00C37E60"/>
    <w:rsid w:val="00C400A9"/>
    <w:rsid w:val="00C40E2A"/>
    <w:rsid w:val="00C41207"/>
    <w:rsid w:val="00C42942"/>
    <w:rsid w:val="00C42980"/>
    <w:rsid w:val="00C432BA"/>
    <w:rsid w:val="00C43F27"/>
    <w:rsid w:val="00C44134"/>
    <w:rsid w:val="00C44180"/>
    <w:rsid w:val="00C447F0"/>
    <w:rsid w:val="00C44B08"/>
    <w:rsid w:val="00C45679"/>
    <w:rsid w:val="00C46174"/>
    <w:rsid w:val="00C46388"/>
    <w:rsid w:val="00C475D1"/>
    <w:rsid w:val="00C47700"/>
    <w:rsid w:val="00C47E89"/>
    <w:rsid w:val="00C508BC"/>
    <w:rsid w:val="00C513A6"/>
    <w:rsid w:val="00C52B16"/>
    <w:rsid w:val="00C52C64"/>
    <w:rsid w:val="00C5325F"/>
    <w:rsid w:val="00C535A9"/>
    <w:rsid w:val="00C53754"/>
    <w:rsid w:val="00C53BB6"/>
    <w:rsid w:val="00C53FB8"/>
    <w:rsid w:val="00C53FFB"/>
    <w:rsid w:val="00C542F9"/>
    <w:rsid w:val="00C54F78"/>
    <w:rsid w:val="00C55153"/>
    <w:rsid w:val="00C55626"/>
    <w:rsid w:val="00C556A5"/>
    <w:rsid w:val="00C55CD4"/>
    <w:rsid w:val="00C55EB1"/>
    <w:rsid w:val="00C56013"/>
    <w:rsid w:val="00C5635F"/>
    <w:rsid w:val="00C57146"/>
    <w:rsid w:val="00C575CA"/>
    <w:rsid w:val="00C57F78"/>
    <w:rsid w:val="00C6029A"/>
    <w:rsid w:val="00C60E13"/>
    <w:rsid w:val="00C60FCB"/>
    <w:rsid w:val="00C610F0"/>
    <w:rsid w:val="00C611DF"/>
    <w:rsid w:val="00C61279"/>
    <w:rsid w:val="00C6134A"/>
    <w:rsid w:val="00C61B42"/>
    <w:rsid w:val="00C63037"/>
    <w:rsid w:val="00C640E9"/>
    <w:rsid w:val="00C641AC"/>
    <w:rsid w:val="00C64644"/>
    <w:rsid w:val="00C6488E"/>
    <w:rsid w:val="00C64FA8"/>
    <w:rsid w:val="00C653A2"/>
    <w:rsid w:val="00C6542F"/>
    <w:rsid w:val="00C658A4"/>
    <w:rsid w:val="00C65E38"/>
    <w:rsid w:val="00C665AB"/>
    <w:rsid w:val="00C665EC"/>
    <w:rsid w:val="00C66646"/>
    <w:rsid w:val="00C66929"/>
    <w:rsid w:val="00C67732"/>
    <w:rsid w:val="00C6787A"/>
    <w:rsid w:val="00C7083C"/>
    <w:rsid w:val="00C70ACE"/>
    <w:rsid w:val="00C71183"/>
    <w:rsid w:val="00C711B3"/>
    <w:rsid w:val="00C72350"/>
    <w:rsid w:val="00C7289A"/>
    <w:rsid w:val="00C729F3"/>
    <w:rsid w:val="00C72D42"/>
    <w:rsid w:val="00C73B1B"/>
    <w:rsid w:val="00C73DDE"/>
    <w:rsid w:val="00C73E4F"/>
    <w:rsid w:val="00C740C1"/>
    <w:rsid w:val="00C7421D"/>
    <w:rsid w:val="00C74A57"/>
    <w:rsid w:val="00C74FCC"/>
    <w:rsid w:val="00C75265"/>
    <w:rsid w:val="00C752CB"/>
    <w:rsid w:val="00C75A7B"/>
    <w:rsid w:val="00C75F7C"/>
    <w:rsid w:val="00C771E9"/>
    <w:rsid w:val="00C77296"/>
    <w:rsid w:val="00C80437"/>
    <w:rsid w:val="00C80C34"/>
    <w:rsid w:val="00C80D60"/>
    <w:rsid w:val="00C80E5C"/>
    <w:rsid w:val="00C80F87"/>
    <w:rsid w:val="00C8118D"/>
    <w:rsid w:val="00C81728"/>
    <w:rsid w:val="00C81B7B"/>
    <w:rsid w:val="00C81CC8"/>
    <w:rsid w:val="00C82648"/>
    <w:rsid w:val="00C826A3"/>
    <w:rsid w:val="00C82CAC"/>
    <w:rsid w:val="00C82E35"/>
    <w:rsid w:val="00C831F5"/>
    <w:rsid w:val="00C83864"/>
    <w:rsid w:val="00C8420C"/>
    <w:rsid w:val="00C85057"/>
    <w:rsid w:val="00C8517C"/>
    <w:rsid w:val="00C8587B"/>
    <w:rsid w:val="00C85AED"/>
    <w:rsid w:val="00C8611A"/>
    <w:rsid w:val="00C86144"/>
    <w:rsid w:val="00C869B9"/>
    <w:rsid w:val="00C86B58"/>
    <w:rsid w:val="00C877E8"/>
    <w:rsid w:val="00C9026D"/>
    <w:rsid w:val="00C906FD"/>
    <w:rsid w:val="00C90C7E"/>
    <w:rsid w:val="00C919D6"/>
    <w:rsid w:val="00C91FD6"/>
    <w:rsid w:val="00C93246"/>
    <w:rsid w:val="00C93B0C"/>
    <w:rsid w:val="00C93DA3"/>
    <w:rsid w:val="00C9434A"/>
    <w:rsid w:val="00C94E3D"/>
    <w:rsid w:val="00C95299"/>
    <w:rsid w:val="00C9568A"/>
    <w:rsid w:val="00C95939"/>
    <w:rsid w:val="00C95CA1"/>
    <w:rsid w:val="00C96193"/>
    <w:rsid w:val="00C96FEF"/>
    <w:rsid w:val="00C9725F"/>
    <w:rsid w:val="00C97415"/>
    <w:rsid w:val="00C9778E"/>
    <w:rsid w:val="00C97B4D"/>
    <w:rsid w:val="00CA082C"/>
    <w:rsid w:val="00CA1280"/>
    <w:rsid w:val="00CA1540"/>
    <w:rsid w:val="00CA2A1C"/>
    <w:rsid w:val="00CA2E79"/>
    <w:rsid w:val="00CA3354"/>
    <w:rsid w:val="00CA337B"/>
    <w:rsid w:val="00CA36C5"/>
    <w:rsid w:val="00CA39AB"/>
    <w:rsid w:val="00CA3DE7"/>
    <w:rsid w:val="00CA418C"/>
    <w:rsid w:val="00CA4204"/>
    <w:rsid w:val="00CA44DF"/>
    <w:rsid w:val="00CA46E6"/>
    <w:rsid w:val="00CA4D4E"/>
    <w:rsid w:val="00CA4F6C"/>
    <w:rsid w:val="00CA50DA"/>
    <w:rsid w:val="00CA62DE"/>
    <w:rsid w:val="00CA6539"/>
    <w:rsid w:val="00CA6A37"/>
    <w:rsid w:val="00CA75DE"/>
    <w:rsid w:val="00CA764D"/>
    <w:rsid w:val="00CA79A7"/>
    <w:rsid w:val="00CB03A2"/>
    <w:rsid w:val="00CB0BDB"/>
    <w:rsid w:val="00CB1BD0"/>
    <w:rsid w:val="00CB1C81"/>
    <w:rsid w:val="00CB2E78"/>
    <w:rsid w:val="00CB3154"/>
    <w:rsid w:val="00CB32B1"/>
    <w:rsid w:val="00CB402D"/>
    <w:rsid w:val="00CB4DF1"/>
    <w:rsid w:val="00CB5026"/>
    <w:rsid w:val="00CB5C50"/>
    <w:rsid w:val="00CB66B3"/>
    <w:rsid w:val="00CB66DC"/>
    <w:rsid w:val="00CB6897"/>
    <w:rsid w:val="00CB723E"/>
    <w:rsid w:val="00CB7BFB"/>
    <w:rsid w:val="00CC09C9"/>
    <w:rsid w:val="00CC0C8B"/>
    <w:rsid w:val="00CC1D29"/>
    <w:rsid w:val="00CC24EB"/>
    <w:rsid w:val="00CC2D90"/>
    <w:rsid w:val="00CC2EA4"/>
    <w:rsid w:val="00CC309A"/>
    <w:rsid w:val="00CC39A1"/>
    <w:rsid w:val="00CC4232"/>
    <w:rsid w:val="00CC45C2"/>
    <w:rsid w:val="00CC463F"/>
    <w:rsid w:val="00CC479C"/>
    <w:rsid w:val="00CC4FC4"/>
    <w:rsid w:val="00CC50B3"/>
    <w:rsid w:val="00CC531C"/>
    <w:rsid w:val="00CC54B3"/>
    <w:rsid w:val="00CC780C"/>
    <w:rsid w:val="00CC7A85"/>
    <w:rsid w:val="00CC7CE4"/>
    <w:rsid w:val="00CD0265"/>
    <w:rsid w:val="00CD052B"/>
    <w:rsid w:val="00CD0EAF"/>
    <w:rsid w:val="00CD12E6"/>
    <w:rsid w:val="00CD1E48"/>
    <w:rsid w:val="00CD1F18"/>
    <w:rsid w:val="00CD21D4"/>
    <w:rsid w:val="00CD2783"/>
    <w:rsid w:val="00CD27C5"/>
    <w:rsid w:val="00CD2C80"/>
    <w:rsid w:val="00CD2D2A"/>
    <w:rsid w:val="00CD37B4"/>
    <w:rsid w:val="00CD484E"/>
    <w:rsid w:val="00CD48C2"/>
    <w:rsid w:val="00CD494D"/>
    <w:rsid w:val="00CD4DFE"/>
    <w:rsid w:val="00CD521B"/>
    <w:rsid w:val="00CD56FB"/>
    <w:rsid w:val="00CD57B6"/>
    <w:rsid w:val="00CD5C10"/>
    <w:rsid w:val="00CD60D2"/>
    <w:rsid w:val="00CD617A"/>
    <w:rsid w:val="00CD617E"/>
    <w:rsid w:val="00CD66C4"/>
    <w:rsid w:val="00CD726B"/>
    <w:rsid w:val="00CD7999"/>
    <w:rsid w:val="00CD7A7B"/>
    <w:rsid w:val="00CD7F24"/>
    <w:rsid w:val="00CE00E3"/>
    <w:rsid w:val="00CE011C"/>
    <w:rsid w:val="00CE0994"/>
    <w:rsid w:val="00CE107A"/>
    <w:rsid w:val="00CE1B95"/>
    <w:rsid w:val="00CE1E63"/>
    <w:rsid w:val="00CE276C"/>
    <w:rsid w:val="00CE2B15"/>
    <w:rsid w:val="00CE2BDB"/>
    <w:rsid w:val="00CE2FD0"/>
    <w:rsid w:val="00CE2FDF"/>
    <w:rsid w:val="00CE3299"/>
    <w:rsid w:val="00CE3512"/>
    <w:rsid w:val="00CE383C"/>
    <w:rsid w:val="00CE40FB"/>
    <w:rsid w:val="00CE41F7"/>
    <w:rsid w:val="00CE42A2"/>
    <w:rsid w:val="00CE459C"/>
    <w:rsid w:val="00CE4AD4"/>
    <w:rsid w:val="00CE5116"/>
    <w:rsid w:val="00CE5589"/>
    <w:rsid w:val="00CE597B"/>
    <w:rsid w:val="00CE61C6"/>
    <w:rsid w:val="00CE6463"/>
    <w:rsid w:val="00CE6DC0"/>
    <w:rsid w:val="00CE7D5E"/>
    <w:rsid w:val="00CF02D0"/>
    <w:rsid w:val="00CF071F"/>
    <w:rsid w:val="00CF07E2"/>
    <w:rsid w:val="00CF0907"/>
    <w:rsid w:val="00CF09A8"/>
    <w:rsid w:val="00CF09F5"/>
    <w:rsid w:val="00CF0F4E"/>
    <w:rsid w:val="00CF175A"/>
    <w:rsid w:val="00CF1B5A"/>
    <w:rsid w:val="00CF1CCE"/>
    <w:rsid w:val="00CF2051"/>
    <w:rsid w:val="00CF2430"/>
    <w:rsid w:val="00CF24A8"/>
    <w:rsid w:val="00CF271D"/>
    <w:rsid w:val="00CF2D35"/>
    <w:rsid w:val="00CF33EA"/>
    <w:rsid w:val="00CF3919"/>
    <w:rsid w:val="00CF3C3E"/>
    <w:rsid w:val="00CF3CCE"/>
    <w:rsid w:val="00CF4134"/>
    <w:rsid w:val="00CF41BF"/>
    <w:rsid w:val="00CF4229"/>
    <w:rsid w:val="00CF47FC"/>
    <w:rsid w:val="00CF56D3"/>
    <w:rsid w:val="00CF587A"/>
    <w:rsid w:val="00CF5A58"/>
    <w:rsid w:val="00CF5BC5"/>
    <w:rsid w:val="00CF5CEE"/>
    <w:rsid w:val="00CF5CF7"/>
    <w:rsid w:val="00CF68AA"/>
    <w:rsid w:val="00CF6AB4"/>
    <w:rsid w:val="00CF725F"/>
    <w:rsid w:val="00CF755A"/>
    <w:rsid w:val="00CF77AB"/>
    <w:rsid w:val="00CF7983"/>
    <w:rsid w:val="00CF7A64"/>
    <w:rsid w:val="00CF7D80"/>
    <w:rsid w:val="00D00500"/>
    <w:rsid w:val="00D00508"/>
    <w:rsid w:val="00D00A83"/>
    <w:rsid w:val="00D00A92"/>
    <w:rsid w:val="00D00B04"/>
    <w:rsid w:val="00D01011"/>
    <w:rsid w:val="00D013C6"/>
    <w:rsid w:val="00D01612"/>
    <w:rsid w:val="00D02291"/>
    <w:rsid w:val="00D028F4"/>
    <w:rsid w:val="00D02EEE"/>
    <w:rsid w:val="00D03789"/>
    <w:rsid w:val="00D037D0"/>
    <w:rsid w:val="00D038C3"/>
    <w:rsid w:val="00D03BF2"/>
    <w:rsid w:val="00D03FFE"/>
    <w:rsid w:val="00D04041"/>
    <w:rsid w:val="00D0410A"/>
    <w:rsid w:val="00D044B4"/>
    <w:rsid w:val="00D04C68"/>
    <w:rsid w:val="00D057EB"/>
    <w:rsid w:val="00D059D2"/>
    <w:rsid w:val="00D06AE0"/>
    <w:rsid w:val="00D07152"/>
    <w:rsid w:val="00D07491"/>
    <w:rsid w:val="00D07C1C"/>
    <w:rsid w:val="00D07C26"/>
    <w:rsid w:val="00D1077B"/>
    <w:rsid w:val="00D11CD2"/>
    <w:rsid w:val="00D1227E"/>
    <w:rsid w:val="00D13A8F"/>
    <w:rsid w:val="00D13E74"/>
    <w:rsid w:val="00D141BB"/>
    <w:rsid w:val="00D14FB9"/>
    <w:rsid w:val="00D1549A"/>
    <w:rsid w:val="00D162FB"/>
    <w:rsid w:val="00D16A22"/>
    <w:rsid w:val="00D17377"/>
    <w:rsid w:val="00D208FE"/>
    <w:rsid w:val="00D20DD4"/>
    <w:rsid w:val="00D22740"/>
    <w:rsid w:val="00D22B0E"/>
    <w:rsid w:val="00D23BD1"/>
    <w:rsid w:val="00D23BD3"/>
    <w:rsid w:val="00D23D5C"/>
    <w:rsid w:val="00D24D06"/>
    <w:rsid w:val="00D24E72"/>
    <w:rsid w:val="00D24EFC"/>
    <w:rsid w:val="00D252F5"/>
    <w:rsid w:val="00D2530A"/>
    <w:rsid w:val="00D25BE9"/>
    <w:rsid w:val="00D26C1C"/>
    <w:rsid w:val="00D2753D"/>
    <w:rsid w:val="00D27EA8"/>
    <w:rsid w:val="00D27FB5"/>
    <w:rsid w:val="00D27FE0"/>
    <w:rsid w:val="00D30099"/>
    <w:rsid w:val="00D309BE"/>
    <w:rsid w:val="00D30A4D"/>
    <w:rsid w:val="00D319DB"/>
    <w:rsid w:val="00D31DC1"/>
    <w:rsid w:val="00D32089"/>
    <w:rsid w:val="00D329B7"/>
    <w:rsid w:val="00D32BF4"/>
    <w:rsid w:val="00D33179"/>
    <w:rsid w:val="00D334AF"/>
    <w:rsid w:val="00D3432C"/>
    <w:rsid w:val="00D3493A"/>
    <w:rsid w:val="00D34C8F"/>
    <w:rsid w:val="00D35928"/>
    <w:rsid w:val="00D35967"/>
    <w:rsid w:val="00D35DD8"/>
    <w:rsid w:val="00D36517"/>
    <w:rsid w:val="00D3658D"/>
    <w:rsid w:val="00D36991"/>
    <w:rsid w:val="00D37381"/>
    <w:rsid w:val="00D375AA"/>
    <w:rsid w:val="00D37983"/>
    <w:rsid w:val="00D37E36"/>
    <w:rsid w:val="00D400A6"/>
    <w:rsid w:val="00D4016F"/>
    <w:rsid w:val="00D406B3"/>
    <w:rsid w:val="00D406D3"/>
    <w:rsid w:val="00D40ABD"/>
    <w:rsid w:val="00D41070"/>
    <w:rsid w:val="00D414C8"/>
    <w:rsid w:val="00D4227E"/>
    <w:rsid w:val="00D422AE"/>
    <w:rsid w:val="00D42729"/>
    <w:rsid w:val="00D42CC9"/>
    <w:rsid w:val="00D42CCE"/>
    <w:rsid w:val="00D42E56"/>
    <w:rsid w:val="00D43390"/>
    <w:rsid w:val="00D43DDF"/>
    <w:rsid w:val="00D4431E"/>
    <w:rsid w:val="00D4485D"/>
    <w:rsid w:val="00D448FB"/>
    <w:rsid w:val="00D44C06"/>
    <w:rsid w:val="00D44FE2"/>
    <w:rsid w:val="00D45B39"/>
    <w:rsid w:val="00D45BE1"/>
    <w:rsid w:val="00D46AF1"/>
    <w:rsid w:val="00D46D42"/>
    <w:rsid w:val="00D46D93"/>
    <w:rsid w:val="00D46F4B"/>
    <w:rsid w:val="00D471A1"/>
    <w:rsid w:val="00D473D1"/>
    <w:rsid w:val="00D479E4"/>
    <w:rsid w:val="00D47A2F"/>
    <w:rsid w:val="00D47C80"/>
    <w:rsid w:val="00D502F4"/>
    <w:rsid w:val="00D50667"/>
    <w:rsid w:val="00D52543"/>
    <w:rsid w:val="00D52BDA"/>
    <w:rsid w:val="00D53546"/>
    <w:rsid w:val="00D53C47"/>
    <w:rsid w:val="00D5426D"/>
    <w:rsid w:val="00D5428B"/>
    <w:rsid w:val="00D549E2"/>
    <w:rsid w:val="00D54BAD"/>
    <w:rsid w:val="00D54BEF"/>
    <w:rsid w:val="00D54DE1"/>
    <w:rsid w:val="00D554D8"/>
    <w:rsid w:val="00D55756"/>
    <w:rsid w:val="00D558A9"/>
    <w:rsid w:val="00D55B5E"/>
    <w:rsid w:val="00D55C3A"/>
    <w:rsid w:val="00D55D49"/>
    <w:rsid w:val="00D566B2"/>
    <w:rsid w:val="00D56FE8"/>
    <w:rsid w:val="00D5744B"/>
    <w:rsid w:val="00D57899"/>
    <w:rsid w:val="00D57920"/>
    <w:rsid w:val="00D57FBC"/>
    <w:rsid w:val="00D602E9"/>
    <w:rsid w:val="00D6041C"/>
    <w:rsid w:val="00D60430"/>
    <w:rsid w:val="00D60689"/>
    <w:rsid w:val="00D606CB"/>
    <w:rsid w:val="00D61030"/>
    <w:rsid w:val="00D610FF"/>
    <w:rsid w:val="00D6111F"/>
    <w:rsid w:val="00D615BD"/>
    <w:rsid w:val="00D6177E"/>
    <w:rsid w:val="00D61A0C"/>
    <w:rsid w:val="00D61FD6"/>
    <w:rsid w:val="00D61FFB"/>
    <w:rsid w:val="00D6227A"/>
    <w:rsid w:val="00D62B3C"/>
    <w:rsid w:val="00D62E1C"/>
    <w:rsid w:val="00D62F8F"/>
    <w:rsid w:val="00D63278"/>
    <w:rsid w:val="00D63AEA"/>
    <w:rsid w:val="00D64774"/>
    <w:rsid w:val="00D64B90"/>
    <w:rsid w:val="00D64E98"/>
    <w:rsid w:val="00D65592"/>
    <w:rsid w:val="00D65746"/>
    <w:rsid w:val="00D65A0E"/>
    <w:rsid w:val="00D65A23"/>
    <w:rsid w:val="00D66263"/>
    <w:rsid w:val="00D66B40"/>
    <w:rsid w:val="00D67013"/>
    <w:rsid w:val="00D67255"/>
    <w:rsid w:val="00D67384"/>
    <w:rsid w:val="00D6770E"/>
    <w:rsid w:val="00D67E29"/>
    <w:rsid w:val="00D67F1C"/>
    <w:rsid w:val="00D67F36"/>
    <w:rsid w:val="00D700F0"/>
    <w:rsid w:val="00D70AC4"/>
    <w:rsid w:val="00D70C86"/>
    <w:rsid w:val="00D71309"/>
    <w:rsid w:val="00D71444"/>
    <w:rsid w:val="00D71926"/>
    <w:rsid w:val="00D71C22"/>
    <w:rsid w:val="00D7309A"/>
    <w:rsid w:val="00D733A7"/>
    <w:rsid w:val="00D73B94"/>
    <w:rsid w:val="00D73C7E"/>
    <w:rsid w:val="00D742CE"/>
    <w:rsid w:val="00D74F70"/>
    <w:rsid w:val="00D74FBB"/>
    <w:rsid w:val="00D754CB"/>
    <w:rsid w:val="00D75645"/>
    <w:rsid w:val="00D75AB9"/>
    <w:rsid w:val="00D76674"/>
    <w:rsid w:val="00D7679D"/>
    <w:rsid w:val="00D76C0A"/>
    <w:rsid w:val="00D7721C"/>
    <w:rsid w:val="00D7760B"/>
    <w:rsid w:val="00D77AF5"/>
    <w:rsid w:val="00D77D0B"/>
    <w:rsid w:val="00D8098A"/>
    <w:rsid w:val="00D80B06"/>
    <w:rsid w:val="00D80D12"/>
    <w:rsid w:val="00D80D80"/>
    <w:rsid w:val="00D80E3D"/>
    <w:rsid w:val="00D810D0"/>
    <w:rsid w:val="00D81106"/>
    <w:rsid w:val="00D811B7"/>
    <w:rsid w:val="00D81346"/>
    <w:rsid w:val="00D815B7"/>
    <w:rsid w:val="00D824AA"/>
    <w:rsid w:val="00D82F6C"/>
    <w:rsid w:val="00D83C5B"/>
    <w:rsid w:val="00D8408D"/>
    <w:rsid w:val="00D84310"/>
    <w:rsid w:val="00D84623"/>
    <w:rsid w:val="00D851A5"/>
    <w:rsid w:val="00D85A54"/>
    <w:rsid w:val="00D86075"/>
    <w:rsid w:val="00D865E7"/>
    <w:rsid w:val="00D86C4F"/>
    <w:rsid w:val="00D86F44"/>
    <w:rsid w:val="00D870FF"/>
    <w:rsid w:val="00D871B8"/>
    <w:rsid w:val="00D87373"/>
    <w:rsid w:val="00D879B5"/>
    <w:rsid w:val="00D87C1A"/>
    <w:rsid w:val="00D87ECA"/>
    <w:rsid w:val="00D902A3"/>
    <w:rsid w:val="00D91974"/>
    <w:rsid w:val="00D91A53"/>
    <w:rsid w:val="00D91AAF"/>
    <w:rsid w:val="00D91CE6"/>
    <w:rsid w:val="00D91D59"/>
    <w:rsid w:val="00D921B1"/>
    <w:rsid w:val="00D929FD"/>
    <w:rsid w:val="00D933EA"/>
    <w:rsid w:val="00D93576"/>
    <w:rsid w:val="00D94786"/>
    <w:rsid w:val="00D94C9C"/>
    <w:rsid w:val="00D94EEF"/>
    <w:rsid w:val="00D95231"/>
    <w:rsid w:val="00D95C0A"/>
    <w:rsid w:val="00D95EE9"/>
    <w:rsid w:val="00D9634F"/>
    <w:rsid w:val="00D96559"/>
    <w:rsid w:val="00D96E42"/>
    <w:rsid w:val="00D96E91"/>
    <w:rsid w:val="00D97A59"/>
    <w:rsid w:val="00D97C52"/>
    <w:rsid w:val="00DA005F"/>
    <w:rsid w:val="00DA0B36"/>
    <w:rsid w:val="00DA0C00"/>
    <w:rsid w:val="00DA0EC8"/>
    <w:rsid w:val="00DA14DC"/>
    <w:rsid w:val="00DA166C"/>
    <w:rsid w:val="00DA171F"/>
    <w:rsid w:val="00DA1808"/>
    <w:rsid w:val="00DA1EC5"/>
    <w:rsid w:val="00DA2180"/>
    <w:rsid w:val="00DA25C4"/>
    <w:rsid w:val="00DA2B1C"/>
    <w:rsid w:val="00DA2E6F"/>
    <w:rsid w:val="00DA329C"/>
    <w:rsid w:val="00DA3AD7"/>
    <w:rsid w:val="00DA4659"/>
    <w:rsid w:val="00DA5332"/>
    <w:rsid w:val="00DA543B"/>
    <w:rsid w:val="00DA60CB"/>
    <w:rsid w:val="00DA6929"/>
    <w:rsid w:val="00DA6CE9"/>
    <w:rsid w:val="00DA703C"/>
    <w:rsid w:val="00DA75E8"/>
    <w:rsid w:val="00DA79EA"/>
    <w:rsid w:val="00DB096A"/>
    <w:rsid w:val="00DB0DC5"/>
    <w:rsid w:val="00DB1762"/>
    <w:rsid w:val="00DB2323"/>
    <w:rsid w:val="00DB23F1"/>
    <w:rsid w:val="00DB2951"/>
    <w:rsid w:val="00DB44C7"/>
    <w:rsid w:val="00DB5058"/>
    <w:rsid w:val="00DB537E"/>
    <w:rsid w:val="00DB5476"/>
    <w:rsid w:val="00DB59B6"/>
    <w:rsid w:val="00DB5A89"/>
    <w:rsid w:val="00DB5AB3"/>
    <w:rsid w:val="00DB5ACF"/>
    <w:rsid w:val="00DB601E"/>
    <w:rsid w:val="00DB673E"/>
    <w:rsid w:val="00DB6CD6"/>
    <w:rsid w:val="00DB6FDD"/>
    <w:rsid w:val="00DB7292"/>
    <w:rsid w:val="00DB7409"/>
    <w:rsid w:val="00DB75AC"/>
    <w:rsid w:val="00DB775C"/>
    <w:rsid w:val="00DB77A0"/>
    <w:rsid w:val="00DB7E69"/>
    <w:rsid w:val="00DC028B"/>
    <w:rsid w:val="00DC0DA8"/>
    <w:rsid w:val="00DC0DD5"/>
    <w:rsid w:val="00DC0E19"/>
    <w:rsid w:val="00DC15B7"/>
    <w:rsid w:val="00DC1717"/>
    <w:rsid w:val="00DC1916"/>
    <w:rsid w:val="00DC1FFF"/>
    <w:rsid w:val="00DC386F"/>
    <w:rsid w:val="00DC3CB4"/>
    <w:rsid w:val="00DC3DF7"/>
    <w:rsid w:val="00DC4311"/>
    <w:rsid w:val="00DC5963"/>
    <w:rsid w:val="00DC6429"/>
    <w:rsid w:val="00DC682E"/>
    <w:rsid w:val="00DC68AF"/>
    <w:rsid w:val="00DC6946"/>
    <w:rsid w:val="00DC6D8A"/>
    <w:rsid w:val="00DC6E63"/>
    <w:rsid w:val="00DD051B"/>
    <w:rsid w:val="00DD0B4E"/>
    <w:rsid w:val="00DD0F9A"/>
    <w:rsid w:val="00DD1031"/>
    <w:rsid w:val="00DD1142"/>
    <w:rsid w:val="00DD1C38"/>
    <w:rsid w:val="00DD1C80"/>
    <w:rsid w:val="00DD1FE7"/>
    <w:rsid w:val="00DD2169"/>
    <w:rsid w:val="00DD2197"/>
    <w:rsid w:val="00DD2678"/>
    <w:rsid w:val="00DD2727"/>
    <w:rsid w:val="00DD2B8B"/>
    <w:rsid w:val="00DD3522"/>
    <w:rsid w:val="00DD3A3F"/>
    <w:rsid w:val="00DD3F0E"/>
    <w:rsid w:val="00DD3FCF"/>
    <w:rsid w:val="00DD4612"/>
    <w:rsid w:val="00DD49AD"/>
    <w:rsid w:val="00DD4CEB"/>
    <w:rsid w:val="00DD525A"/>
    <w:rsid w:val="00DD556D"/>
    <w:rsid w:val="00DD5D5E"/>
    <w:rsid w:val="00DD66BA"/>
    <w:rsid w:val="00DD685A"/>
    <w:rsid w:val="00DD6B66"/>
    <w:rsid w:val="00DD7126"/>
    <w:rsid w:val="00DD75E8"/>
    <w:rsid w:val="00DD7656"/>
    <w:rsid w:val="00DD773F"/>
    <w:rsid w:val="00DD7869"/>
    <w:rsid w:val="00DD7D7D"/>
    <w:rsid w:val="00DE0102"/>
    <w:rsid w:val="00DE0E39"/>
    <w:rsid w:val="00DE1099"/>
    <w:rsid w:val="00DE1F5B"/>
    <w:rsid w:val="00DE23EC"/>
    <w:rsid w:val="00DE24E3"/>
    <w:rsid w:val="00DE2759"/>
    <w:rsid w:val="00DE283E"/>
    <w:rsid w:val="00DE3521"/>
    <w:rsid w:val="00DE3822"/>
    <w:rsid w:val="00DE4134"/>
    <w:rsid w:val="00DE42D8"/>
    <w:rsid w:val="00DE4E52"/>
    <w:rsid w:val="00DE50D3"/>
    <w:rsid w:val="00DE51AB"/>
    <w:rsid w:val="00DE5886"/>
    <w:rsid w:val="00DE59F3"/>
    <w:rsid w:val="00DE5C83"/>
    <w:rsid w:val="00DE6159"/>
    <w:rsid w:val="00DE6453"/>
    <w:rsid w:val="00DE698F"/>
    <w:rsid w:val="00DE6C75"/>
    <w:rsid w:val="00DE6D30"/>
    <w:rsid w:val="00DE7A68"/>
    <w:rsid w:val="00DE7B78"/>
    <w:rsid w:val="00DE7CE5"/>
    <w:rsid w:val="00DF0067"/>
    <w:rsid w:val="00DF09A9"/>
    <w:rsid w:val="00DF0C11"/>
    <w:rsid w:val="00DF0D95"/>
    <w:rsid w:val="00DF0E1E"/>
    <w:rsid w:val="00DF1010"/>
    <w:rsid w:val="00DF107B"/>
    <w:rsid w:val="00DF16A7"/>
    <w:rsid w:val="00DF1CF8"/>
    <w:rsid w:val="00DF24AB"/>
    <w:rsid w:val="00DF2961"/>
    <w:rsid w:val="00DF2BD7"/>
    <w:rsid w:val="00DF3676"/>
    <w:rsid w:val="00DF3764"/>
    <w:rsid w:val="00DF383A"/>
    <w:rsid w:val="00DF4069"/>
    <w:rsid w:val="00DF45DA"/>
    <w:rsid w:val="00DF48E7"/>
    <w:rsid w:val="00DF4A3D"/>
    <w:rsid w:val="00DF51ED"/>
    <w:rsid w:val="00DF52B5"/>
    <w:rsid w:val="00DF5B3F"/>
    <w:rsid w:val="00DF5C0B"/>
    <w:rsid w:val="00DF5E75"/>
    <w:rsid w:val="00DF607C"/>
    <w:rsid w:val="00DF613B"/>
    <w:rsid w:val="00DF6A83"/>
    <w:rsid w:val="00DF6C2A"/>
    <w:rsid w:val="00DF6FF6"/>
    <w:rsid w:val="00DF7AEC"/>
    <w:rsid w:val="00E0008D"/>
    <w:rsid w:val="00E00671"/>
    <w:rsid w:val="00E0073A"/>
    <w:rsid w:val="00E00A6C"/>
    <w:rsid w:val="00E00E6A"/>
    <w:rsid w:val="00E016D8"/>
    <w:rsid w:val="00E026EE"/>
    <w:rsid w:val="00E02937"/>
    <w:rsid w:val="00E037E3"/>
    <w:rsid w:val="00E03B14"/>
    <w:rsid w:val="00E03C06"/>
    <w:rsid w:val="00E040CE"/>
    <w:rsid w:val="00E0423A"/>
    <w:rsid w:val="00E0494B"/>
    <w:rsid w:val="00E0503B"/>
    <w:rsid w:val="00E055B8"/>
    <w:rsid w:val="00E05696"/>
    <w:rsid w:val="00E057EF"/>
    <w:rsid w:val="00E05BD8"/>
    <w:rsid w:val="00E05DB9"/>
    <w:rsid w:val="00E061EF"/>
    <w:rsid w:val="00E066DE"/>
    <w:rsid w:val="00E066E8"/>
    <w:rsid w:val="00E07083"/>
    <w:rsid w:val="00E070B5"/>
    <w:rsid w:val="00E07106"/>
    <w:rsid w:val="00E073DD"/>
    <w:rsid w:val="00E0740B"/>
    <w:rsid w:val="00E07927"/>
    <w:rsid w:val="00E10000"/>
    <w:rsid w:val="00E10014"/>
    <w:rsid w:val="00E1009E"/>
    <w:rsid w:val="00E103EF"/>
    <w:rsid w:val="00E1048E"/>
    <w:rsid w:val="00E10660"/>
    <w:rsid w:val="00E113D4"/>
    <w:rsid w:val="00E11604"/>
    <w:rsid w:val="00E11C79"/>
    <w:rsid w:val="00E1233A"/>
    <w:rsid w:val="00E12A98"/>
    <w:rsid w:val="00E12DD1"/>
    <w:rsid w:val="00E1372B"/>
    <w:rsid w:val="00E1393F"/>
    <w:rsid w:val="00E13BC3"/>
    <w:rsid w:val="00E13C94"/>
    <w:rsid w:val="00E1465A"/>
    <w:rsid w:val="00E1481D"/>
    <w:rsid w:val="00E14EC9"/>
    <w:rsid w:val="00E153A1"/>
    <w:rsid w:val="00E15DA2"/>
    <w:rsid w:val="00E16058"/>
    <w:rsid w:val="00E160E3"/>
    <w:rsid w:val="00E16176"/>
    <w:rsid w:val="00E16450"/>
    <w:rsid w:val="00E16B84"/>
    <w:rsid w:val="00E16BED"/>
    <w:rsid w:val="00E16EBE"/>
    <w:rsid w:val="00E16EDD"/>
    <w:rsid w:val="00E1715D"/>
    <w:rsid w:val="00E17266"/>
    <w:rsid w:val="00E17AA2"/>
    <w:rsid w:val="00E17C7A"/>
    <w:rsid w:val="00E20432"/>
    <w:rsid w:val="00E2056F"/>
    <w:rsid w:val="00E20707"/>
    <w:rsid w:val="00E20796"/>
    <w:rsid w:val="00E2097E"/>
    <w:rsid w:val="00E20C35"/>
    <w:rsid w:val="00E20CF2"/>
    <w:rsid w:val="00E21294"/>
    <w:rsid w:val="00E2138E"/>
    <w:rsid w:val="00E2166D"/>
    <w:rsid w:val="00E21749"/>
    <w:rsid w:val="00E22580"/>
    <w:rsid w:val="00E2282F"/>
    <w:rsid w:val="00E22E2E"/>
    <w:rsid w:val="00E22F55"/>
    <w:rsid w:val="00E23493"/>
    <w:rsid w:val="00E23A37"/>
    <w:rsid w:val="00E23EAF"/>
    <w:rsid w:val="00E2400F"/>
    <w:rsid w:val="00E24FB7"/>
    <w:rsid w:val="00E25234"/>
    <w:rsid w:val="00E25566"/>
    <w:rsid w:val="00E25884"/>
    <w:rsid w:val="00E25D34"/>
    <w:rsid w:val="00E25DDF"/>
    <w:rsid w:val="00E2672E"/>
    <w:rsid w:val="00E2677A"/>
    <w:rsid w:val="00E269AC"/>
    <w:rsid w:val="00E26E5B"/>
    <w:rsid w:val="00E27352"/>
    <w:rsid w:val="00E27847"/>
    <w:rsid w:val="00E27CAB"/>
    <w:rsid w:val="00E27FE6"/>
    <w:rsid w:val="00E304D6"/>
    <w:rsid w:val="00E3099D"/>
    <w:rsid w:val="00E30AE9"/>
    <w:rsid w:val="00E30D06"/>
    <w:rsid w:val="00E30E62"/>
    <w:rsid w:val="00E31428"/>
    <w:rsid w:val="00E31703"/>
    <w:rsid w:val="00E317D1"/>
    <w:rsid w:val="00E31CCB"/>
    <w:rsid w:val="00E32242"/>
    <w:rsid w:val="00E32DD9"/>
    <w:rsid w:val="00E3303B"/>
    <w:rsid w:val="00E3310F"/>
    <w:rsid w:val="00E336EB"/>
    <w:rsid w:val="00E33990"/>
    <w:rsid w:val="00E342CD"/>
    <w:rsid w:val="00E34CCD"/>
    <w:rsid w:val="00E35015"/>
    <w:rsid w:val="00E35426"/>
    <w:rsid w:val="00E3562B"/>
    <w:rsid w:val="00E35CC0"/>
    <w:rsid w:val="00E363A9"/>
    <w:rsid w:val="00E36781"/>
    <w:rsid w:val="00E3679B"/>
    <w:rsid w:val="00E36B4F"/>
    <w:rsid w:val="00E36B6A"/>
    <w:rsid w:val="00E379D5"/>
    <w:rsid w:val="00E379F5"/>
    <w:rsid w:val="00E403AE"/>
    <w:rsid w:val="00E405E6"/>
    <w:rsid w:val="00E40C96"/>
    <w:rsid w:val="00E41A19"/>
    <w:rsid w:val="00E41CC6"/>
    <w:rsid w:val="00E41E7F"/>
    <w:rsid w:val="00E4347F"/>
    <w:rsid w:val="00E43DC1"/>
    <w:rsid w:val="00E44006"/>
    <w:rsid w:val="00E4435F"/>
    <w:rsid w:val="00E445BB"/>
    <w:rsid w:val="00E44648"/>
    <w:rsid w:val="00E44C17"/>
    <w:rsid w:val="00E44CC6"/>
    <w:rsid w:val="00E44FF5"/>
    <w:rsid w:val="00E456FB"/>
    <w:rsid w:val="00E45B0A"/>
    <w:rsid w:val="00E45BEC"/>
    <w:rsid w:val="00E45D9F"/>
    <w:rsid w:val="00E46203"/>
    <w:rsid w:val="00E465FC"/>
    <w:rsid w:val="00E46963"/>
    <w:rsid w:val="00E469F5"/>
    <w:rsid w:val="00E46FA7"/>
    <w:rsid w:val="00E46FC5"/>
    <w:rsid w:val="00E472A9"/>
    <w:rsid w:val="00E4771B"/>
    <w:rsid w:val="00E47A64"/>
    <w:rsid w:val="00E50082"/>
    <w:rsid w:val="00E5049A"/>
    <w:rsid w:val="00E5056A"/>
    <w:rsid w:val="00E5090C"/>
    <w:rsid w:val="00E50DA7"/>
    <w:rsid w:val="00E516F9"/>
    <w:rsid w:val="00E51A47"/>
    <w:rsid w:val="00E51C9F"/>
    <w:rsid w:val="00E51E13"/>
    <w:rsid w:val="00E522CE"/>
    <w:rsid w:val="00E529D9"/>
    <w:rsid w:val="00E5304B"/>
    <w:rsid w:val="00E5337F"/>
    <w:rsid w:val="00E53599"/>
    <w:rsid w:val="00E5382D"/>
    <w:rsid w:val="00E5412B"/>
    <w:rsid w:val="00E54430"/>
    <w:rsid w:val="00E54F4B"/>
    <w:rsid w:val="00E55106"/>
    <w:rsid w:val="00E55400"/>
    <w:rsid w:val="00E561AF"/>
    <w:rsid w:val="00E56750"/>
    <w:rsid w:val="00E569E5"/>
    <w:rsid w:val="00E57205"/>
    <w:rsid w:val="00E57449"/>
    <w:rsid w:val="00E57B25"/>
    <w:rsid w:val="00E57CAA"/>
    <w:rsid w:val="00E602AA"/>
    <w:rsid w:val="00E60404"/>
    <w:rsid w:val="00E6147A"/>
    <w:rsid w:val="00E61528"/>
    <w:rsid w:val="00E62427"/>
    <w:rsid w:val="00E63042"/>
    <w:rsid w:val="00E63082"/>
    <w:rsid w:val="00E63B3F"/>
    <w:rsid w:val="00E63E30"/>
    <w:rsid w:val="00E643C1"/>
    <w:rsid w:val="00E64626"/>
    <w:rsid w:val="00E646EA"/>
    <w:rsid w:val="00E659EC"/>
    <w:rsid w:val="00E65A11"/>
    <w:rsid w:val="00E65AF9"/>
    <w:rsid w:val="00E66732"/>
    <w:rsid w:val="00E6676C"/>
    <w:rsid w:val="00E66A7A"/>
    <w:rsid w:val="00E66B40"/>
    <w:rsid w:val="00E6744D"/>
    <w:rsid w:val="00E70284"/>
    <w:rsid w:val="00E7045F"/>
    <w:rsid w:val="00E7046A"/>
    <w:rsid w:val="00E704AC"/>
    <w:rsid w:val="00E705AD"/>
    <w:rsid w:val="00E70EBA"/>
    <w:rsid w:val="00E71462"/>
    <w:rsid w:val="00E718A6"/>
    <w:rsid w:val="00E71A8D"/>
    <w:rsid w:val="00E71CDA"/>
    <w:rsid w:val="00E71F06"/>
    <w:rsid w:val="00E727DB"/>
    <w:rsid w:val="00E7298A"/>
    <w:rsid w:val="00E72ED9"/>
    <w:rsid w:val="00E74315"/>
    <w:rsid w:val="00E74479"/>
    <w:rsid w:val="00E74616"/>
    <w:rsid w:val="00E74A52"/>
    <w:rsid w:val="00E74F63"/>
    <w:rsid w:val="00E757E6"/>
    <w:rsid w:val="00E75CFC"/>
    <w:rsid w:val="00E75DCD"/>
    <w:rsid w:val="00E7637E"/>
    <w:rsid w:val="00E765C1"/>
    <w:rsid w:val="00E769EE"/>
    <w:rsid w:val="00E773C8"/>
    <w:rsid w:val="00E7754F"/>
    <w:rsid w:val="00E77EBF"/>
    <w:rsid w:val="00E80165"/>
    <w:rsid w:val="00E802E5"/>
    <w:rsid w:val="00E807A3"/>
    <w:rsid w:val="00E80B73"/>
    <w:rsid w:val="00E810FB"/>
    <w:rsid w:val="00E8116D"/>
    <w:rsid w:val="00E81296"/>
    <w:rsid w:val="00E8181F"/>
    <w:rsid w:val="00E8196E"/>
    <w:rsid w:val="00E829AF"/>
    <w:rsid w:val="00E82A17"/>
    <w:rsid w:val="00E82B89"/>
    <w:rsid w:val="00E82E86"/>
    <w:rsid w:val="00E83593"/>
    <w:rsid w:val="00E835C3"/>
    <w:rsid w:val="00E83DF5"/>
    <w:rsid w:val="00E83E24"/>
    <w:rsid w:val="00E8404D"/>
    <w:rsid w:val="00E84B44"/>
    <w:rsid w:val="00E851E0"/>
    <w:rsid w:val="00E85A07"/>
    <w:rsid w:val="00E85B0B"/>
    <w:rsid w:val="00E85D55"/>
    <w:rsid w:val="00E860EB"/>
    <w:rsid w:val="00E8621C"/>
    <w:rsid w:val="00E86275"/>
    <w:rsid w:val="00E865D3"/>
    <w:rsid w:val="00E865D5"/>
    <w:rsid w:val="00E8689D"/>
    <w:rsid w:val="00E870CE"/>
    <w:rsid w:val="00E878A0"/>
    <w:rsid w:val="00E900AA"/>
    <w:rsid w:val="00E909C0"/>
    <w:rsid w:val="00E92732"/>
    <w:rsid w:val="00E92B08"/>
    <w:rsid w:val="00E92BE8"/>
    <w:rsid w:val="00E93038"/>
    <w:rsid w:val="00E93249"/>
    <w:rsid w:val="00E93448"/>
    <w:rsid w:val="00E93D4D"/>
    <w:rsid w:val="00E94454"/>
    <w:rsid w:val="00E9487A"/>
    <w:rsid w:val="00E948EF"/>
    <w:rsid w:val="00E949C9"/>
    <w:rsid w:val="00E94A24"/>
    <w:rsid w:val="00E94A59"/>
    <w:rsid w:val="00E94B2A"/>
    <w:rsid w:val="00E95D01"/>
    <w:rsid w:val="00E96227"/>
    <w:rsid w:val="00E96313"/>
    <w:rsid w:val="00E96384"/>
    <w:rsid w:val="00E96462"/>
    <w:rsid w:val="00E96BB1"/>
    <w:rsid w:val="00E97517"/>
    <w:rsid w:val="00E97BC0"/>
    <w:rsid w:val="00EA0551"/>
    <w:rsid w:val="00EA09BA"/>
    <w:rsid w:val="00EA0B6C"/>
    <w:rsid w:val="00EA123A"/>
    <w:rsid w:val="00EA1575"/>
    <w:rsid w:val="00EA2608"/>
    <w:rsid w:val="00EA2A9C"/>
    <w:rsid w:val="00EA2C8C"/>
    <w:rsid w:val="00EA33F2"/>
    <w:rsid w:val="00EA3698"/>
    <w:rsid w:val="00EA38B7"/>
    <w:rsid w:val="00EA45C6"/>
    <w:rsid w:val="00EA4D7D"/>
    <w:rsid w:val="00EA4D80"/>
    <w:rsid w:val="00EA4FC9"/>
    <w:rsid w:val="00EA5192"/>
    <w:rsid w:val="00EA56F0"/>
    <w:rsid w:val="00EA6EB5"/>
    <w:rsid w:val="00EA73F6"/>
    <w:rsid w:val="00EA7578"/>
    <w:rsid w:val="00EA7614"/>
    <w:rsid w:val="00EA7708"/>
    <w:rsid w:val="00EA7D4D"/>
    <w:rsid w:val="00EB0B5A"/>
    <w:rsid w:val="00EB0D81"/>
    <w:rsid w:val="00EB0E6E"/>
    <w:rsid w:val="00EB101C"/>
    <w:rsid w:val="00EB10E5"/>
    <w:rsid w:val="00EB1773"/>
    <w:rsid w:val="00EB1E8E"/>
    <w:rsid w:val="00EB203A"/>
    <w:rsid w:val="00EB23CF"/>
    <w:rsid w:val="00EB2708"/>
    <w:rsid w:val="00EB2B1F"/>
    <w:rsid w:val="00EB2D16"/>
    <w:rsid w:val="00EB349E"/>
    <w:rsid w:val="00EB4407"/>
    <w:rsid w:val="00EB497F"/>
    <w:rsid w:val="00EB4BD8"/>
    <w:rsid w:val="00EB4C0D"/>
    <w:rsid w:val="00EB51BA"/>
    <w:rsid w:val="00EB578A"/>
    <w:rsid w:val="00EB6667"/>
    <w:rsid w:val="00EB6ADF"/>
    <w:rsid w:val="00EB7341"/>
    <w:rsid w:val="00EB77B5"/>
    <w:rsid w:val="00EB7D7A"/>
    <w:rsid w:val="00EB7F66"/>
    <w:rsid w:val="00EC0178"/>
    <w:rsid w:val="00EC149E"/>
    <w:rsid w:val="00EC1802"/>
    <w:rsid w:val="00EC23BA"/>
    <w:rsid w:val="00EC267E"/>
    <w:rsid w:val="00EC27A4"/>
    <w:rsid w:val="00EC2F48"/>
    <w:rsid w:val="00EC2F74"/>
    <w:rsid w:val="00EC3257"/>
    <w:rsid w:val="00EC3863"/>
    <w:rsid w:val="00EC3B57"/>
    <w:rsid w:val="00EC3F09"/>
    <w:rsid w:val="00EC40B2"/>
    <w:rsid w:val="00EC42DF"/>
    <w:rsid w:val="00EC452D"/>
    <w:rsid w:val="00EC45B0"/>
    <w:rsid w:val="00EC48DD"/>
    <w:rsid w:val="00EC4C11"/>
    <w:rsid w:val="00EC4CBB"/>
    <w:rsid w:val="00EC5020"/>
    <w:rsid w:val="00EC512C"/>
    <w:rsid w:val="00EC5189"/>
    <w:rsid w:val="00EC5379"/>
    <w:rsid w:val="00EC5429"/>
    <w:rsid w:val="00EC5965"/>
    <w:rsid w:val="00EC7B76"/>
    <w:rsid w:val="00ED099A"/>
    <w:rsid w:val="00ED09BA"/>
    <w:rsid w:val="00ED1EC4"/>
    <w:rsid w:val="00ED2FE0"/>
    <w:rsid w:val="00ED386B"/>
    <w:rsid w:val="00ED3A9F"/>
    <w:rsid w:val="00ED3C66"/>
    <w:rsid w:val="00ED4E70"/>
    <w:rsid w:val="00ED4F03"/>
    <w:rsid w:val="00ED5242"/>
    <w:rsid w:val="00ED5F18"/>
    <w:rsid w:val="00ED6448"/>
    <w:rsid w:val="00ED6998"/>
    <w:rsid w:val="00ED6A3A"/>
    <w:rsid w:val="00ED6ECA"/>
    <w:rsid w:val="00ED7235"/>
    <w:rsid w:val="00ED736B"/>
    <w:rsid w:val="00ED7922"/>
    <w:rsid w:val="00EE0884"/>
    <w:rsid w:val="00EE0D4B"/>
    <w:rsid w:val="00EE0D9C"/>
    <w:rsid w:val="00EE0E8B"/>
    <w:rsid w:val="00EE1807"/>
    <w:rsid w:val="00EE1B81"/>
    <w:rsid w:val="00EE1E6E"/>
    <w:rsid w:val="00EE1F5B"/>
    <w:rsid w:val="00EE263E"/>
    <w:rsid w:val="00EE267F"/>
    <w:rsid w:val="00EE2CBD"/>
    <w:rsid w:val="00EE2D53"/>
    <w:rsid w:val="00EE3325"/>
    <w:rsid w:val="00EE39AC"/>
    <w:rsid w:val="00EE4694"/>
    <w:rsid w:val="00EE4DBF"/>
    <w:rsid w:val="00EE4EF0"/>
    <w:rsid w:val="00EE538F"/>
    <w:rsid w:val="00EE5754"/>
    <w:rsid w:val="00EE5BB9"/>
    <w:rsid w:val="00EE5D3A"/>
    <w:rsid w:val="00EE5EF7"/>
    <w:rsid w:val="00EE6092"/>
    <w:rsid w:val="00EE7055"/>
    <w:rsid w:val="00EE7945"/>
    <w:rsid w:val="00EE7D93"/>
    <w:rsid w:val="00EF00A2"/>
    <w:rsid w:val="00EF02A9"/>
    <w:rsid w:val="00EF062E"/>
    <w:rsid w:val="00EF08F9"/>
    <w:rsid w:val="00EF0B56"/>
    <w:rsid w:val="00EF19FC"/>
    <w:rsid w:val="00EF1D2C"/>
    <w:rsid w:val="00EF20AE"/>
    <w:rsid w:val="00EF23EC"/>
    <w:rsid w:val="00EF2493"/>
    <w:rsid w:val="00EF2C73"/>
    <w:rsid w:val="00EF33BA"/>
    <w:rsid w:val="00EF364F"/>
    <w:rsid w:val="00EF3689"/>
    <w:rsid w:val="00EF451E"/>
    <w:rsid w:val="00EF4D06"/>
    <w:rsid w:val="00EF4D64"/>
    <w:rsid w:val="00EF5065"/>
    <w:rsid w:val="00EF544D"/>
    <w:rsid w:val="00EF5541"/>
    <w:rsid w:val="00EF5829"/>
    <w:rsid w:val="00EF5876"/>
    <w:rsid w:val="00EF58A2"/>
    <w:rsid w:val="00EF59DC"/>
    <w:rsid w:val="00EF5D1D"/>
    <w:rsid w:val="00EF6353"/>
    <w:rsid w:val="00EF646B"/>
    <w:rsid w:val="00EF6A62"/>
    <w:rsid w:val="00EF6C2A"/>
    <w:rsid w:val="00EF6C53"/>
    <w:rsid w:val="00EF6D0C"/>
    <w:rsid w:val="00EF6F1D"/>
    <w:rsid w:val="00EF6F95"/>
    <w:rsid w:val="00EF74D7"/>
    <w:rsid w:val="00EF78FF"/>
    <w:rsid w:val="00EF7979"/>
    <w:rsid w:val="00F0025C"/>
    <w:rsid w:val="00F002B6"/>
    <w:rsid w:val="00F0036D"/>
    <w:rsid w:val="00F00433"/>
    <w:rsid w:val="00F00953"/>
    <w:rsid w:val="00F00EB0"/>
    <w:rsid w:val="00F013E1"/>
    <w:rsid w:val="00F01BBC"/>
    <w:rsid w:val="00F02254"/>
    <w:rsid w:val="00F02DC1"/>
    <w:rsid w:val="00F035A9"/>
    <w:rsid w:val="00F03950"/>
    <w:rsid w:val="00F041F3"/>
    <w:rsid w:val="00F043F4"/>
    <w:rsid w:val="00F05374"/>
    <w:rsid w:val="00F055C7"/>
    <w:rsid w:val="00F059BA"/>
    <w:rsid w:val="00F05A48"/>
    <w:rsid w:val="00F05C3A"/>
    <w:rsid w:val="00F06462"/>
    <w:rsid w:val="00F064B7"/>
    <w:rsid w:val="00F06659"/>
    <w:rsid w:val="00F0667C"/>
    <w:rsid w:val="00F06DD3"/>
    <w:rsid w:val="00F07500"/>
    <w:rsid w:val="00F076A1"/>
    <w:rsid w:val="00F07EA2"/>
    <w:rsid w:val="00F07F28"/>
    <w:rsid w:val="00F07FD7"/>
    <w:rsid w:val="00F10E93"/>
    <w:rsid w:val="00F11428"/>
    <w:rsid w:val="00F117F9"/>
    <w:rsid w:val="00F11D5F"/>
    <w:rsid w:val="00F11F1B"/>
    <w:rsid w:val="00F12338"/>
    <w:rsid w:val="00F12660"/>
    <w:rsid w:val="00F12979"/>
    <w:rsid w:val="00F1317C"/>
    <w:rsid w:val="00F13F5E"/>
    <w:rsid w:val="00F1426E"/>
    <w:rsid w:val="00F14B7C"/>
    <w:rsid w:val="00F14E3F"/>
    <w:rsid w:val="00F151F9"/>
    <w:rsid w:val="00F15468"/>
    <w:rsid w:val="00F15F4E"/>
    <w:rsid w:val="00F16C0F"/>
    <w:rsid w:val="00F16C49"/>
    <w:rsid w:val="00F17CB2"/>
    <w:rsid w:val="00F200FC"/>
    <w:rsid w:val="00F202AA"/>
    <w:rsid w:val="00F206DE"/>
    <w:rsid w:val="00F20D57"/>
    <w:rsid w:val="00F21577"/>
    <w:rsid w:val="00F22032"/>
    <w:rsid w:val="00F22A41"/>
    <w:rsid w:val="00F22E02"/>
    <w:rsid w:val="00F23521"/>
    <w:rsid w:val="00F235F5"/>
    <w:rsid w:val="00F24384"/>
    <w:rsid w:val="00F2468A"/>
    <w:rsid w:val="00F2470B"/>
    <w:rsid w:val="00F24D54"/>
    <w:rsid w:val="00F269FD"/>
    <w:rsid w:val="00F26B38"/>
    <w:rsid w:val="00F26C96"/>
    <w:rsid w:val="00F26DC7"/>
    <w:rsid w:val="00F26FB5"/>
    <w:rsid w:val="00F27668"/>
    <w:rsid w:val="00F2777F"/>
    <w:rsid w:val="00F27B09"/>
    <w:rsid w:val="00F27BAB"/>
    <w:rsid w:val="00F30184"/>
    <w:rsid w:val="00F309F1"/>
    <w:rsid w:val="00F312DC"/>
    <w:rsid w:val="00F31DD8"/>
    <w:rsid w:val="00F31E5F"/>
    <w:rsid w:val="00F32918"/>
    <w:rsid w:val="00F32A8D"/>
    <w:rsid w:val="00F32B6C"/>
    <w:rsid w:val="00F33D5B"/>
    <w:rsid w:val="00F33F5F"/>
    <w:rsid w:val="00F34379"/>
    <w:rsid w:val="00F344C8"/>
    <w:rsid w:val="00F347CA"/>
    <w:rsid w:val="00F3482C"/>
    <w:rsid w:val="00F3483C"/>
    <w:rsid w:val="00F348E7"/>
    <w:rsid w:val="00F34C05"/>
    <w:rsid w:val="00F34C2F"/>
    <w:rsid w:val="00F34F42"/>
    <w:rsid w:val="00F35844"/>
    <w:rsid w:val="00F35890"/>
    <w:rsid w:val="00F35F80"/>
    <w:rsid w:val="00F37098"/>
    <w:rsid w:val="00F372FD"/>
    <w:rsid w:val="00F37962"/>
    <w:rsid w:val="00F37AD2"/>
    <w:rsid w:val="00F37DA5"/>
    <w:rsid w:val="00F401D5"/>
    <w:rsid w:val="00F4020D"/>
    <w:rsid w:val="00F403E6"/>
    <w:rsid w:val="00F40AD1"/>
    <w:rsid w:val="00F415FC"/>
    <w:rsid w:val="00F418D0"/>
    <w:rsid w:val="00F41DF6"/>
    <w:rsid w:val="00F41F47"/>
    <w:rsid w:val="00F42C9F"/>
    <w:rsid w:val="00F44378"/>
    <w:rsid w:val="00F4490B"/>
    <w:rsid w:val="00F44D0F"/>
    <w:rsid w:val="00F4552F"/>
    <w:rsid w:val="00F45AAC"/>
    <w:rsid w:val="00F463EC"/>
    <w:rsid w:val="00F4655C"/>
    <w:rsid w:val="00F46613"/>
    <w:rsid w:val="00F4711C"/>
    <w:rsid w:val="00F47178"/>
    <w:rsid w:val="00F47381"/>
    <w:rsid w:val="00F4749E"/>
    <w:rsid w:val="00F478AA"/>
    <w:rsid w:val="00F47BDC"/>
    <w:rsid w:val="00F5012D"/>
    <w:rsid w:val="00F502A4"/>
    <w:rsid w:val="00F50A75"/>
    <w:rsid w:val="00F51293"/>
    <w:rsid w:val="00F51B2D"/>
    <w:rsid w:val="00F52549"/>
    <w:rsid w:val="00F5255B"/>
    <w:rsid w:val="00F52BCA"/>
    <w:rsid w:val="00F52BE4"/>
    <w:rsid w:val="00F53011"/>
    <w:rsid w:val="00F53367"/>
    <w:rsid w:val="00F5398B"/>
    <w:rsid w:val="00F53CAA"/>
    <w:rsid w:val="00F53E7F"/>
    <w:rsid w:val="00F54119"/>
    <w:rsid w:val="00F545DF"/>
    <w:rsid w:val="00F546E2"/>
    <w:rsid w:val="00F54712"/>
    <w:rsid w:val="00F54B3F"/>
    <w:rsid w:val="00F5624F"/>
    <w:rsid w:val="00F5656D"/>
    <w:rsid w:val="00F566B7"/>
    <w:rsid w:val="00F56868"/>
    <w:rsid w:val="00F56A9D"/>
    <w:rsid w:val="00F56BE5"/>
    <w:rsid w:val="00F56FA6"/>
    <w:rsid w:val="00F571F0"/>
    <w:rsid w:val="00F57B80"/>
    <w:rsid w:val="00F605E9"/>
    <w:rsid w:val="00F60C8F"/>
    <w:rsid w:val="00F60DC0"/>
    <w:rsid w:val="00F60E92"/>
    <w:rsid w:val="00F61160"/>
    <w:rsid w:val="00F62798"/>
    <w:rsid w:val="00F6384F"/>
    <w:rsid w:val="00F63C26"/>
    <w:rsid w:val="00F63DA5"/>
    <w:rsid w:val="00F6442A"/>
    <w:rsid w:val="00F6467B"/>
    <w:rsid w:val="00F648FB"/>
    <w:rsid w:val="00F6528D"/>
    <w:rsid w:val="00F65296"/>
    <w:rsid w:val="00F6532B"/>
    <w:rsid w:val="00F65765"/>
    <w:rsid w:val="00F661A2"/>
    <w:rsid w:val="00F66321"/>
    <w:rsid w:val="00F66436"/>
    <w:rsid w:val="00F66D45"/>
    <w:rsid w:val="00F6715D"/>
    <w:rsid w:val="00F673B8"/>
    <w:rsid w:val="00F67B00"/>
    <w:rsid w:val="00F7087E"/>
    <w:rsid w:val="00F70B88"/>
    <w:rsid w:val="00F70D68"/>
    <w:rsid w:val="00F70ECD"/>
    <w:rsid w:val="00F716D7"/>
    <w:rsid w:val="00F717D8"/>
    <w:rsid w:val="00F71A88"/>
    <w:rsid w:val="00F71B41"/>
    <w:rsid w:val="00F72339"/>
    <w:rsid w:val="00F7233A"/>
    <w:rsid w:val="00F72393"/>
    <w:rsid w:val="00F728EA"/>
    <w:rsid w:val="00F72BE0"/>
    <w:rsid w:val="00F72D8D"/>
    <w:rsid w:val="00F734D5"/>
    <w:rsid w:val="00F73A8B"/>
    <w:rsid w:val="00F73E3E"/>
    <w:rsid w:val="00F7436F"/>
    <w:rsid w:val="00F75AD5"/>
    <w:rsid w:val="00F75B26"/>
    <w:rsid w:val="00F75CB0"/>
    <w:rsid w:val="00F75F2A"/>
    <w:rsid w:val="00F760E8"/>
    <w:rsid w:val="00F7684D"/>
    <w:rsid w:val="00F76E7B"/>
    <w:rsid w:val="00F7703C"/>
    <w:rsid w:val="00F7727A"/>
    <w:rsid w:val="00F77454"/>
    <w:rsid w:val="00F777E8"/>
    <w:rsid w:val="00F77A43"/>
    <w:rsid w:val="00F801DE"/>
    <w:rsid w:val="00F80435"/>
    <w:rsid w:val="00F80514"/>
    <w:rsid w:val="00F80593"/>
    <w:rsid w:val="00F809CA"/>
    <w:rsid w:val="00F80CFF"/>
    <w:rsid w:val="00F815A4"/>
    <w:rsid w:val="00F815BB"/>
    <w:rsid w:val="00F81A9F"/>
    <w:rsid w:val="00F81ED8"/>
    <w:rsid w:val="00F81F2F"/>
    <w:rsid w:val="00F822D5"/>
    <w:rsid w:val="00F826DC"/>
    <w:rsid w:val="00F82ADD"/>
    <w:rsid w:val="00F831D5"/>
    <w:rsid w:val="00F83E40"/>
    <w:rsid w:val="00F8699F"/>
    <w:rsid w:val="00F871C6"/>
    <w:rsid w:val="00F87233"/>
    <w:rsid w:val="00F90B0B"/>
    <w:rsid w:val="00F90F30"/>
    <w:rsid w:val="00F917E1"/>
    <w:rsid w:val="00F921B1"/>
    <w:rsid w:val="00F9226B"/>
    <w:rsid w:val="00F92CF3"/>
    <w:rsid w:val="00F92D37"/>
    <w:rsid w:val="00F92E01"/>
    <w:rsid w:val="00F93147"/>
    <w:rsid w:val="00F9330E"/>
    <w:rsid w:val="00F9351B"/>
    <w:rsid w:val="00F93543"/>
    <w:rsid w:val="00F937C0"/>
    <w:rsid w:val="00F938D3"/>
    <w:rsid w:val="00F93B36"/>
    <w:rsid w:val="00F93EFA"/>
    <w:rsid w:val="00F942AB"/>
    <w:rsid w:val="00F945C8"/>
    <w:rsid w:val="00F948A1"/>
    <w:rsid w:val="00F94921"/>
    <w:rsid w:val="00F94CF0"/>
    <w:rsid w:val="00F9515F"/>
    <w:rsid w:val="00F9536D"/>
    <w:rsid w:val="00F9566D"/>
    <w:rsid w:val="00F95B43"/>
    <w:rsid w:val="00F95CFE"/>
    <w:rsid w:val="00F95D97"/>
    <w:rsid w:val="00F960B6"/>
    <w:rsid w:val="00F9616F"/>
    <w:rsid w:val="00F96677"/>
    <w:rsid w:val="00F968E8"/>
    <w:rsid w:val="00F9692D"/>
    <w:rsid w:val="00F96E9E"/>
    <w:rsid w:val="00F978FF"/>
    <w:rsid w:val="00F97BAF"/>
    <w:rsid w:val="00FA01CF"/>
    <w:rsid w:val="00FA038C"/>
    <w:rsid w:val="00FA082D"/>
    <w:rsid w:val="00FA0DF1"/>
    <w:rsid w:val="00FA0EC4"/>
    <w:rsid w:val="00FA132C"/>
    <w:rsid w:val="00FA247C"/>
    <w:rsid w:val="00FA2670"/>
    <w:rsid w:val="00FA27CD"/>
    <w:rsid w:val="00FA29F3"/>
    <w:rsid w:val="00FA2CE1"/>
    <w:rsid w:val="00FA3136"/>
    <w:rsid w:val="00FA3473"/>
    <w:rsid w:val="00FA37B4"/>
    <w:rsid w:val="00FA3B95"/>
    <w:rsid w:val="00FA3C1C"/>
    <w:rsid w:val="00FA4693"/>
    <w:rsid w:val="00FA4AE1"/>
    <w:rsid w:val="00FA59C4"/>
    <w:rsid w:val="00FA60C4"/>
    <w:rsid w:val="00FA68DD"/>
    <w:rsid w:val="00FA7146"/>
    <w:rsid w:val="00FA7372"/>
    <w:rsid w:val="00FA74C7"/>
    <w:rsid w:val="00FB12A8"/>
    <w:rsid w:val="00FB1601"/>
    <w:rsid w:val="00FB21AF"/>
    <w:rsid w:val="00FB2235"/>
    <w:rsid w:val="00FB2A98"/>
    <w:rsid w:val="00FB302C"/>
    <w:rsid w:val="00FB343D"/>
    <w:rsid w:val="00FB369D"/>
    <w:rsid w:val="00FB48BF"/>
    <w:rsid w:val="00FB4C02"/>
    <w:rsid w:val="00FB4D3E"/>
    <w:rsid w:val="00FB4DB3"/>
    <w:rsid w:val="00FB5D91"/>
    <w:rsid w:val="00FB61DA"/>
    <w:rsid w:val="00FB65DA"/>
    <w:rsid w:val="00FB6712"/>
    <w:rsid w:val="00FB6AB5"/>
    <w:rsid w:val="00FB6B98"/>
    <w:rsid w:val="00FB7251"/>
    <w:rsid w:val="00FB7451"/>
    <w:rsid w:val="00FB7C7F"/>
    <w:rsid w:val="00FC0F41"/>
    <w:rsid w:val="00FC189E"/>
    <w:rsid w:val="00FC1968"/>
    <w:rsid w:val="00FC218D"/>
    <w:rsid w:val="00FC2499"/>
    <w:rsid w:val="00FC2A0C"/>
    <w:rsid w:val="00FC3643"/>
    <w:rsid w:val="00FC4963"/>
    <w:rsid w:val="00FC4ADC"/>
    <w:rsid w:val="00FC54E2"/>
    <w:rsid w:val="00FC5587"/>
    <w:rsid w:val="00FC5664"/>
    <w:rsid w:val="00FC573E"/>
    <w:rsid w:val="00FC57AC"/>
    <w:rsid w:val="00FC67AA"/>
    <w:rsid w:val="00FC6976"/>
    <w:rsid w:val="00FC69BF"/>
    <w:rsid w:val="00FC6B19"/>
    <w:rsid w:val="00FC6B8F"/>
    <w:rsid w:val="00FC736C"/>
    <w:rsid w:val="00FD01DF"/>
    <w:rsid w:val="00FD0A11"/>
    <w:rsid w:val="00FD0CBD"/>
    <w:rsid w:val="00FD0CBE"/>
    <w:rsid w:val="00FD1019"/>
    <w:rsid w:val="00FD10CF"/>
    <w:rsid w:val="00FD1A6B"/>
    <w:rsid w:val="00FD1AB8"/>
    <w:rsid w:val="00FD228E"/>
    <w:rsid w:val="00FD29B5"/>
    <w:rsid w:val="00FD2A30"/>
    <w:rsid w:val="00FD2CD1"/>
    <w:rsid w:val="00FD33AC"/>
    <w:rsid w:val="00FD3571"/>
    <w:rsid w:val="00FD35B3"/>
    <w:rsid w:val="00FD3791"/>
    <w:rsid w:val="00FD37A6"/>
    <w:rsid w:val="00FD37B3"/>
    <w:rsid w:val="00FD40BF"/>
    <w:rsid w:val="00FD41CE"/>
    <w:rsid w:val="00FD4A07"/>
    <w:rsid w:val="00FD4B28"/>
    <w:rsid w:val="00FD4B47"/>
    <w:rsid w:val="00FD4BC6"/>
    <w:rsid w:val="00FD4E08"/>
    <w:rsid w:val="00FD5176"/>
    <w:rsid w:val="00FD546C"/>
    <w:rsid w:val="00FD5637"/>
    <w:rsid w:val="00FD62D7"/>
    <w:rsid w:val="00FD6341"/>
    <w:rsid w:val="00FD6A1C"/>
    <w:rsid w:val="00FD6F5A"/>
    <w:rsid w:val="00FD706D"/>
    <w:rsid w:val="00FD75FD"/>
    <w:rsid w:val="00FE0367"/>
    <w:rsid w:val="00FE08E7"/>
    <w:rsid w:val="00FE096C"/>
    <w:rsid w:val="00FE0F22"/>
    <w:rsid w:val="00FE12E6"/>
    <w:rsid w:val="00FE196F"/>
    <w:rsid w:val="00FE1A0F"/>
    <w:rsid w:val="00FE1E9C"/>
    <w:rsid w:val="00FE255B"/>
    <w:rsid w:val="00FE2BE7"/>
    <w:rsid w:val="00FE2BF8"/>
    <w:rsid w:val="00FE2F7A"/>
    <w:rsid w:val="00FE3635"/>
    <w:rsid w:val="00FE3748"/>
    <w:rsid w:val="00FE3936"/>
    <w:rsid w:val="00FE39B9"/>
    <w:rsid w:val="00FE3BA3"/>
    <w:rsid w:val="00FE43D3"/>
    <w:rsid w:val="00FE45D9"/>
    <w:rsid w:val="00FE4859"/>
    <w:rsid w:val="00FE4B1D"/>
    <w:rsid w:val="00FE4E2C"/>
    <w:rsid w:val="00FE4FEE"/>
    <w:rsid w:val="00FE5249"/>
    <w:rsid w:val="00FE53C2"/>
    <w:rsid w:val="00FE5A4E"/>
    <w:rsid w:val="00FE64BC"/>
    <w:rsid w:val="00FE6B47"/>
    <w:rsid w:val="00FF05E1"/>
    <w:rsid w:val="00FF06F7"/>
    <w:rsid w:val="00FF0D3B"/>
    <w:rsid w:val="00FF124B"/>
    <w:rsid w:val="00FF13B3"/>
    <w:rsid w:val="00FF1562"/>
    <w:rsid w:val="00FF157D"/>
    <w:rsid w:val="00FF1B2D"/>
    <w:rsid w:val="00FF2827"/>
    <w:rsid w:val="00FF2B1A"/>
    <w:rsid w:val="00FF37AC"/>
    <w:rsid w:val="00FF3C7B"/>
    <w:rsid w:val="00FF3D76"/>
    <w:rsid w:val="00FF3F18"/>
    <w:rsid w:val="00FF3F7E"/>
    <w:rsid w:val="00FF3F80"/>
    <w:rsid w:val="00FF47F6"/>
    <w:rsid w:val="00FF4E47"/>
    <w:rsid w:val="00FF5973"/>
    <w:rsid w:val="00FF598C"/>
    <w:rsid w:val="00FF5E81"/>
    <w:rsid w:val="00FF69EB"/>
    <w:rsid w:val="00FF79D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C0270"/>
  <w15:docId w15:val="{558A32E8-8FE4-48E7-AB14-FE77CA7E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1" w:qFormat="1"/>
    <w:lsdException w:name="heading 3" w:uiPriority="2" w:qFormat="1"/>
    <w:lsdException w:name="heading 4" w:uiPriority="3" w:qFormat="1"/>
    <w:lsdException w:name="heading 5" w:uiPriority="4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8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8" w:unhideWhenUsed="1"/>
    <w:lsdException w:name="caption" w:semiHidden="1" w:unhideWhenUsed="1" w:qFormat="1"/>
    <w:lsdException w:name="table of figures" w:semiHidden="1" w:uiPriority="8" w:unhideWhenUsed="1"/>
    <w:lsdException w:name="envelope address" w:semiHidden="1" w:uiPriority="8" w:unhideWhenUsed="1"/>
    <w:lsdException w:name="envelope return" w:semiHidden="1" w:uiPriority="8" w:unhideWhenUsed="1"/>
    <w:lsdException w:name="footnote reference" w:semiHidden="1" w:unhideWhenUsed="1"/>
    <w:lsdException w:name="annotation reference" w:semiHidden="1" w:unhideWhenUsed="1"/>
    <w:lsdException w:name="line number" w:semiHidden="1" w:uiPriority="8" w:unhideWhenUsed="1"/>
    <w:lsdException w:name="page number" w:semiHidden="1" w:uiPriority="8" w:unhideWhenUsed="1"/>
    <w:lsdException w:name="endnote reference" w:semiHidden="1" w:uiPriority="8" w:unhideWhenUsed="1"/>
    <w:lsdException w:name="endnote text" w:semiHidden="1" w:uiPriority="8" w:unhideWhenUsed="1"/>
    <w:lsdException w:name="table of authorities" w:semiHidden="1" w:uiPriority="8" w:unhideWhenUsed="1"/>
    <w:lsdException w:name="macro" w:semiHidden="1" w:uiPriority="8" w:unhideWhenUsed="1"/>
    <w:lsdException w:name="toa heading" w:semiHidden="1" w:uiPriority="8" w:unhideWhenUsed="1"/>
    <w:lsdException w:name="List" w:semiHidden="1" w:unhideWhenUsed="1"/>
    <w:lsdException w:name="List Bullet" w:semiHidden="1" w:unhideWhenUsed="1"/>
    <w:lsdException w:name="List Number" w:uiPriority="8"/>
    <w:lsdException w:name="List 2" w:semiHidden="1" w:uiPriority="8" w:unhideWhenUsed="1"/>
    <w:lsdException w:name="List 3" w:semiHidden="1" w:uiPriority="8" w:unhideWhenUsed="1"/>
    <w:lsdException w:name="List 4" w:uiPriority="8"/>
    <w:lsdException w:name="List 5" w:uiPriority="8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iPriority="8" w:unhideWhenUsed="1"/>
    <w:lsdException w:name="List Number 3" w:semiHidden="1" w:uiPriority="8" w:unhideWhenUsed="1"/>
    <w:lsdException w:name="List Number 4" w:semiHidden="1" w:uiPriority="8" w:unhideWhenUsed="1"/>
    <w:lsdException w:name="List Number 5" w:semiHidden="1" w:uiPriority="8" w:unhideWhenUsed="1"/>
    <w:lsdException w:name="Title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8" w:unhideWhenUsed="1"/>
    <w:lsdException w:name="List Continue 2" w:semiHidden="1" w:uiPriority="8" w:unhideWhenUsed="1"/>
    <w:lsdException w:name="List Continue 3" w:semiHidden="1" w:uiPriority="8" w:unhideWhenUsed="1"/>
    <w:lsdException w:name="List Continue 4" w:semiHidden="1" w:uiPriority="8" w:unhideWhenUsed="1"/>
    <w:lsdException w:name="List Continue 5" w:semiHidden="1" w:uiPriority="8" w:unhideWhenUsed="1"/>
    <w:lsdException w:name="Message Header" w:semiHidden="1" w:uiPriority="8" w:unhideWhenUsed="1"/>
    <w:lsdException w:name="Subtitle" w:qFormat="1"/>
    <w:lsdException w:name="Salutation" w:uiPriority="8"/>
    <w:lsdException w:name="Date" w:uiPriority="8"/>
    <w:lsdException w:name="Body Text First Indent" w:uiPriority="8"/>
    <w:lsdException w:name="Body Text First Indent 2" w:semiHidden="1" w:uiPriority="8" w:unhideWhenUsed="1"/>
    <w:lsdException w:name="Note Heading" w:semiHidden="1" w:uiPriority="8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8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8" w:unhideWhenUsed="1"/>
    <w:lsdException w:name="E-mail Signature" w:semiHidden="1" w:uiPriority="8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99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iPriority="99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8"/>
    <w:qFormat/>
    <w:rsid w:val="00EF646B"/>
    <w:pPr>
      <w:spacing w:before="120"/>
      <w:jc w:val="both"/>
    </w:pPr>
    <w:rPr>
      <w:rFonts w:ascii="微软雅黑" w:eastAsia="微软雅黑" w:hAnsi="微软雅黑" w:cs="Arial"/>
      <w:shd w:val="clear" w:color="auto" w:fill="FFFFFF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711C"/>
    <w:pPr>
      <w:keepNext/>
      <w:numPr>
        <w:numId w:val="2"/>
      </w:numPr>
      <w:pBdr>
        <w:bottom w:val="single" w:sz="4" w:space="1" w:color="auto"/>
      </w:pBdr>
      <w:spacing w:before="480" w:after="240"/>
      <w:outlineLvl w:val="0"/>
    </w:pPr>
    <w:rPr>
      <w:b/>
      <w:bCs/>
      <w:kern w:val="32"/>
      <w:sz w:val="28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iPriority w:val="1"/>
    <w:qFormat/>
    <w:rsid w:val="00AA545E"/>
    <w:pPr>
      <w:keepNext/>
      <w:numPr>
        <w:ilvl w:val="1"/>
        <w:numId w:val="2"/>
      </w:numPr>
      <w:spacing w:before="360" w:after="120"/>
      <w:outlineLvl w:val="1"/>
    </w:pPr>
    <w:rPr>
      <w:b/>
      <w:bCs/>
      <w:iCs/>
      <w:sz w:val="24"/>
      <w:szCs w:val="28"/>
      <w:lang w:val="x-none" w:eastAsia="zh-CN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numPr>
        <w:ilvl w:val="2"/>
        <w:numId w:val="2"/>
      </w:numPr>
      <w:spacing w:before="240" w:after="120"/>
      <w:outlineLvl w:val="2"/>
    </w:pPr>
    <w:rPr>
      <w:b/>
      <w:bCs/>
      <w:i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numPr>
        <w:ilvl w:val="3"/>
        <w:numId w:val="2"/>
      </w:numPr>
      <w:jc w:val="left"/>
      <w:outlineLvl w:val="3"/>
    </w:pPr>
    <w:rPr>
      <w:bCs/>
      <w:i/>
      <w:u w:val="single"/>
      <w:lang w:val="x-none"/>
    </w:rPr>
  </w:style>
  <w:style w:type="paragraph" w:styleId="Heading5">
    <w:name w:val="heading 5"/>
    <w:basedOn w:val="Normal"/>
    <w:next w:val="Normal"/>
    <w:link w:val="Heading5Char"/>
    <w:uiPriority w:val="4"/>
    <w:qFormat/>
    <w:pPr>
      <w:keepNext/>
      <w:numPr>
        <w:ilvl w:val="4"/>
        <w:numId w:val="2"/>
      </w:numPr>
      <w:jc w:val="left"/>
      <w:outlineLvl w:val="4"/>
    </w:pPr>
    <w:rPr>
      <w:u w:val="single"/>
    </w:rPr>
  </w:style>
  <w:style w:type="paragraph" w:styleId="Heading6">
    <w:name w:val="heading 6"/>
    <w:basedOn w:val="Normal"/>
    <w:next w:val="Normal"/>
    <w:uiPriority w:val="9"/>
    <w:qFormat/>
    <w:pPr>
      <w:keepNext/>
      <w:numPr>
        <w:ilvl w:val="5"/>
        <w:numId w:val="2"/>
      </w:numPr>
      <w:spacing w:before="0"/>
      <w:jc w:val="left"/>
      <w:outlineLvl w:val="5"/>
    </w:pPr>
    <w:rPr>
      <w:bCs/>
      <w:i/>
    </w:rPr>
  </w:style>
  <w:style w:type="paragraph" w:styleId="Heading7">
    <w:name w:val="heading 7"/>
    <w:basedOn w:val="Normal"/>
    <w:next w:val="Normal"/>
    <w:uiPriority w:val="9"/>
    <w:qFormat/>
    <w:pPr>
      <w:keepNext/>
      <w:numPr>
        <w:ilvl w:val="6"/>
        <w:numId w:val="2"/>
      </w:numPr>
      <w:jc w:val="left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uiPriority w:val="9"/>
    <w:qFormat/>
    <w:pPr>
      <w:keepNext/>
      <w:numPr>
        <w:ilvl w:val="7"/>
        <w:numId w:val="2"/>
      </w:numPr>
      <w:jc w:val="left"/>
      <w:outlineLvl w:val="7"/>
    </w:pPr>
    <w:rPr>
      <w:b/>
      <w:bCs/>
      <w:color w:val="000000"/>
      <w:sz w:val="24"/>
      <w:lang w:val="en-GB"/>
    </w:rPr>
  </w:style>
  <w:style w:type="paragraph" w:styleId="Heading9">
    <w:name w:val="heading 9"/>
    <w:basedOn w:val="Normal"/>
    <w:next w:val="Normal"/>
    <w:uiPriority w:val="9"/>
    <w:qFormat/>
    <w:pPr>
      <w:keepNext/>
      <w:numPr>
        <w:ilvl w:val="8"/>
        <w:numId w:val="2"/>
      </w:numPr>
      <w:outlineLvl w:val="8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711C"/>
    <w:rPr>
      <w:rFonts w:ascii="微软雅黑" w:eastAsia="微软雅黑" w:hAnsi="微软雅黑" w:cs="Arial"/>
      <w:b/>
      <w:bCs/>
      <w:kern w:val="32"/>
      <w:sz w:val="28"/>
      <w:szCs w:val="32"/>
      <w:lang w:val="x-none"/>
    </w:rPr>
  </w:style>
  <w:style w:type="character" w:customStyle="1" w:styleId="Heading2Char">
    <w:name w:val="Heading 2 Char"/>
    <w:link w:val="Heading2"/>
    <w:uiPriority w:val="1"/>
    <w:rsid w:val="00EF646B"/>
    <w:rPr>
      <w:rFonts w:ascii="微软雅黑" w:eastAsia="微软雅黑" w:hAnsi="微软雅黑" w:cs="Arial"/>
      <w:b/>
      <w:bCs/>
      <w:iCs/>
      <w:sz w:val="24"/>
      <w:szCs w:val="28"/>
      <w:lang w:val="x-none"/>
    </w:rPr>
  </w:style>
  <w:style w:type="character" w:customStyle="1" w:styleId="Heading3Char">
    <w:name w:val="Heading 3 Char"/>
    <w:link w:val="Heading3"/>
    <w:uiPriority w:val="2"/>
    <w:rsid w:val="00EF646B"/>
    <w:rPr>
      <w:rFonts w:ascii="微软雅黑" w:eastAsia="微软雅黑" w:hAnsi="微软雅黑" w:cs="Arial"/>
      <w:b/>
      <w:bCs/>
      <w:i/>
      <w:szCs w:val="26"/>
      <w:lang w:val="x-none" w:eastAsia="en-US"/>
    </w:rPr>
  </w:style>
  <w:style w:type="character" w:customStyle="1" w:styleId="Heading4Char">
    <w:name w:val="Heading 4 Char"/>
    <w:link w:val="Heading4"/>
    <w:uiPriority w:val="3"/>
    <w:rsid w:val="00EF646B"/>
    <w:rPr>
      <w:rFonts w:ascii="微软雅黑" w:eastAsia="微软雅黑" w:hAnsi="微软雅黑" w:cs="Arial"/>
      <w:bCs/>
      <w:i/>
      <w:u w:val="single"/>
      <w:lang w:val="x-none" w:eastAsia="en-US"/>
    </w:rPr>
  </w:style>
  <w:style w:type="character" w:customStyle="1" w:styleId="Heading5Char">
    <w:name w:val="Heading 5 Char"/>
    <w:link w:val="Heading5"/>
    <w:uiPriority w:val="4"/>
    <w:rsid w:val="00EF646B"/>
    <w:rPr>
      <w:rFonts w:ascii="微软雅黑" w:eastAsia="微软雅黑" w:hAnsi="微软雅黑" w:cs="Arial"/>
      <w:u w:val="single"/>
      <w:lang w:eastAsia="en-US"/>
    </w:rPr>
  </w:style>
  <w:style w:type="paragraph" w:styleId="Header">
    <w:name w:val="header"/>
    <w:basedOn w:val="Normal"/>
    <w:uiPriority w:val="8"/>
    <w:pPr>
      <w:tabs>
        <w:tab w:val="center" w:pos="4153"/>
        <w:tab w:val="right" w:pos="8306"/>
      </w:tabs>
      <w:spacing w:before="0"/>
    </w:pPr>
  </w:style>
  <w:style w:type="paragraph" w:styleId="Footer">
    <w:name w:val="footer"/>
    <w:basedOn w:val="Normal"/>
    <w:uiPriority w:val="8"/>
    <w:pPr>
      <w:tabs>
        <w:tab w:val="center" w:pos="4153"/>
        <w:tab w:val="right" w:pos="8306"/>
      </w:tabs>
      <w:spacing w:before="0"/>
    </w:pPr>
  </w:style>
  <w:style w:type="paragraph" w:styleId="ListBullet">
    <w:name w:val="List Bullet"/>
    <w:basedOn w:val="List"/>
    <w:autoRedefine/>
    <w:uiPriority w:val="8"/>
    <w:pPr>
      <w:numPr>
        <w:numId w:val="1"/>
      </w:numPr>
      <w:tabs>
        <w:tab w:val="left" w:pos="284"/>
      </w:tabs>
      <w:spacing w:before="0" w:line="240" w:lineRule="atLeast"/>
    </w:pPr>
  </w:style>
  <w:style w:type="paragraph" w:styleId="List">
    <w:name w:val="List"/>
    <w:basedOn w:val="Normal"/>
    <w:uiPriority w:val="8"/>
    <w:pPr>
      <w:ind w:left="283" w:hanging="283"/>
    </w:pPr>
  </w:style>
  <w:style w:type="paragraph" w:customStyle="1" w:styleId="infoblue">
    <w:name w:val="infoblue"/>
    <w:basedOn w:val="Normal"/>
    <w:uiPriority w:val="8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lang w:val="en-GB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8"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Courier New"/>
      <w:sz w:val="16"/>
      <w:szCs w:val="16"/>
    </w:rPr>
  </w:style>
  <w:style w:type="paragraph" w:styleId="BodyText">
    <w:name w:val="Body Text"/>
    <w:basedOn w:val="Normal"/>
    <w:uiPriority w:val="8"/>
    <w:pPr>
      <w:spacing w:before="0"/>
      <w:jc w:val="left"/>
    </w:pPr>
    <w:rPr>
      <w:rFonts w:ascii="Verdana" w:hAnsi="Verdana"/>
      <w:i/>
      <w:iCs/>
      <w:szCs w:val="22"/>
      <w:lang w:val="fr-FR" w:eastAsia="fr-FR"/>
    </w:rPr>
  </w:style>
  <w:style w:type="paragraph" w:customStyle="1" w:styleId="N1">
    <w:name w:val="N1"/>
    <w:basedOn w:val="Normal"/>
    <w:uiPriority w:val="8"/>
    <w:rPr>
      <w:szCs w:val="22"/>
      <w:lang w:val="fr-FR" w:eastAsia="fr-FR"/>
    </w:rPr>
  </w:style>
  <w:style w:type="paragraph" w:styleId="Subtitle">
    <w:name w:val="Subtitle"/>
    <w:basedOn w:val="Normal"/>
    <w:uiPriority w:val="8"/>
    <w:qFormat/>
    <w:pPr>
      <w:spacing w:before="0" w:after="120"/>
    </w:pPr>
    <w:rPr>
      <w:rFonts w:ascii="Verdana" w:hAnsi="Verdana"/>
      <w:b/>
      <w:szCs w:val="22"/>
      <w:lang w:val="fr-FR" w:eastAsia="fr-FR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uiPriority w:val="8"/>
    <w:pPr>
      <w:jc w:val="left"/>
    </w:pPr>
    <w:rPr>
      <w:color w:val="00000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styleId="BodyTextIndent">
    <w:name w:val="Body Text Indent"/>
    <w:basedOn w:val="Normal"/>
    <w:uiPriority w:val="8"/>
    <w:pPr>
      <w:ind w:left="1440"/>
    </w:pPr>
    <w:rPr>
      <w:color w:val="000000"/>
    </w:rPr>
  </w:style>
  <w:style w:type="paragraph" w:styleId="BodyTextIndent2">
    <w:name w:val="Body Text Indent 2"/>
    <w:basedOn w:val="Normal"/>
    <w:uiPriority w:val="8"/>
    <w:pPr>
      <w:ind w:left="720"/>
    </w:pPr>
    <w:rPr>
      <w:color w:val="000000"/>
    </w:rPr>
  </w:style>
  <w:style w:type="character" w:styleId="Strong">
    <w:name w:val="Strong"/>
    <w:uiPriority w:val="8"/>
    <w:qFormat/>
    <w:rPr>
      <w:b/>
      <w:bCs/>
    </w:rPr>
  </w:style>
  <w:style w:type="paragraph" w:styleId="BodyTextIndent3">
    <w:name w:val="Body Text Indent 3"/>
    <w:basedOn w:val="Normal"/>
    <w:uiPriority w:val="8"/>
    <w:pPr>
      <w:ind w:left="720"/>
      <w:jc w:val="left"/>
    </w:pPr>
    <w:rPr>
      <w:color w:val="000000"/>
    </w:rPr>
  </w:style>
  <w:style w:type="paragraph" w:styleId="BodyText3">
    <w:name w:val="Body Text 3"/>
    <w:basedOn w:val="Normal"/>
    <w:uiPriority w:val="8"/>
    <w:pPr>
      <w:jc w:val="left"/>
    </w:pPr>
    <w:rPr>
      <w:rFonts w:ascii="Verdana" w:hAnsi="Verdana"/>
      <w:bCs/>
      <w:color w:val="000000"/>
      <w:sz w:val="16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/>
      <w:jc w:val="center"/>
    </w:pPr>
    <w:rPr>
      <w:rFonts w:eastAsia="Arial Unicode MS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/>
      <w:jc w:val="center"/>
    </w:pPr>
    <w:rPr>
      <w:rFonts w:eastAsia="Arial Unicode MS"/>
      <w:vanish/>
      <w:sz w:val="16"/>
      <w:szCs w:val="16"/>
    </w:rPr>
  </w:style>
  <w:style w:type="table" w:styleId="TableGrid">
    <w:name w:val="Table Grid"/>
    <w:basedOn w:val="TableNormal"/>
    <w:rsid w:val="00702B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D43390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C2E19"/>
    <w:pPr>
      <w:ind w:left="720"/>
    </w:pPr>
  </w:style>
  <w:style w:type="character" w:customStyle="1" w:styleId="shorttext1">
    <w:name w:val="short_text1"/>
    <w:uiPriority w:val="8"/>
    <w:rsid w:val="00C05411"/>
    <w:rPr>
      <w:sz w:val="29"/>
      <w:szCs w:val="29"/>
    </w:rPr>
  </w:style>
  <w:style w:type="paragraph" w:styleId="BalloonText">
    <w:name w:val="Balloon Text"/>
    <w:basedOn w:val="Normal"/>
    <w:link w:val="BalloonTextChar"/>
    <w:uiPriority w:val="8"/>
    <w:rsid w:val="009660A6"/>
    <w:pPr>
      <w:spacing w:before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8"/>
    <w:rsid w:val="00EF646B"/>
    <w:rPr>
      <w:rFonts w:ascii="微软雅黑" w:eastAsia="微软雅黑" w:hAnsi="微软雅黑" w:cs="Arial"/>
      <w:sz w:val="16"/>
      <w:szCs w:val="16"/>
      <w:lang w:val="x-none" w:eastAsia="en-US"/>
    </w:rPr>
  </w:style>
  <w:style w:type="paragraph" w:customStyle="1" w:styleId="StyleHeading1ASAPHeading1Titre1CEABefore12ptAfter">
    <w:name w:val="Style Heading 1ASAPHeading 1Titre 1 CEA + Before:  12 pt After: ..."/>
    <w:basedOn w:val="Heading1"/>
    <w:uiPriority w:val="99"/>
    <w:rsid w:val="00047F75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num" w:pos="432"/>
      </w:tabs>
      <w:spacing w:before="240" w:after="60"/>
      <w:ind w:left="432" w:hanging="432"/>
      <w:jc w:val="left"/>
    </w:pPr>
    <w:rPr>
      <w:rFonts w:eastAsia="华文宋体"/>
      <w:sz w:val="32"/>
      <w:szCs w:val="20"/>
      <w:lang w:val="en-GB" w:eastAsia="ko-KR"/>
    </w:rPr>
  </w:style>
  <w:style w:type="paragraph" w:customStyle="1" w:styleId="StyleHeading2Heading2CharASAPHeading2Titre2CEAChapterTi">
    <w:name w:val="Style Heading 2Heading 2 CharASAPHeading 2Titre 2 CEAChapter Ti..."/>
    <w:basedOn w:val="Heading2"/>
    <w:uiPriority w:val="99"/>
    <w:rsid w:val="00047F75"/>
    <w:pPr>
      <w:numPr>
        <w:ilvl w:val="0"/>
        <w:numId w:val="0"/>
      </w:numPr>
      <w:pBdr>
        <w:bottom w:val="dotted" w:sz="4" w:space="1" w:color="auto"/>
      </w:pBdr>
      <w:tabs>
        <w:tab w:val="num" w:pos="576"/>
        <w:tab w:val="num" w:pos="792"/>
      </w:tabs>
      <w:spacing w:before="240" w:after="60"/>
      <w:ind w:left="576" w:hanging="576"/>
      <w:jc w:val="left"/>
    </w:pPr>
    <w:rPr>
      <w:rFonts w:eastAsia="华文宋体"/>
      <w:i/>
      <w:iCs w:val="0"/>
      <w:sz w:val="28"/>
      <w:szCs w:val="20"/>
      <w:lang w:val="en-GB" w:eastAsia="ko-KR"/>
    </w:rPr>
  </w:style>
  <w:style w:type="character" w:customStyle="1" w:styleId="apple-converted-space">
    <w:name w:val="apple-converted-space"/>
    <w:rsid w:val="003C2255"/>
  </w:style>
  <w:style w:type="character" w:customStyle="1" w:styleId="t1">
    <w:name w:val="t1"/>
    <w:uiPriority w:val="8"/>
    <w:rsid w:val="00422A4D"/>
    <w:rPr>
      <w:color w:val="990000"/>
    </w:rPr>
  </w:style>
  <w:style w:type="character" w:customStyle="1" w:styleId="tx1">
    <w:name w:val="tx1"/>
    <w:uiPriority w:val="8"/>
    <w:rsid w:val="00422A4D"/>
    <w:rPr>
      <w:b/>
      <w:bCs/>
    </w:rPr>
  </w:style>
  <w:style w:type="character" w:styleId="CommentReference">
    <w:name w:val="annotation reference"/>
    <w:uiPriority w:val="8"/>
    <w:rsid w:val="00F312D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8"/>
    <w:rsid w:val="00F312DC"/>
    <w:pPr>
      <w:jc w:val="left"/>
    </w:pPr>
  </w:style>
  <w:style w:type="character" w:customStyle="1" w:styleId="CommentTextChar">
    <w:name w:val="Comment Text Char"/>
    <w:link w:val="CommentText"/>
    <w:uiPriority w:val="8"/>
    <w:rsid w:val="00EF646B"/>
    <w:rPr>
      <w:rFonts w:ascii="微软雅黑" w:eastAsia="微软雅黑" w:hAnsi="微软雅黑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8"/>
    <w:rsid w:val="00F312DC"/>
    <w:rPr>
      <w:b/>
      <w:bCs/>
    </w:rPr>
  </w:style>
  <w:style w:type="character" w:customStyle="1" w:styleId="CommentSubjectChar">
    <w:name w:val="Comment Subject Char"/>
    <w:link w:val="CommentSubject"/>
    <w:uiPriority w:val="8"/>
    <w:rsid w:val="00EF646B"/>
    <w:rPr>
      <w:rFonts w:ascii="微软雅黑" w:eastAsia="微软雅黑" w:hAnsi="微软雅黑" w:cs="Arial"/>
      <w:b/>
      <w:bCs/>
      <w:lang w:eastAsia="en-US"/>
    </w:rPr>
  </w:style>
  <w:style w:type="paragraph" w:styleId="Revision">
    <w:name w:val="Revision"/>
    <w:hidden/>
    <w:uiPriority w:val="99"/>
    <w:semiHidden/>
    <w:rsid w:val="00F06DD3"/>
    <w:rPr>
      <w:rFonts w:ascii="Arial" w:hAnsi="Arial"/>
      <w:sz w:val="22"/>
      <w:szCs w:val="24"/>
      <w:lang w:eastAsia="en-US"/>
    </w:rPr>
  </w:style>
  <w:style w:type="paragraph" w:customStyle="1" w:styleId="formatinfotable">
    <w:name w:val="format_info_table"/>
    <w:basedOn w:val="Normal"/>
    <w:link w:val="formatinfotableChar"/>
    <w:rsid w:val="006D7304"/>
    <w:pPr>
      <w:widowControl w:val="0"/>
      <w:spacing w:before="0" w:line="400" w:lineRule="exact"/>
      <w:jc w:val="left"/>
    </w:pPr>
    <w:rPr>
      <w:noProof/>
      <w:kern w:val="2"/>
      <w:sz w:val="21"/>
      <w:szCs w:val="22"/>
      <w:lang w:eastAsia="zh-CN"/>
    </w:rPr>
  </w:style>
  <w:style w:type="character" w:customStyle="1" w:styleId="formatinfotableChar">
    <w:name w:val="format_info_table Char"/>
    <w:link w:val="formatinfotable"/>
    <w:rsid w:val="00EF646B"/>
    <w:rPr>
      <w:rFonts w:ascii="微软雅黑" w:eastAsia="微软雅黑" w:hAnsi="微软雅黑" w:cs="Arial"/>
      <w:noProof/>
      <w:kern w:val="2"/>
      <w:sz w:val="21"/>
      <w:szCs w:val="22"/>
    </w:rPr>
  </w:style>
  <w:style w:type="table" w:styleId="MediumGrid1-Accent3">
    <w:name w:val="Medium Grid 1 Accent 3"/>
    <w:basedOn w:val="TableNormal"/>
    <w:uiPriority w:val="67"/>
    <w:unhideWhenUsed/>
    <w:rsid w:val="006D730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character" w:styleId="Emphasis">
    <w:name w:val="Emphasis"/>
    <w:uiPriority w:val="20"/>
    <w:qFormat/>
    <w:rsid w:val="00EE2D53"/>
    <w:rPr>
      <w:i/>
      <w:iCs/>
    </w:rPr>
  </w:style>
  <w:style w:type="character" w:customStyle="1" w:styleId="HTMLPreformattedChar">
    <w:name w:val="HTML Preformatted Char"/>
    <w:link w:val="HTMLPreformatted"/>
    <w:uiPriority w:val="99"/>
    <w:rsid w:val="001B511D"/>
    <w:rPr>
      <w:rFonts w:ascii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宋体" w:hAnsi="宋体" w:cs="宋体"/>
      <w:sz w:val="24"/>
      <w:lang w:eastAsia="zh-CN"/>
    </w:rPr>
  </w:style>
  <w:style w:type="character" w:customStyle="1" w:styleId="HTMLPreformattedChar1">
    <w:name w:val="HTML Preformatted Char1"/>
    <w:basedOn w:val="DefaultParagraphFont"/>
    <w:uiPriority w:val="8"/>
    <w:rsid w:val="001B511D"/>
    <w:rPr>
      <w:rFonts w:ascii="Courier New" w:hAnsi="Courier New" w:cs="Courier New"/>
      <w:lang w:eastAsia="en-US"/>
    </w:rPr>
  </w:style>
  <w:style w:type="table" w:customStyle="1" w:styleId="GridTable5Dark1">
    <w:name w:val="Grid Table 5 Dark1"/>
    <w:basedOn w:val="TableNormal"/>
    <w:uiPriority w:val="50"/>
    <w:rsid w:val="00660C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660C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F97B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8"/>
    <w:qFormat/>
    <w:rsid w:val="009E6F31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8"/>
    <w:rsid w:val="00EF646B"/>
    <w:rPr>
      <w:rFonts w:asciiTheme="majorHAnsi" w:hAnsiTheme="majorHAnsi" w:cstheme="majorBidi"/>
      <w:b/>
      <w:bCs/>
      <w:sz w:val="32"/>
      <w:szCs w:val="32"/>
      <w:lang w:val="en-GB"/>
    </w:rPr>
  </w:style>
  <w:style w:type="character" w:customStyle="1" w:styleId="mw-headline">
    <w:name w:val="mw-headline"/>
    <w:basedOn w:val="DefaultParagraphFont"/>
    <w:uiPriority w:val="8"/>
    <w:rsid w:val="004A336E"/>
  </w:style>
  <w:style w:type="paragraph" w:styleId="NoSpacing">
    <w:name w:val="No Spacing"/>
    <w:uiPriority w:val="18"/>
    <w:qFormat/>
    <w:rsid w:val="008A2742"/>
    <w:pPr>
      <w:jc w:val="both"/>
    </w:pPr>
    <w:rPr>
      <w:rFonts w:ascii="微软雅黑" w:eastAsia="微软雅黑" w:hAnsi="微软雅黑" w:cs="Arial"/>
      <w:shd w:val="clear" w:color="auto" w:fill="FFFFFF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E71462"/>
    <w:pPr>
      <w:widowControl w:val="0"/>
      <w:spacing w:before="0"/>
      <w:ind w:leftChars="600" w:left="126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71462"/>
    <w:pPr>
      <w:widowControl w:val="0"/>
      <w:spacing w:before="0"/>
      <w:ind w:leftChars="800" w:left="168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71462"/>
    <w:pPr>
      <w:widowControl w:val="0"/>
      <w:spacing w:before="0"/>
      <w:ind w:leftChars="1000" w:left="210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71462"/>
    <w:pPr>
      <w:widowControl w:val="0"/>
      <w:spacing w:before="0"/>
      <w:ind w:leftChars="1200" w:left="252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71462"/>
    <w:pPr>
      <w:widowControl w:val="0"/>
      <w:spacing w:before="0"/>
      <w:ind w:leftChars="1400" w:left="294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71462"/>
    <w:pPr>
      <w:widowControl w:val="0"/>
      <w:spacing w:before="0"/>
      <w:ind w:leftChars="1600" w:left="3360"/>
    </w:pPr>
    <w:rPr>
      <w:rFonts w:asciiTheme="minorHAnsi" w:eastAsiaTheme="minorEastAsia" w:hAnsiTheme="minorHAnsi" w:cstheme="minorBidi"/>
      <w:kern w:val="2"/>
      <w:sz w:val="21"/>
      <w:szCs w:val="22"/>
      <w:shd w:val="clear" w:color="auto" w:fill="auto"/>
      <w:lang w:eastAsia="zh-CN"/>
    </w:rPr>
  </w:style>
  <w:style w:type="character" w:customStyle="1" w:styleId="clientdeflistwordbar1">
    <w:name w:val="client_def_list_word_bar1"/>
    <w:basedOn w:val="DefaultParagraphFont"/>
    <w:rsid w:val="00CF175A"/>
    <w:rPr>
      <w:rFonts w:ascii="微软雅黑" w:eastAsia="微软雅黑" w:hAnsi="微软雅黑" w:hint="eastAsia"/>
      <w:color w:val="000000"/>
      <w:sz w:val="20"/>
      <w:szCs w:val="20"/>
    </w:rPr>
  </w:style>
  <w:style w:type="character" w:customStyle="1" w:styleId="hljs-string">
    <w:name w:val="hljs-string"/>
    <w:basedOn w:val="DefaultParagraphFont"/>
    <w:rsid w:val="001C088A"/>
  </w:style>
  <w:style w:type="character" w:styleId="HTMLCode">
    <w:name w:val="HTML Code"/>
    <w:basedOn w:val="DefaultParagraphFont"/>
    <w:uiPriority w:val="99"/>
    <w:semiHidden/>
    <w:unhideWhenUsed/>
    <w:rsid w:val="005B73D5"/>
    <w:rPr>
      <w:rFonts w:ascii="Courier New" w:eastAsia="Times New Roman" w:hAnsi="Courier New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34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1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4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19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6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9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995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0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67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6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5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9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7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1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7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0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9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8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4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571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5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957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0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113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8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2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772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6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2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6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71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0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680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5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808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3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6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5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242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77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84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413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69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9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965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4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150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4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539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81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66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39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36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6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54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8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53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62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8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066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195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31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7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38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4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46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2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24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9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6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909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0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91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68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2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89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2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79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55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2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543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41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7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3665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6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09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1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01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9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0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277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3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067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3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111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2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779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9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1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0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97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3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58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92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706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27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871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80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Work\DMS\docs\Web%20API%20Interface%20V1.0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B2FD7.8A74DDE0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PG\sha_its_mem_zqi-Accentiv%20Formal%20Document%20Template_20061025_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97D6-68EE-4C2F-9906-D2DFC1EB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sha_its_mem_zqi-Accentiv Formal Document Template_20061025_001.dot</Template>
  <TotalTime>4743</TotalTime>
  <Pages>25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MyOlay CRM program interface specification</vt:lpstr>
    </vt:vector>
  </TitlesOfParts>
  <Company>Microsoft</Company>
  <LinksUpToDate>false</LinksUpToDate>
  <CharactersWithSpaces>18541</CharactersWithSpaces>
  <SharedDoc>false</SharedDoc>
  <HLinks>
    <vt:vector size="318" baseType="variant">
      <vt:variant>
        <vt:i4>4718681</vt:i4>
      </vt:variant>
      <vt:variant>
        <vt:i4>312</vt:i4>
      </vt:variant>
      <vt:variant>
        <vt:i4>0</vt:i4>
      </vt:variant>
      <vt:variant>
        <vt:i4>5</vt:i4>
      </vt:variant>
      <vt:variant>
        <vt:lpwstr>mailto:+@[A-Za-z0-9.-]+\.%5bA-Za-z%5d%7b2,4%7d$</vt:lpwstr>
      </vt:variant>
      <vt:variant>
        <vt:lpwstr/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_Toc438551473</vt:lpwstr>
      </vt:variant>
      <vt:variant>
        <vt:i4>1507389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_Toc438551472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_Toc438551471</vt:lpwstr>
      </vt:variant>
      <vt:variant>
        <vt:i4>1507389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_Toc438551470</vt:lpwstr>
      </vt:variant>
      <vt:variant>
        <vt:i4>1441853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_Toc438551469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_Toc438551468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_Toc438551467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_Toc438551466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_Toc438551465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_Toc438551464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_Toc438551463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_Toc438551462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_Toc438551461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_Toc438551460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_Toc438551459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_Toc438551458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_Toc438551457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_Toc438551456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_Toc438551455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_Toc438551454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_Toc438551453</vt:lpwstr>
      </vt:variant>
      <vt:variant>
        <vt:i4>1376317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_Toc438551452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_Toc438551451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_Toc438551450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_Toc438551449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_Toc438551448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_Toc438551447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_Toc438551446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_Toc438551445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_Toc438551444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_Toc438551443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_Toc438551442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_Toc438551441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_Toc438551440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_Toc438551439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_Toc438551438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_Toc438551437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_Toc438551436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_Toc438551435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_Toc438551434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_Toc438551433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_Toc438551432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_Toc438551431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_Toc438551430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_Toc438551429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_Toc438551428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_Toc438551427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_Toc438551426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_Toc438551425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_Toc438551424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_Toc438551423</vt:lpwstr>
      </vt:variant>
      <vt:variant>
        <vt:i4>8323144</vt:i4>
      </vt:variant>
      <vt:variant>
        <vt:i4>-1</vt:i4>
      </vt:variant>
      <vt:variant>
        <vt:i4>2050</vt:i4>
      </vt:variant>
      <vt:variant>
        <vt:i4>1</vt:i4>
      </vt:variant>
      <vt:variant>
        <vt:lpwstr>cid:image001.jpg@01CB2FD7.8A74DDE0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MyOlay CRM program interface specification</dc:title>
  <dc:subject/>
  <dc:creator>Zhijiang QIU</dc:creator>
  <cp:keywords/>
  <cp:lastModifiedBy>ZHU Adm</cp:lastModifiedBy>
  <cp:revision>153</cp:revision>
  <cp:lastPrinted>2010-05-18T01:05:00Z</cp:lastPrinted>
  <dcterms:created xsi:type="dcterms:W3CDTF">2017-05-23T07:13:00Z</dcterms:created>
  <dcterms:modified xsi:type="dcterms:W3CDTF">2018-06-20T09:33:00Z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r">
    <vt:lpwstr>ITS</vt:lpwstr>
  </property>
  <property fmtid="{D5CDD505-2E9C-101B-9397-08002B2CF9AE}" pid="3" name="Project">
    <vt:lpwstr>OLA</vt:lpwstr>
  </property>
  <property fmtid="{D5CDD505-2E9C-101B-9397-08002B2CF9AE}" pid="4" name="Type">
    <vt:lpwstr>REQ</vt:lpwstr>
  </property>
  <property fmtid="{D5CDD505-2E9C-101B-9397-08002B2CF9AE}" pid="5" name="Chrono">
    <vt:lpwstr>0002</vt:lpwstr>
  </property>
  <property fmtid="{D5CDD505-2E9C-101B-9397-08002B2CF9AE}" pid="6" name="Version">
    <vt:lpwstr>01</vt:lpwstr>
  </property>
  <property fmtid="{D5CDD505-2E9C-101B-9397-08002B2CF9AE}" pid="7" name="Date">
    <vt:lpwstr>23/11/2006</vt:lpwstr>
  </property>
  <property fmtid="{D5CDD505-2E9C-101B-9397-08002B2CF9AE}" pid="8" name="Confidentiality">
    <vt:lpwstr>Confidential</vt:lpwstr>
  </property>
</Properties>
</file>